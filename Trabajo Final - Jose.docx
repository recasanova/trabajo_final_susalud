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4A1AF" w14:textId="77777777" w:rsidR="00AF5EAF"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Resumen</w:t>
      </w:r>
    </w:p>
    <w:p w14:paraId="2C2B71FE" w14:textId="77777777" w:rsidR="00A12DD0" w:rsidRDefault="00A12DD0" w:rsidP="00EE30D0">
      <w:pPr>
        <w:spacing w:line="360" w:lineRule="auto"/>
        <w:rPr>
          <w:rFonts w:ascii="Times New Roman" w:hAnsi="Times New Roman" w:cs="Times New Roman"/>
          <w:lang w:val="es-ES"/>
        </w:rPr>
      </w:pPr>
    </w:p>
    <w:p w14:paraId="5C55007F" w14:textId="77777777" w:rsidR="000C0B08" w:rsidRPr="000C0B08" w:rsidRDefault="000C0B08" w:rsidP="000C0B08">
      <w:pPr>
        <w:spacing w:line="360" w:lineRule="auto"/>
        <w:jc w:val="both"/>
        <w:rPr>
          <w:rFonts w:ascii="Times New Roman" w:hAnsi="Times New Roman" w:cs="Times New Roman"/>
          <w:lang w:val="es-ES"/>
        </w:rPr>
      </w:pPr>
      <w:r w:rsidRPr="000C0B08">
        <w:rPr>
          <w:rFonts w:ascii="Times New Roman" w:hAnsi="Times New Roman" w:cs="Times New Roman"/>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utilizar la información que los usuarios y derechohabientes presentan. Resulta en vano contar con un sistema sofisticado de manejo de reclamos si la información no está siendo utilizando para promover e incentivar mejoras dentro de la institución. </w:t>
      </w:r>
    </w:p>
    <w:p w14:paraId="4400DE61" w14:textId="77777777" w:rsidR="000C0B08" w:rsidRPr="000C0B08" w:rsidRDefault="000C0B08" w:rsidP="000C0B08">
      <w:pPr>
        <w:spacing w:line="360" w:lineRule="auto"/>
        <w:jc w:val="both"/>
        <w:rPr>
          <w:rFonts w:ascii="Times New Roman" w:hAnsi="Times New Roman" w:cs="Times New Roman"/>
          <w:lang w:val="es-ES"/>
        </w:rPr>
      </w:pPr>
      <w:r w:rsidRPr="000C0B08">
        <w:rPr>
          <w:rFonts w:ascii="Times New Roman" w:hAnsi="Times New Roman" w:cs="Times New Roman"/>
          <w:lang w:val="es-ES"/>
        </w:rPr>
        <w:t>El diseño centrado en el usuario es un enfoque que ha comenzado a ganar relevancia a nivel mundial en el desarrollo de sistemas informáticos, especialmente en aplicativos web y móviles. Este enfoque tiene como característica principal la de colocar al usuario final en el centro de la metodología de implementación del sistema, para que el producto final satisfaga sus necesidades, requerimientos y objetivos con el fin de garantizar la usabilidad, satisfacción y uso.</w:t>
      </w:r>
    </w:p>
    <w:p w14:paraId="70600BB2" w14:textId="77777777" w:rsidR="000C0B08" w:rsidRDefault="000C0B08" w:rsidP="000C0B08">
      <w:pPr>
        <w:spacing w:line="360" w:lineRule="auto"/>
        <w:jc w:val="both"/>
        <w:rPr>
          <w:rFonts w:ascii="Times New Roman" w:hAnsi="Times New Roman" w:cs="Times New Roman"/>
          <w:lang w:val="es-ES"/>
        </w:rPr>
      </w:pPr>
      <w:r w:rsidRPr="000C0B08">
        <w:rPr>
          <w:rFonts w:ascii="Times New Roman" w:hAnsi="Times New Roman" w:cs="Times New Roman"/>
          <w:lang w:val="es-ES"/>
        </w:rPr>
        <w:t>La Superintendencia Nacional de Salud (SUSALUD), como entidad fiscalizadora del sector Salud en el Perú, cuenta con un sistema informático básico para el manejo de reclamos. Sin embargo, al ser este un sistema descentralizado y sin una clasificación aprobada por tipo de reclamo, impide que se concentren todos los reclamos presentados a distintas Instituciones Prestadoras de Salud (IPRESS) y que se pueda identificar las falencias de cada una de ellas dentro del sistema nacional de salud, lo cual es aprovechado por las IPRESS para evitar posibles amonestaciones.</w:t>
      </w:r>
    </w:p>
    <w:p w14:paraId="094D53F6" w14:textId="77777777" w:rsidR="002171FF" w:rsidRDefault="002171FF" w:rsidP="000C0B08">
      <w:pPr>
        <w:spacing w:line="360" w:lineRule="auto"/>
        <w:jc w:val="both"/>
        <w:rPr>
          <w:rFonts w:ascii="Times New Roman" w:hAnsi="Times New Roman" w:cs="Times New Roman"/>
          <w:lang w:val="es-ES"/>
        </w:rPr>
      </w:pPr>
    </w:p>
    <w:p w14:paraId="769ACA1F" w14:textId="2B490B96" w:rsidR="002171FF" w:rsidRPr="000C0B08" w:rsidRDefault="002171FF" w:rsidP="000C0B08">
      <w:pPr>
        <w:spacing w:line="360" w:lineRule="auto"/>
        <w:jc w:val="both"/>
        <w:rPr>
          <w:rFonts w:ascii="Times New Roman" w:hAnsi="Times New Roman" w:cs="Times New Roman"/>
          <w:lang w:val="es-ES"/>
        </w:rPr>
      </w:pPr>
      <w:proofErr w:type="spellStart"/>
      <w:r w:rsidRPr="002171FF">
        <w:rPr>
          <w:rFonts w:ascii="Times New Roman" w:hAnsi="Times New Roman" w:cs="Times New Roman"/>
          <w:highlight w:val="yellow"/>
          <w:lang w:val="es-ES"/>
        </w:rPr>
        <w:t>Parrafo</w:t>
      </w:r>
      <w:proofErr w:type="spellEnd"/>
      <w:r w:rsidRPr="002171FF">
        <w:rPr>
          <w:rFonts w:ascii="Times New Roman" w:hAnsi="Times New Roman" w:cs="Times New Roman"/>
          <w:highlight w:val="yellow"/>
          <w:lang w:val="es-ES"/>
        </w:rPr>
        <w:t xml:space="preserve"> con resumen de resultados</w:t>
      </w:r>
    </w:p>
    <w:p w14:paraId="6DABCD1B" w14:textId="77777777" w:rsidR="000C0B08" w:rsidRPr="00EE30D0" w:rsidRDefault="000C0B08" w:rsidP="00EE30D0">
      <w:pPr>
        <w:spacing w:line="360" w:lineRule="auto"/>
        <w:rPr>
          <w:rFonts w:ascii="Times New Roman" w:hAnsi="Times New Roman" w:cs="Times New Roman"/>
          <w:lang w:val="es-ES"/>
        </w:rPr>
      </w:pPr>
    </w:p>
    <w:p w14:paraId="19C0F8B0"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Palabras Clave</w:t>
      </w:r>
    </w:p>
    <w:p w14:paraId="1B11427E" w14:textId="77777777" w:rsidR="00A12DD0" w:rsidRDefault="00A12DD0" w:rsidP="00EE30D0">
      <w:pPr>
        <w:spacing w:line="360" w:lineRule="auto"/>
        <w:rPr>
          <w:rFonts w:ascii="Times New Roman" w:hAnsi="Times New Roman" w:cs="Times New Roman"/>
          <w:lang w:val="es-ES"/>
        </w:rPr>
      </w:pPr>
    </w:p>
    <w:p w14:paraId="357BEBD3" w14:textId="15CE8287" w:rsidR="000C0B08" w:rsidRDefault="000C0B08" w:rsidP="00EE30D0">
      <w:pPr>
        <w:spacing w:line="360" w:lineRule="auto"/>
        <w:rPr>
          <w:rFonts w:ascii="Times New Roman" w:hAnsi="Times New Roman" w:cs="Times New Roman"/>
          <w:lang w:val="es-ES"/>
        </w:rPr>
      </w:pPr>
      <w:r>
        <w:rPr>
          <w:rFonts w:ascii="Times New Roman" w:hAnsi="Times New Roman" w:cs="Times New Roman"/>
          <w:lang w:val="es-ES"/>
        </w:rPr>
        <w:t xml:space="preserve">Reclamos; Quejas; Diseño Centrado en el Usuario; Usabilidad; Sistema de Información; Salud; </w:t>
      </w:r>
      <w:proofErr w:type="spellStart"/>
      <w:r>
        <w:rPr>
          <w:rFonts w:ascii="Times New Roman" w:hAnsi="Times New Roman" w:cs="Times New Roman"/>
          <w:lang w:val="es-ES"/>
        </w:rPr>
        <w:t>Peru</w:t>
      </w:r>
      <w:proofErr w:type="spellEnd"/>
    </w:p>
    <w:p w14:paraId="2FADB16A" w14:textId="77777777" w:rsidR="000C0B08" w:rsidRPr="00EE30D0" w:rsidRDefault="000C0B08" w:rsidP="00EE30D0">
      <w:pPr>
        <w:spacing w:line="360" w:lineRule="auto"/>
        <w:rPr>
          <w:rFonts w:ascii="Times New Roman" w:hAnsi="Times New Roman" w:cs="Times New Roman"/>
          <w:lang w:val="es-ES"/>
        </w:rPr>
      </w:pPr>
    </w:p>
    <w:p w14:paraId="0030AB5A"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Introducción</w:t>
      </w:r>
    </w:p>
    <w:p w14:paraId="662A4B6C" w14:textId="77777777" w:rsidR="00A12DD0" w:rsidRPr="00EE30D0" w:rsidRDefault="00A12DD0" w:rsidP="00EE30D0">
      <w:pPr>
        <w:spacing w:line="360" w:lineRule="auto"/>
        <w:rPr>
          <w:rFonts w:ascii="Times New Roman" w:hAnsi="Times New Roman" w:cs="Times New Roman"/>
          <w:lang w:val="es-ES"/>
        </w:rPr>
      </w:pPr>
    </w:p>
    <w:p w14:paraId="7F9C631F"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 xml:space="preserve">Planteamiento de la Investigación </w:t>
      </w:r>
    </w:p>
    <w:p w14:paraId="2D939246" w14:textId="77777777" w:rsidR="00A12DD0" w:rsidRPr="00EE30D0" w:rsidRDefault="00A12DD0" w:rsidP="00EE30D0">
      <w:pPr>
        <w:spacing w:line="360" w:lineRule="auto"/>
        <w:rPr>
          <w:rFonts w:ascii="Times New Roman" w:hAnsi="Times New Roman" w:cs="Times New Roman"/>
          <w:lang w:val="es-ES"/>
        </w:rPr>
      </w:pPr>
    </w:p>
    <w:p w14:paraId="115F6492" w14:textId="77777777" w:rsidR="00A12D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lastRenderedPageBreak/>
        <w:t>Planteamiento del Problema</w:t>
      </w:r>
    </w:p>
    <w:p w14:paraId="36BD479E" w14:textId="77777777" w:rsidR="00643BA0" w:rsidRPr="00EE30D0" w:rsidRDefault="00643BA0" w:rsidP="00EE30D0">
      <w:pPr>
        <w:spacing w:line="360" w:lineRule="auto"/>
        <w:rPr>
          <w:rFonts w:ascii="Times New Roman" w:hAnsi="Times New Roman" w:cs="Times New Roman"/>
          <w:b/>
          <w:lang w:val="es-ES"/>
        </w:rPr>
      </w:pPr>
    </w:p>
    <w:p w14:paraId="389BCC74" w14:textId="77777777" w:rsidR="00566142" w:rsidRPr="00EE30D0" w:rsidRDefault="00566142" w:rsidP="00EE30D0">
      <w:pPr>
        <w:spacing w:line="360" w:lineRule="auto"/>
        <w:rPr>
          <w:rFonts w:ascii="Times New Roman" w:hAnsi="Times New Roman" w:cs="Times New Roman"/>
          <w:lang w:val="es-ES"/>
        </w:rPr>
      </w:pPr>
      <w:bookmarkStart w:id="0" w:name="_GoBack"/>
      <w:bookmarkEnd w:id="0"/>
    </w:p>
    <w:p w14:paraId="441D103D"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Marco Teórico</w:t>
      </w:r>
    </w:p>
    <w:p w14:paraId="2A04D2DF" w14:textId="77777777" w:rsidR="00562533" w:rsidRPr="00EE30D0" w:rsidRDefault="00562533" w:rsidP="00EE30D0">
      <w:pPr>
        <w:spacing w:line="360" w:lineRule="auto"/>
        <w:rPr>
          <w:rFonts w:ascii="Times New Roman" w:hAnsi="Times New Roman" w:cs="Times New Roman"/>
          <w:lang w:val="es-ES"/>
        </w:rPr>
      </w:pPr>
    </w:p>
    <w:p w14:paraId="161A7F45" w14:textId="77777777" w:rsidR="00562533" w:rsidRPr="00EE30D0"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Calidad de Atención al usuario y sistemas de gestión para reclamos en el sector salud</w:t>
      </w:r>
    </w:p>
    <w:p w14:paraId="11912DC5" w14:textId="77777777" w:rsidR="00B674F0" w:rsidRPr="00EE30D0" w:rsidRDefault="00B674F0" w:rsidP="00EE30D0">
      <w:pPr>
        <w:spacing w:line="360" w:lineRule="auto"/>
        <w:rPr>
          <w:rFonts w:ascii="Times New Roman" w:hAnsi="Times New Roman" w:cs="Times New Roman"/>
          <w:lang w:val="es-ES"/>
        </w:rPr>
      </w:pPr>
    </w:p>
    <w:p w14:paraId="09959EC9"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Importancia del Monitoreo</w:t>
      </w:r>
    </w:p>
    <w:p w14:paraId="4BF92BAF" w14:textId="77777777" w:rsidR="00B674F0" w:rsidRPr="00EE30D0" w:rsidRDefault="00B674F0" w:rsidP="00EE30D0">
      <w:pPr>
        <w:spacing w:line="360" w:lineRule="auto"/>
        <w:rPr>
          <w:rFonts w:ascii="Times New Roman" w:hAnsi="Times New Roman" w:cs="Times New Roman"/>
          <w:lang w:val="es-ES"/>
        </w:rPr>
      </w:pPr>
    </w:p>
    <w:p w14:paraId="310DA7ED" w14:textId="6A5F703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Actualmente se cuenta con diversas definiciones sobre lo que significa la satisfacción del paciente en centros de atención en salud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mientras algunos resaltan que es principalmente sobre las actitudes hacia el cuidado en salud o los aspectos de estos cuidados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(2)</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otros lo definen como las emociones, sentimientos y percepciones de los pacientes sobre los servicios de cuidado de salud que han recibido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(3)</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73EFF048" w14:textId="77777777" w:rsidR="00B674F0" w:rsidRPr="00EE30D0" w:rsidRDefault="00B674F0" w:rsidP="00EE30D0">
      <w:pPr>
        <w:spacing w:line="360" w:lineRule="auto"/>
        <w:jc w:val="both"/>
        <w:rPr>
          <w:rFonts w:ascii="Times New Roman" w:hAnsi="Times New Roman" w:cs="Times New Roman"/>
          <w:lang w:val="es-ES"/>
        </w:rPr>
      </w:pPr>
    </w:p>
    <w:p w14:paraId="56E1FB68" w14:textId="3C24384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3676AB5C" w14:textId="77777777" w:rsidR="00B674F0" w:rsidRPr="00EE30D0" w:rsidRDefault="00B674F0" w:rsidP="00EE30D0">
      <w:pPr>
        <w:spacing w:line="360" w:lineRule="auto"/>
        <w:jc w:val="both"/>
        <w:rPr>
          <w:rFonts w:ascii="Times New Roman" w:hAnsi="Times New Roman" w:cs="Times New Roman"/>
          <w:lang w:val="es-ES"/>
        </w:rPr>
      </w:pPr>
    </w:p>
    <w:p w14:paraId="0198B574" w14:textId="035FC630"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siendo el objetivo deseado la satisfacción del paciente, nos debemos enfocar en mejorar la atención al paciente</w:t>
      </w:r>
      <w:r w:rsidR="007B7445" w:rsidRPr="00EE30D0">
        <w:rPr>
          <w:rFonts w:ascii="Times New Roman" w:hAnsi="Times New Roman" w:cs="Times New Roman"/>
          <w:lang w:val="es-ES"/>
        </w:rPr>
        <w:t>.</w:t>
      </w:r>
    </w:p>
    <w:p w14:paraId="5A75CC20" w14:textId="77777777" w:rsidR="00B674F0" w:rsidRPr="00EE30D0" w:rsidRDefault="00B674F0" w:rsidP="00EE30D0">
      <w:pPr>
        <w:spacing w:line="360" w:lineRule="auto"/>
        <w:jc w:val="both"/>
        <w:rPr>
          <w:rFonts w:ascii="Times New Roman" w:hAnsi="Times New Roman" w:cs="Times New Roman"/>
          <w:lang w:val="es-ES"/>
        </w:rPr>
      </w:pPr>
    </w:p>
    <w:p w14:paraId="7424CF2D" w14:textId="6E4BF7FE"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atención al usuario en cualquier industria se centra en 2 componentes principales: atención y comunicación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(6)</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w:t>
      </w:r>
    </w:p>
    <w:p w14:paraId="432CD7B3" w14:textId="77777777" w:rsidR="00B674F0" w:rsidRPr="00EE30D0" w:rsidRDefault="00B674F0" w:rsidP="00EE30D0">
      <w:pPr>
        <w:spacing w:line="360" w:lineRule="auto"/>
        <w:rPr>
          <w:rFonts w:ascii="Times New Roman" w:hAnsi="Times New Roman" w:cs="Times New Roman"/>
          <w:lang w:val="es-ES"/>
        </w:rPr>
      </w:pPr>
    </w:p>
    <w:p w14:paraId="2A5BCCAA"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lastRenderedPageBreak/>
        <w:t xml:space="preserve">Formas de monitoreo en </w:t>
      </w:r>
      <w:r w:rsidRPr="002171FF">
        <w:rPr>
          <w:rFonts w:ascii="Times New Roman" w:hAnsi="Times New Roman" w:cs="Times New Roman"/>
          <w:highlight w:val="green"/>
          <w:lang w:val="es-ES"/>
        </w:rPr>
        <w:t>Perú</w:t>
      </w:r>
      <w:r w:rsidRPr="00EE30D0">
        <w:rPr>
          <w:rFonts w:ascii="Times New Roman" w:hAnsi="Times New Roman" w:cs="Times New Roman"/>
          <w:lang w:val="es-ES"/>
        </w:rPr>
        <w:t xml:space="preserve"> y el Mundo</w:t>
      </w:r>
    </w:p>
    <w:p w14:paraId="1EC7590C" w14:textId="77777777" w:rsidR="00B674F0" w:rsidRPr="00EE30D0" w:rsidRDefault="00B674F0" w:rsidP="00EE30D0">
      <w:pPr>
        <w:spacing w:line="360" w:lineRule="auto"/>
        <w:rPr>
          <w:rFonts w:ascii="Times New Roman" w:hAnsi="Times New Roman" w:cs="Times New Roman"/>
          <w:lang w:val="es-ES"/>
        </w:rPr>
      </w:pPr>
    </w:p>
    <w:p w14:paraId="60AFD92E" w14:textId="5F98F64A"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Ante la necesidad de colectar datos sobre la calidad de atención en salud, en Estados Unidos se creó el Hospital </w:t>
      </w:r>
      <w:proofErr w:type="spellStart"/>
      <w:r w:rsidRPr="00EE30D0">
        <w:rPr>
          <w:rFonts w:ascii="Times New Roman" w:hAnsi="Times New Roman" w:cs="Times New Roman"/>
          <w:lang w:val="es-ES"/>
        </w:rPr>
        <w:t>Consumer</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Assesment</w:t>
      </w:r>
      <w:proofErr w:type="spellEnd"/>
      <w:r w:rsidRPr="00EE30D0">
        <w:rPr>
          <w:rFonts w:ascii="Times New Roman" w:hAnsi="Times New Roman" w:cs="Times New Roman"/>
          <w:lang w:val="es-ES"/>
        </w:rPr>
        <w:t xml:space="preserve"> of </w:t>
      </w:r>
      <w:proofErr w:type="spellStart"/>
      <w:r w:rsidRPr="00EE30D0">
        <w:rPr>
          <w:rFonts w:ascii="Times New Roman" w:hAnsi="Times New Roman" w:cs="Times New Roman"/>
          <w:lang w:val="es-ES"/>
        </w:rPr>
        <w:t>Healthcare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Providers</w:t>
      </w:r>
      <w:proofErr w:type="spellEnd"/>
      <w:r w:rsidRPr="00EE30D0">
        <w:rPr>
          <w:rFonts w:ascii="Times New Roman" w:hAnsi="Times New Roman" w:cs="Times New Roman"/>
          <w:lang w:val="es-ES"/>
        </w:rPr>
        <w:t xml:space="preserve"> and </w:t>
      </w:r>
      <w:proofErr w:type="spellStart"/>
      <w:r w:rsidRPr="00EE30D0">
        <w:rPr>
          <w:rFonts w:ascii="Times New Roman" w:hAnsi="Times New Roman" w:cs="Times New Roman"/>
          <w:lang w:val="es-ES"/>
        </w:rPr>
        <w:t>Systems</w:t>
      </w:r>
      <w:proofErr w:type="spellEnd"/>
      <w:r w:rsidRPr="00EE30D0">
        <w:rPr>
          <w:rFonts w:ascii="Times New Roman" w:hAnsi="Times New Roman" w:cs="Times New Roman"/>
          <w:lang w:val="es-ES"/>
        </w:rPr>
        <w:t xml:space="preserve"> (HCAHPS) en el año 2006, con el fin de medir las perspectivas de los pacientes sobre la atención recibida en los hospitales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(7)</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Francia, desde el año 1996 es obligatoria una evaluación a los pacientes sobre su satisfacción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(8)</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en Alemania se agregó el indicador de satisfacción del paciente a sus reportes de manejo de la calidad desde el 2005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(9)</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Pr="00EE30D0">
        <w:rPr>
          <w:rFonts w:ascii="Times New Roman" w:hAnsi="Times New Roman" w:cs="Times New Roman"/>
          <w:lang w:val="es-ES"/>
        </w:rPr>
        <w:fldChar w:fldCharType="begin" w:fldLock="1"/>
      </w:r>
      <w:r w:rsidRPr="00EE30D0">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Pr="00EE30D0">
        <w:rPr>
          <w:rFonts w:ascii="Times New Roman" w:hAnsi="Times New Roman" w:cs="Times New Roman"/>
          <w:lang w:val="es-ES"/>
        </w:rPr>
        <w:fldChar w:fldCharType="separate"/>
      </w:r>
      <w:r w:rsidRPr="00EE30D0">
        <w:rPr>
          <w:rFonts w:ascii="Times New Roman" w:hAnsi="Times New Roman" w:cs="Times New Roman"/>
          <w:noProof/>
          <w:lang w:val="es-ES"/>
        </w:rPr>
        <w:t>(10)</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1704BF5F" w14:textId="77777777" w:rsidR="00FC6B75" w:rsidRPr="00EE30D0" w:rsidRDefault="00FC6B75" w:rsidP="00EE30D0">
      <w:pPr>
        <w:spacing w:line="360" w:lineRule="auto"/>
        <w:jc w:val="both"/>
        <w:rPr>
          <w:rFonts w:ascii="Times New Roman" w:hAnsi="Times New Roman" w:cs="Times New Roman"/>
          <w:lang w:val="es-ES"/>
        </w:rPr>
      </w:pPr>
    </w:p>
    <w:p w14:paraId="2C2E65DF" w14:textId="307D25D1" w:rsidR="00FC6B75" w:rsidRPr="0023346B" w:rsidRDefault="00FC6B75" w:rsidP="00EE30D0">
      <w:pPr>
        <w:spacing w:line="360" w:lineRule="auto"/>
        <w:jc w:val="both"/>
        <w:rPr>
          <w:rFonts w:ascii="Times New Roman" w:hAnsi="Times New Roman" w:cs="Times New Roman"/>
          <w:highlight w:val="green"/>
          <w:lang w:val="es-ES"/>
        </w:rPr>
      </w:pPr>
      <w:r w:rsidRPr="0023346B">
        <w:rPr>
          <w:rFonts w:ascii="Times New Roman" w:hAnsi="Times New Roman" w:cs="Times New Roman"/>
          <w:highlight w:val="green"/>
          <w:lang w:val="es-ES"/>
        </w:rPr>
        <w:t>En el caso del Perú</w:t>
      </w:r>
      <w:r w:rsidR="00A42C4C" w:rsidRPr="0023346B">
        <w:rPr>
          <w:rFonts w:ascii="Times New Roman" w:hAnsi="Times New Roman" w:cs="Times New Roman"/>
          <w:highlight w:val="green"/>
          <w:lang w:val="es-ES"/>
        </w:rPr>
        <w:t xml:space="preserve">, existen pocas Instituciones Prestadoras </w:t>
      </w:r>
      <w:r w:rsidR="00A2696A" w:rsidRPr="0023346B">
        <w:rPr>
          <w:rFonts w:ascii="Times New Roman" w:hAnsi="Times New Roman" w:cs="Times New Roman"/>
          <w:highlight w:val="green"/>
          <w:lang w:val="es-ES"/>
        </w:rPr>
        <w:t>de Salud (IPRESS) que monitoreen sus reclamos</w:t>
      </w:r>
      <w:r w:rsidR="00755F71" w:rsidRPr="0023346B">
        <w:rPr>
          <w:rFonts w:ascii="Times New Roman" w:hAnsi="Times New Roman" w:cs="Times New Roman"/>
          <w:highlight w:val="green"/>
          <w:lang w:val="es-ES"/>
        </w:rPr>
        <w:t xml:space="preserve"> mediante aplicativos dedicados</w:t>
      </w:r>
      <w:r w:rsidR="00A2696A" w:rsidRPr="0023346B">
        <w:rPr>
          <w:rFonts w:ascii="Times New Roman" w:hAnsi="Times New Roman" w:cs="Times New Roman"/>
          <w:highlight w:val="green"/>
          <w:lang w:val="es-ES"/>
        </w:rPr>
        <w:t>. Actualmente, se encuentran normadas por el Decreto Supremo Nº 030-2016-SA</w:t>
      </w:r>
      <w:r w:rsidR="00755F71" w:rsidRPr="0023346B">
        <w:rPr>
          <w:rFonts w:ascii="Times New Roman" w:hAnsi="Times New Roman" w:cs="Times New Roman"/>
          <w:highlight w:val="green"/>
          <w:lang w:val="es-ES"/>
        </w:rPr>
        <w:fldChar w:fldCharType="begin" w:fldLock="1"/>
      </w:r>
      <w:r w:rsidR="00651939" w:rsidRPr="0023346B">
        <w:rPr>
          <w:rFonts w:ascii="Times New Roman" w:hAnsi="Times New Roman" w:cs="Times New Roman"/>
          <w:highlight w:val="gree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55F71" w:rsidRPr="0023346B">
        <w:rPr>
          <w:rFonts w:ascii="Times New Roman" w:hAnsi="Times New Roman" w:cs="Times New Roman"/>
          <w:highlight w:val="green"/>
          <w:lang w:val="es-ES"/>
        </w:rPr>
        <w:fldChar w:fldCharType="separate"/>
      </w:r>
      <w:r w:rsidR="00755F71" w:rsidRPr="0023346B">
        <w:rPr>
          <w:rFonts w:ascii="Times New Roman" w:hAnsi="Times New Roman" w:cs="Times New Roman"/>
          <w:noProof/>
          <w:highlight w:val="green"/>
          <w:lang w:val="es-ES"/>
        </w:rPr>
        <w:t>(11)</w:t>
      </w:r>
      <w:r w:rsidR="00755F71" w:rsidRPr="0023346B">
        <w:rPr>
          <w:rFonts w:ascii="Times New Roman" w:hAnsi="Times New Roman" w:cs="Times New Roman"/>
          <w:highlight w:val="green"/>
          <w:lang w:val="es-ES"/>
        </w:rPr>
        <w:fldChar w:fldCharType="end"/>
      </w:r>
      <w:r w:rsidR="00A2696A" w:rsidRPr="0023346B">
        <w:rPr>
          <w:rFonts w:ascii="Times New Roman" w:hAnsi="Times New Roman" w:cs="Times New Roman"/>
          <w:highlight w:val="green"/>
          <w:lang w:val="es-ES"/>
        </w:rPr>
        <w:t xml:space="preserve"> de</w:t>
      </w:r>
      <w:r w:rsidR="00755F71" w:rsidRPr="0023346B">
        <w:rPr>
          <w:rFonts w:ascii="Times New Roman" w:hAnsi="Times New Roman" w:cs="Times New Roman"/>
          <w:highlight w:val="gree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3346B">
        <w:rPr>
          <w:rFonts w:ascii="Times New Roman" w:hAnsi="Times New Roman" w:cs="Times New Roman"/>
          <w:highlight w:val="green"/>
          <w:lang w:val="es-ES"/>
        </w:rPr>
        <w:t xml:space="preserve">en el establecimiento y se entrega a pedido del usuario. </w:t>
      </w:r>
      <w:r w:rsidR="00FB3C45" w:rsidRPr="0023346B">
        <w:rPr>
          <w:rFonts w:ascii="Times New Roman" w:hAnsi="Times New Roman" w:cs="Times New Roman"/>
          <w:highlight w:val="green"/>
          <w:lang w:val="es-ES"/>
        </w:rPr>
        <w:t xml:space="preserve">En </w:t>
      </w:r>
      <w:r w:rsidR="000119FC" w:rsidRPr="0023346B">
        <w:rPr>
          <w:rFonts w:ascii="Times New Roman" w:hAnsi="Times New Roman" w:cs="Times New Roman"/>
          <w:highlight w:val="green"/>
          <w:lang w:val="es-ES"/>
        </w:rPr>
        <w:t>los principales hospitales de Lima</w:t>
      </w:r>
      <w:r w:rsidR="00FB3C45" w:rsidRPr="0023346B">
        <w:rPr>
          <w:rFonts w:ascii="Times New Roman" w:hAnsi="Times New Roman" w:cs="Times New Roman"/>
          <w:highlight w:val="green"/>
          <w:lang w:val="es-ES"/>
        </w:rPr>
        <w:t xml:space="preserve">, SUSALUD ha implementado un canal digital </w:t>
      </w:r>
      <w:r w:rsidR="000119FC" w:rsidRPr="0023346B">
        <w:rPr>
          <w:rFonts w:ascii="Times New Roman" w:hAnsi="Times New Roman" w:cs="Times New Roman"/>
          <w:highlight w:val="green"/>
          <w:lang w:val="es-ES"/>
        </w:rPr>
        <w:t xml:space="preserve">para la formulación de quejas y acceso a información </w:t>
      </w:r>
      <w:r w:rsidR="00FB3C45" w:rsidRPr="0023346B">
        <w:rPr>
          <w:rFonts w:ascii="Times New Roman" w:hAnsi="Times New Roman" w:cs="Times New Roman"/>
          <w:highlight w:val="green"/>
          <w:lang w:val="es-ES"/>
        </w:rPr>
        <w:t xml:space="preserve">llamada </w:t>
      </w:r>
      <w:proofErr w:type="spellStart"/>
      <w:r w:rsidR="00FB3C45" w:rsidRPr="0023346B">
        <w:rPr>
          <w:rFonts w:ascii="Times New Roman" w:hAnsi="Times New Roman" w:cs="Times New Roman"/>
          <w:highlight w:val="green"/>
          <w:lang w:val="es-ES"/>
        </w:rPr>
        <w:t>Totem</w:t>
      </w:r>
      <w:proofErr w:type="spellEnd"/>
      <w:r w:rsidR="00FB3C45" w:rsidRPr="0023346B">
        <w:rPr>
          <w:rFonts w:ascii="Times New Roman" w:hAnsi="Times New Roman" w:cs="Times New Roman"/>
          <w:highlight w:val="green"/>
          <w:lang w:val="es-ES"/>
        </w:rPr>
        <w:t xml:space="preserve"> Digital Multimedia</w:t>
      </w:r>
      <w:r w:rsidR="000119FC" w:rsidRPr="0023346B">
        <w:rPr>
          <w:rFonts w:ascii="Times New Roman" w:hAnsi="Times New Roman" w:cs="Times New Roman"/>
          <w:highlight w:val="green"/>
          <w:lang w:val="es-ES"/>
        </w:rPr>
        <w:t xml:space="preserve"> </w:t>
      </w:r>
      <w:r w:rsidR="000119FC" w:rsidRPr="0023346B">
        <w:rPr>
          <w:rFonts w:ascii="Times New Roman" w:hAnsi="Times New Roman" w:cs="Times New Roman"/>
          <w:highlight w:val="green"/>
          <w:lang w:val="es-ES"/>
        </w:rPr>
        <w:fldChar w:fldCharType="begin" w:fldLock="1"/>
      </w:r>
      <w:r w:rsidR="000119FC" w:rsidRPr="0023346B">
        <w:rPr>
          <w:rFonts w:ascii="Times New Roman" w:hAnsi="Times New Roman" w:cs="Times New Roman"/>
          <w:highlight w:val="gree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 "properties" : {  }, "schema" : "https://github.com/citation-style-language/schema/raw/master/csl-citation.json" }</w:instrText>
      </w:r>
      <w:r w:rsidR="000119FC" w:rsidRPr="0023346B">
        <w:rPr>
          <w:rFonts w:ascii="Times New Roman" w:hAnsi="Times New Roman" w:cs="Times New Roman"/>
          <w:highlight w:val="green"/>
          <w:lang w:val="es-ES"/>
        </w:rPr>
        <w:fldChar w:fldCharType="separate"/>
      </w:r>
      <w:r w:rsidR="000119FC" w:rsidRPr="0023346B">
        <w:rPr>
          <w:rFonts w:ascii="Times New Roman" w:hAnsi="Times New Roman" w:cs="Times New Roman"/>
          <w:noProof/>
          <w:highlight w:val="green"/>
          <w:lang w:val="es-ES"/>
        </w:rPr>
        <w:t>(12)</w:t>
      </w:r>
      <w:r w:rsidR="000119FC" w:rsidRPr="0023346B">
        <w:rPr>
          <w:rFonts w:ascii="Times New Roman" w:hAnsi="Times New Roman" w:cs="Times New Roman"/>
          <w:highlight w:val="green"/>
          <w:lang w:val="es-ES"/>
        </w:rPr>
        <w:fldChar w:fldCharType="end"/>
      </w:r>
      <w:r w:rsidR="00FB3C45" w:rsidRPr="0023346B">
        <w:rPr>
          <w:rFonts w:ascii="Times New Roman" w:hAnsi="Times New Roman" w:cs="Times New Roman"/>
          <w:highlight w:val="green"/>
          <w:lang w:val="es-ES"/>
        </w:rPr>
        <w:t>, la cual permite a los usuarios que se encuentren dentro de las instalaciones de la IPRESS, ingresar sus reclamos por un medio digital</w:t>
      </w:r>
      <w:r w:rsidR="000119FC" w:rsidRPr="0023346B">
        <w:rPr>
          <w:rFonts w:ascii="Times New Roman" w:hAnsi="Times New Roman" w:cs="Times New Roman"/>
          <w:highlight w:val="green"/>
          <w:lang w:val="es-ES"/>
        </w:rPr>
        <w:t xml:space="preserve"> en una pantalla táctil interactiva. Se tiene planeado hacer disponible esta herramienta a nivel nacional en el futuro.</w:t>
      </w:r>
    </w:p>
    <w:p w14:paraId="44CE20F8" w14:textId="77777777" w:rsidR="000D7A7B" w:rsidRPr="0023346B" w:rsidRDefault="000D7A7B" w:rsidP="00EE30D0">
      <w:pPr>
        <w:spacing w:line="360" w:lineRule="auto"/>
        <w:jc w:val="both"/>
        <w:rPr>
          <w:rFonts w:ascii="Times New Roman" w:hAnsi="Times New Roman" w:cs="Times New Roman"/>
          <w:highlight w:val="green"/>
          <w:lang w:val="es-ES"/>
        </w:rPr>
      </w:pPr>
    </w:p>
    <w:p w14:paraId="32D3965F" w14:textId="0746A0E8" w:rsidR="000D7A7B" w:rsidRPr="00EE30D0" w:rsidRDefault="00E8208A" w:rsidP="00EE30D0">
      <w:pPr>
        <w:spacing w:line="360" w:lineRule="auto"/>
        <w:jc w:val="both"/>
        <w:rPr>
          <w:rFonts w:ascii="Times New Roman" w:hAnsi="Times New Roman" w:cs="Times New Roman"/>
          <w:lang w:val="es-ES"/>
        </w:rPr>
      </w:pPr>
      <w:r w:rsidRPr="0023346B">
        <w:rPr>
          <w:rFonts w:ascii="Times New Roman" w:hAnsi="Times New Roman" w:cs="Times New Roman"/>
          <w:highlight w:val="green"/>
          <w:lang w:val="es-ES"/>
        </w:rPr>
        <w:t>E</w:t>
      </w:r>
      <w:r w:rsidR="000D7A7B" w:rsidRPr="0023346B">
        <w:rPr>
          <w:rFonts w:ascii="Times New Roman" w:hAnsi="Times New Roman" w:cs="Times New Roman"/>
          <w:highlight w:val="green"/>
          <w:lang w:val="es-ES"/>
        </w:rPr>
        <w:t xml:space="preserve">l monitoreo de los reclamos, este se hace </w:t>
      </w:r>
      <w:r w:rsidR="00F82A77" w:rsidRPr="0023346B">
        <w:rPr>
          <w:rFonts w:ascii="Times New Roman" w:hAnsi="Times New Roman" w:cs="Times New Roman"/>
          <w:highlight w:val="green"/>
          <w:lang w:val="es-ES"/>
        </w:rPr>
        <w:t>de manera individual</w:t>
      </w:r>
      <w:r w:rsidR="000D7A7B" w:rsidRPr="0023346B">
        <w:rPr>
          <w:rFonts w:ascii="Times New Roman" w:hAnsi="Times New Roman" w:cs="Times New Roman"/>
          <w:highlight w:val="green"/>
          <w:lang w:val="es-ES"/>
        </w:rPr>
        <w:t xml:space="preserve"> en </w:t>
      </w:r>
      <w:r w:rsidR="00F82A77" w:rsidRPr="0023346B">
        <w:rPr>
          <w:rFonts w:ascii="Times New Roman" w:hAnsi="Times New Roman" w:cs="Times New Roman"/>
          <w:highlight w:val="green"/>
          <w:lang w:val="es-ES"/>
        </w:rPr>
        <w:t>cada</w:t>
      </w:r>
      <w:r w:rsidR="000D7A7B" w:rsidRPr="0023346B">
        <w:rPr>
          <w:rFonts w:ascii="Times New Roman" w:hAnsi="Times New Roman" w:cs="Times New Roman"/>
          <w:highlight w:val="green"/>
          <w:lang w:val="es-ES"/>
        </w:rPr>
        <w:t xml:space="preserve"> IPRESS </w:t>
      </w:r>
      <w:r w:rsidRPr="0023346B">
        <w:rPr>
          <w:rFonts w:ascii="Times New Roman" w:hAnsi="Times New Roman" w:cs="Times New Roman"/>
          <w:highlight w:val="green"/>
          <w:lang w:val="es-ES"/>
        </w:rPr>
        <w:t xml:space="preserve">de manera interna con los reclamos </w:t>
      </w:r>
      <w:r w:rsidR="000E3233" w:rsidRPr="0023346B">
        <w:rPr>
          <w:rFonts w:ascii="Times New Roman" w:hAnsi="Times New Roman" w:cs="Times New Roman"/>
          <w:highlight w:val="green"/>
          <w:lang w:val="es-ES"/>
        </w:rPr>
        <w:t xml:space="preserve">que los ciudadanos presentan en sus oficinas de Gestión de Calidad </w:t>
      </w:r>
      <w:r w:rsidR="00FB3C45" w:rsidRPr="0023346B">
        <w:rPr>
          <w:rFonts w:ascii="Times New Roman" w:hAnsi="Times New Roman" w:cs="Times New Roman"/>
          <w:highlight w:val="green"/>
          <w:lang w:val="es-ES"/>
        </w:rPr>
        <w:t>tanto en</w:t>
      </w:r>
      <w:r w:rsidR="00946FA0" w:rsidRPr="0023346B">
        <w:rPr>
          <w:rFonts w:ascii="Times New Roman" w:hAnsi="Times New Roman" w:cs="Times New Roman"/>
          <w:highlight w:val="green"/>
          <w:lang w:val="es-ES"/>
        </w:rPr>
        <w:t xml:space="preserve"> forma</w:t>
      </w:r>
      <w:r w:rsidR="00FB3C45" w:rsidRPr="0023346B">
        <w:rPr>
          <w:rFonts w:ascii="Times New Roman" w:hAnsi="Times New Roman" w:cs="Times New Roman"/>
          <w:highlight w:val="green"/>
          <w:lang w:val="es-ES"/>
        </w:rPr>
        <w:t>to</w:t>
      </w:r>
      <w:r w:rsidR="00946FA0" w:rsidRPr="0023346B">
        <w:rPr>
          <w:rFonts w:ascii="Times New Roman" w:hAnsi="Times New Roman" w:cs="Times New Roman"/>
          <w:highlight w:val="green"/>
          <w:lang w:val="es-ES"/>
        </w:rPr>
        <w:t xml:space="preserve"> </w:t>
      </w:r>
      <w:r w:rsidR="00FB3C45" w:rsidRPr="0023346B">
        <w:rPr>
          <w:rFonts w:ascii="Times New Roman" w:hAnsi="Times New Roman" w:cs="Times New Roman"/>
          <w:highlight w:val="green"/>
          <w:lang w:val="es-ES"/>
        </w:rPr>
        <w:t>físico</w:t>
      </w:r>
      <w:r w:rsidR="00946FA0" w:rsidRPr="0023346B">
        <w:rPr>
          <w:rFonts w:ascii="Times New Roman" w:hAnsi="Times New Roman" w:cs="Times New Roman"/>
          <w:highlight w:val="green"/>
          <w:lang w:val="es-ES"/>
        </w:rPr>
        <w:t xml:space="preserve"> </w:t>
      </w:r>
      <w:r w:rsidR="00FB3C45" w:rsidRPr="0023346B">
        <w:rPr>
          <w:rFonts w:ascii="Times New Roman" w:hAnsi="Times New Roman" w:cs="Times New Roman"/>
          <w:highlight w:val="green"/>
          <w:lang w:val="es-ES"/>
        </w:rPr>
        <w:t>por medio del</w:t>
      </w:r>
      <w:r w:rsidR="00946FA0" w:rsidRPr="0023346B">
        <w:rPr>
          <w:rFonts w:ascii="Times New Roman" w:hAnsi="Times New Roman" w:cs="Times New Roman"/>
          <w:highlight w:val="green"/>
          <w:lang w:val="es-ES"/>
        </w:rPr>
        <w:t xml:space="preserve"> Libro de Reclamaciones</w:t>
      </w:r>
      <w:r w:rsidR="002A7D6F" w:rsidRPr="0023346B">
        <w:rPr>
          <w:rFonts w:ascii="Times New Roman" w:hAnsi="Times New Roman" w:cs="Times New Roman"/>
          <w:highlight w:val="green"/>
          <w:lang w:val="es-ES"/>
        </w:rPr>
        <w:t xml:space="preserve"> o utilizando algún sistema </w:t>
      </w:r>
      <w:r w:rsidR="002F6A56" w:rsidRPr="0023346B">
        <w:rPr>
          <w:rFonts w:ascii="Times New Roman" w:hAnsi="Times New Roman" w:cs="Times New Roman"/>
          <w:highlight w:val="green"/>
          <w:lang w:val="es-ES"/>
        </w:rPr>
        <w:t xml:space="preserve">digital </w:t>
      </w:r>
      <w:r w:rsidR="002A7D6F" w:rsidRPr="0023346B">
        <w:rPr>
          <w:rFonts w:ascii="Times New Roman" w:hAnsi="Times New Roman" w:cs="Times New Roman"/>
          <w:highlight w:val="green"/>
          <w:lang w:val="es-ES"/>
        </w:rPr>
        <w:t xml:space="preserve">propio para el manejo de reclamos, como el sistema Registro </w:t>
      </w:r>
      <w:r w:rsidR="002A7D6F" w:rsidRPr="0023346B">
        <w:rPr>
          <w:rFonts w:ascii="Times New Roman" w:hAnsi="Times New Roman" w:cs="Times New Roman"/>
          <w:highlight w:val="green"/>
          <w:lang w:val="es-ES"/>
        </w:rPr>
        <w:lastRenderedPageBreak/>
        <w:t xml:space="preserve">Informático de Atención al Asegurado de </w:t>
      </w:r>
      <w:proofErr w:type="spellStart"/>
      <w:r w:rsidR="002A7D6F" w:rsidRPr="0023346B">
        <w:rPr>
          <w:rFonts w:ascii="Times New Roman" w:hAnsi="Times New Roman" w:cs="Times New Roman"/>
          <w:highlight w:val="green"/>
          <w:lang w:val="es-ES"/>
        </w:rPr>
        <w:t>EsSalud</w:t>
      </w:r>
      <w:proofErr w:type="spellEnd"/>
      <w:r w:rsidR="002A7D6F" w:rsidRPr="0023346B">
        <w:rPr>
          <w:rFonts w:ascii="Times New Roman" w:hAnsi="Times New Roman" w:cs="Times New Roman"/>
          <w:highlight w:val="green"/>
          <w:lang w:val="es-ES"/>
        </w:rPr>
        <w:t xml:space="preserve"> </w:t>
      </w:r>
      <w:r w:rsidR="002A7D6F" w:rsidRPr="0023346B">
        <w:rPr>
          <w:rFonts w:ascii="Times New Roman" w:hAnsi="Times New Roman" w:cs="Times New Roman"/>
          <w:highlight w:val="green"/>
          <w:lang w:val="es-ES"/>
        </w:rPr>
        <w:fldChar w:fldCharType="begin" w:fldLock="1"/>
      </w:r>
      <w:r w:rsidR="000119FC" w:rsidRPr="0023346B">
        <w:rPr>
          <w:rFonts w:ascii="Times New Roman" w:hAnsi="Times New Roman" w:cs="Times New Roman"/>
          <w:highlight w:val="gree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"(12)" }, "properties" : {  }, "schema" : "https://github.com/citation-style-language/schema/raw/master/csl-citation.json" }</w:instrText>
      </w:r>
      <w:r w:rsidR="002A7D6F" w:rsidRPr="0023346B">
        <w:rPr>
          <w:rFonts w:ascii="Times New Roman" w:hAnsi="Times New Roman" w:cs="Times New Roman"/>
          <w:highlight w:val="green"/>
          <w:lang w:val="es-ES"/>
        </w:rPr>
        <w:fldChar w:fldCharType="separate"/>
      </w:r>
      <w:r w:rsidR="000119FC" w:rsidRPr="0023346B">
        <w:rPr>
          <w:rFonts w:ascii="Times New Roman" w:hAnsi="Times New Roman" w:cs="Times New Roman"/>
          <w:noProof/>
          <w:highlight w:val="green"/>
          <w:lang w:val="es-ES"/>
        </w:rPr>
        <w:t>(13)</w:t>
      </w:r>
      <w:r w:rsidR="002A7D6F" w:rsidRPr="0023346B">
        <w:rPr>
          <w:rFonts w:ascii="Times New Roman" w:hAnsi="Times New Roman" w:cs="Times New Roman"/>
          <w:highlight w:val="green"/>
          <w:lang w:val="es-ES"/>
        </w:rPr>
        <w:fldChar w:fldCharType="end"/>
      </w:r>
      <w:r w:rsidR="009C1FF6" w:rsidRPr="0023346B">
        <w:rPr>
          <w:rFonts w:ascii="Times New Roman" w:hAnsi="Times New Roman" w:cs="Times New Roman"/>
          <w:highlight w:val="green"/>
          <w:lang w:val="es-ES"/>
        </w:rPr>
        <w:t xml:space="preserve">. De esta manera, cada IPRESS maneja de una forma diferente </w:t>
      </w:r>
      <w:r w:rsidR="008962E0" w:rsidRPr="0023346B">
        <w:rPr>
          <w:rFonts w:ascii="Times New Roman" w:hAnsi="Times New Roman" w:cs="Times New Roman"/>
          <w:highlight w:val="green"/>
          <w:lang w:val="es-ES"/>
        </w:rPr>
        <w:t>la inform</w:t>
      </w:r>
      <w:r w:rsidR="00FB3C45" w:rsidRPr="0023346B">
        <w:rPr>
          <w:rFonts w:ascii="Times New Roman" w:hAnsi="Times New Roman" w:cs="Times New Roman"/>
          <w:highlight w:val="green"/>
          <w:lang w:val="es-ES"/>
        </w:rPr>
        <w:t>ación que llega en los</w:t>
      </w:r>
      <w:r w:rsidR="008962E0" w:rsidRPr="0023346B">
        <w:rPr>
          <w:rFonts w:ascii="Times New Roman" w:hAnsi="Times New Roman" w:cs="Times New Roman"/>
          <w:highlight w:val="green"/>
          <w:lang w:val="es-ES"/>
        </w:rPr>
        <w:t xml:space="preserve"> reclamos con el fin de darles una solución </w:t>
      </w:r>
      <w:r w:rsidR="00E15049" w:rsidRPr="0023346B">
        <w:rPr>
          <w:rFonts w:ascii="Times New Roman" w:hAnsi="Times New Roman" w:cs="Times New Roman"/>
          <w:highlight w:val="green"/>
          <w:lang w:val="es-ES"/>
        </w:rPr>
        <w:t>y mantener a los ciudadanos satisfechos con la atención brindada.</w:t>
      </w:r>
      <w:r w:rsidR="00B41EF3" w:rsidRPr="0023346B">
        <w:rPr>
          <w:rFonts w:ascii="Times New Roman" w:hAnsi="Times New Roman" w:cs="Times New Roman"/>
          <w:highlight w:val="gree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05A2A48F" w14:textId="77777777" w:rsidR="00B674F0" w:rsidRPr="00EE30D0" w:rsidRDefault="00B674F0" w:rsidP="00EE30D0">
      <w:pPr>
        <w:spacing w:line="360" w:lineRule="auto"/>
        <w:rPr>
          <w:rFonts w:ascii="Times New Roman" w:hAnsi="Times New Roman" w:cs="Times New Roman"/>
          <w:lang w:val="es-ES"/>
        </w:rPr>
      </w:pPr>
    </w:p>
    <w:p w14:paraId="4B8FBF8A" w14:textId="77777777" w:rsidR="00562533"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Sistema de gestión de reclamos en el sector salud</w:t>
      </w:r>
    </w:p>
    <w:p w14:paraId="39C25A7A" w14:textId="77777777" w:rsidR="0023346B" w:rsidRPr="00EE30D0" w:rsidRDefault="0023346B" w:rsidP="0023346B">
      <w:pPr>
        <w:pStyle w:val="Prrafodelista"/>
        <w:spacing w:line="360" w:lineRule="auto"/>
        <w:ind w:left="1440"/>
        <w:rPr>
          <w:rFonts w:ascii="Times New Roman" w:hAnsi="Times New Roman" w:cs="Times New Roman"/>
          <w:lang w:val="es-ES"/>
        </w:rPr>
      </w:pPr>
    </w:p>
    <w:p w14:paraId="64B3F6CF"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Importancia</w:t>
      </w:r>
    </w:p>
    <w:p w14:paraId="67104FB1" w14:textId="77777777" w:rsidR="00B674F0" w:rsidRPr="00EE30D0" w:rsidRDefault="00B674F0" w:rsidP="00EE30D0">
      <w:pPr>
        <w:spacing w:line="360" w:lineRule="auto"/>
        <w:rPr>
          <w:rFonts w:ascii="Times New Roman" w:hAnsi="Times New Roman" w:cs="Times New Roman"/>
          <w:lang w:val="es-ES"/>
        </w:rPr>
      </w:pPr>
    </w:p>
    <w:p w14:paraId="77CE3A19" w14:textId="69365BB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manejo correcto de los reclamos es una de las estrategias que debe utilizarse para la mejora de calidad en atención al usuario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usual ver los reclamos de forma </w:t>
      </w:r>
      <w:proofErr w:type="gramStart"/>
      <w:r w:rsidRPr="00EE30D0">
        <w:rPr>
          <w:rFonts w:ascii="Times New Roman" w:hAnsi="Times New Roman" w:cs="Times New Roman"/>
          <w:lang w:val="es-ES"/>
        </w:rPr>
        <w:t>negativa</w:t>
      </w:r>
      <w:proofErr w:type="gramEnd"/>
      <w:r w:rsidRPr="00EE30D0">
        <w:rPr>
          <w:rFonts w:ascii="Times New Roman" w:hAnsi="Times New Roman" w:cs="Times New Roman"/>
          <w:lang w:val="es-ES"/>
        </w:rPr>
        <w:t xml:space="preserve"> pero éstos deben ser vistos como oportunidades de mejora y sirven mucho para identificar los problemas que ocurren en procesos internos que antes no se tenían en consideración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"(13)"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3D97DA80" w14:textId="77777777" w:rsidR="00B674F0" w:rsidRPr="00EE30D0" w:rsidRDefault="00B674F0" w:rsidP="00EE30D0">
      <w:pPr>
        <w:spacing w:line="360" w:lineRule="auto"/>
        <w:rPr>
          <w:rFonts w:ascii="Times New Roman" w:hAnsi="Times New Roman" w:cs="Times New Roman"/>
          <w:lang w:val="es-ES"/>
        </w:rPr>
      </w:pPr>
    </w:p>
    <w:p w14:paraId="05A63F70"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Utilidad</w:t>
      </w:r>
    </w:p>
    <w:p w14:paraId="55DC647B" w14:textId="77777777" w:rsidR="00B674F0" w:rsidRPr="00EE30D0" w:rsidRDefault="00B674F0" w:rsidP="00EE30D0">
      <w:pPr>
        <w:spacing w:line="360" w:lineRule="auto"/>
        <w:rPr>
          <w:rFonts w:ascii="Times New Roman" w:hAnsi="Times New Roman" w:cs="Times New Roman"/>
          <w:lang w:val="es-ES"/>
        </w:rPr>
      </w:pPr>
    </w:p>
    <w:p w14:paraId="0307B6C0" w14:textId="7B8A142A"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análisis de los reclamos de los pacientes tiene 2 funciones principales dentro de un centro de 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59FAA516" w14:textId="77777777" w:rsidR="00B674F0" w:rsidRPr="00EE30D0" w:rsidRDefault="00B674F0" w:rsidP="00EE30D0">
      <w:pPr>
        <w:spacing w:line="360" w:lineRule="auto"/>
        <w:jc w:val="both"/>
        <w:rPr>
          <w:rFonts w:ascii="Times New Roman" w:hAnsi="Times New Roman" w:cs="Times New Roman"/>
          <w:lang w:val="es-ES"/>
        </w:rPr>
      </w:pPr>
    </w:p>
    <w:p w14:paraId="7F9C25D1" w14:textId="74113175"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"(13)"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w:t>
      </w:r>
      <w:r w:rsidRPr="00EE30D0">
        <w:rPr>
          <w:rFonts w:ascii="Times New Roman" w:hAnsi="Times New Roman" w:cs="Times New Roman"/>
          <w:lang w:val="es-ES"/>
        </w:rPr>
        <w:lastRenderedPageBreak/>
        <w:t xml:space="preserve">administrativos porque servirá para identificar posibles brechas existentes en el servicio brindado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"(14)"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209DED9E" w14:textId="77777777" w:rsidR="00B674F0" w:rsidRPr="00EE30D0" w:rsidRDefault="00B674F0" w:rsidP="00EE30D0">
      <w:pPr>
        <w:spacing w:line="360" w:lineRule="auto"/>
        <w:rPr>
          <w:rFonts w:ascii="Times New Roman" w:hAnsi="Times New Roman" w:cs="Times New Roman"/>
          <w:lang w:val="es-ES"/>
        </w:rPr>
      </w:pPr>
    </w:p>
    <w:p w14:paraId="65B19A9E" w14:textId="77777777" w:rsidR="00562533" w:rsidRPr="00EE30D0" w:rsidRDefault="00562533" w:rsidP="00EE30D0">
      <w:pPr>
        <w:pStyle w:val="Prrafodelista"/>
        <w:numPr>
          <w:ilvl w:val="2"/>
          <w:numId w:val="1"/>
        </w:numPr>
        <w:spacing w:line="360" w:lineRule="auto"/>
        <w:rPr>
          <w:rFonts w:ascii="Times New Roman" w:hAnsi="Times New Roman" w:cs="Times New Roman"/>
          <w:lang w:val="es-ES"/>
        </w:rPr>
      </w:pPr>
      <w:r w:rsidRPr="00EE30D0">
        <w:rPr>
          <w:rFonts w:ascii="Times New Roman" w:hAnsi="Times New Roman" w:cs="Times New Roman"/>
          <w:lang w:val="es-ES"/>
        </w:rPr>
        <w:t>Principios</w:t>
      </w:r>
    </w:p>
    <w:p w14:paraId="69857F87" w14:textId="77777777" w:rsidR="00B674F0" w:rsidRPr="00EE30D0" w:rsidRDefault="00B674F0" w:rsidP="00EE30D0">
      <w:pPr>
        <w:spacing w:line="360" w:lineRule="auto"/>
        <w:rPr>
          <w:rFonts w:ascii="Times New Roman" w:hAnsi="Times New Roman" w:cs="Times New Roman"/>
          <w:lang w:val="es-ES"/>
        </w:rPr>
      </w:pPr>
    </w:p>
    <w:p w14:paraId="417A5FF8"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0EC08596" w14:textId="77777777" w:rsidR="00B674F0" w:rsidRPr="00EE30D0" w:rsidRDefault="00B674F0" w:rsidP="00EE30D0">
      <w:pPr>
        <w:spacing w:line="360" w:lineRule="auto"/>
        <w:jc w:val="both"/>
        <w:rPr>
          <w:rFonts w:ascii="Times New Roman" w:hAnsi="Times New Roman" w:cs="Times New Roman"/>
          <w:lang w:val="es-ES"/>
        </w:rPr>
      </w:pPr>
    </w:p>
    <w:p w14:paraId="0AD192D4" w14:textId="271A8380"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EE30D0">
        <w:rPr>
          <w:rFonts w:ascii="Times New Roman" w:hAnsi="Times New Roman" w:cs="Times New Roman"/>
          <w:lang w:val="es-ES"/>
        </w:rPr>
        <w:t>.</w:t>
      </w:r>
    </w:p>
    <w:p w14:paraId="24FA7F7F" w14:textId="77777777" w:rsidR="00B674F0" w:rsidRPr="00EE30D0" w:rsidRDefault="00B674F0" w:rsidP="00EE30D0">
      <w:pPr>
        <w:pStyle w:val="Prrafodelista"/>
        <w:spacing w:line="360" w:lineRule="auto"/>
        <w:ind w:left="1426"/>
        <w:jc w:val="both"/>
        <w:rPr>
          <w:rFonts w:ascii="Times New Roman" w:hAnsi="Times New Roman" w:cs="Times New Roman"/>
          <w:lang w:val="es-ES"/>
        </w:rPr>
      </w:pPr>
    </w:p>
    <w:p w14:paraId="38F9F29E" w14:textId="371924F2"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EE30D0">
        <w:rPr>
          <w:rFonts w:ascii="Times New Roman" w:hAnsi="Times New Roman" w:cs="Times New Roman"/>
          <w:lang w:val="es-ES"/>
        </w:rPr>
        <w:t>.</w:t>
      </w:r>
    </w:p>
    <w:p w14:paraId="67DD7C2D" w14:textId="77777777" w:rsidR="00B674F0" w:rsidRPr="00EE30D0" w:rsidRDefault="00B674F0" w:rsidP="00EE30D0">
      <w:pPr>
        <w:spacing w:line="360" w:lineRule="auto"/>
        <w:jc w:val="both"/>
        <w:rPr>
          <w:rFonts w:ascii="Times New Roman" w:hAnsi="Times New Roman" w:cs="Times New Roman"/>
          <w:lang w:val="es-ES"/>
        </w:rPr>
      </w:pPr>
    </w:p>
    <w:p w14:paraId="36F1AFF4" w14:textId="650FB18A"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Compromiso: Todo centro de salud </w:t>
      </w:r>
      <w:r w:rsidR="00000DBF" w:rsidRPr="00EE30D0">
        <w:rPr>
          <w:rFonts w:ascii="Times New Roman" w:hAnsi="Times New Roman" w:cs="Times New Roman"/>
          <w:lang w:val="es-ES"/>
        </w:rPr>
        <w:t>debe contar</w:t>
      </w:r>
      <w:r w:rsidRPr="00EE30D0">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EE30D0">
        <w:rPr>
          <w:rFonts w:ascii="Times New Roman" w:hAnsi="Times New Roman" w:cs="Times New Roman"/>
          <w:lang w:val="es-ES"/>
        </w:rPr>
        <w:t>.</w:t>
      </w:r>
    </w:p>
    <w:p w14:paraId="70F7E2CD" w14:textId="77777777" w:rsidR="00B674F0" w:rsidRPr="00EE30D0" w:rsidRDefault="00B674F0" w:rsidP="00EE30D0">
      <w:pPr>
        <w:spacing w:line="360" w:lineRule="auto"/>
        <w:jc w:val="both"/>
        <w:rPr>
          <w:rFonts w:ascii="Times New Roman" w:hAnsi="Times New Roman" w:cs="Times New Roman"/>
          <w:lang w:val="es-ES"/>
        </w:rPr>
      </w:pPr>
    </w:p>
    <w:p w14:paraId="70C4D765" w14:textId="02EA68F9"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material promocional del sistema debe dejar en claro que todos los comentarios son bienvenidos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Además, todos los empleados deben estar al tanto de la existencia de dicho sistema y de cómo funciona en la organización</w:t>
      </w:r>
      <w:r w:rsidR="007B7445" w:rsidRPr="00EE30D0">
        <w:rPr>
          <w:rFonts w:ascii="Times New Roman" w:hAnsi="Times New Roman" w:cs="Times New Roman"/>
          <w:lang w:val="es-ES"/>
        </w:rPr>
        <w:t>.</w:t>
      </w:r>
    </w:p>
    <w:p w14:paraId="4A882086" w14:textId="77777777" w:rsidR="00B674F0" w:rsidRPr="00EE30D0" w:rsidRDefault="00B674F0" w:rsidP="00EE30D0">
      <w:pPr>
        <w:spacing w:line="360" w:lineRule="auto"/>
        <w:jc w:val="both"/>
        <w:rPr>
          <w:rFonts w:ascii="Times New Roman" w:hAnsi="Times New Roman" w:cs="Times New Roman"/>
          <w:lang w:val="es-ES"/>
        </w:rPr>
      </w:pPr>
    </w:p>
    <w:p w14:paraId="63547EA2" w14:textId="58AA2C9F"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Sensibilidad: Deben tomarse todos los reclamos como una fuente importante de retroalimentación y deben ser tratados con carácter prioritario</w:t>
      </w:r>
      <w:r w:rsidR="007B7445" w:rsidRPr="00EE30D0">
        <w:rPr>
          <w:rFonts w:ascii="Times New Roman" w:hAnsi="Times New Roman" w:cs="Times New Roman"/>
          <w:lang w:val="es-ES"/>
        </w:rPr>
        <w:t>.</w:t>
      </w:r>
    </w:p>
    <w:p w14:paraId="3B8AF168" w14:textId="77777777" w:rsidR="00B674F0" w:rsidRPr="00EE30D0" w:rsidRDefault="00B674F0" w:rsidP="00EE30D0">
      <w:pPr>
        <w:spacing w:line="360" w:lineRule="auto"/>
        <w:jc w:val="both"/>
        <w:rPr>
          <w:rFonts w:ascii="Times New Roman" w:hAnsi="Times New Roman" w:cs="Times New Roman"/>
          <w:lang w:val="es-ES"/>
        </w:rPr>
      </w:pPr>
    </w:p>
    <w:p w14:paraId="5C5BF37A" w14:textId="59F77AB3"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Transparencia y Responsabilidad: El sistema de manejo de reclamos debe ser aplicado consistentemente, abierto y equitativo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Todos los tipos de reclamos y los pasos que se siguieron para solucionarlos deben encontrarse disponibles al público en general</w:t>
      </w:r>
      <w:r w:rsidR="007B7445" w:rsidRPr="00EE30D0">
        <w:rPr>
          <w:rFonts w:ascii="Times New Roman" w:hAnsi="Times New Roman" w:cs="Times New Roman"/>
          <w:lang w:val="es-ES"/>
        </w:rPr>
        <w:t>.</w:t>
      </w:r>
    </w:p>
    <w:p w14:paraId="4E988136" w14:textId="77777777" w:rsidR="00B674F0" w:rsidRPr="00EE30D0" w:rsidRDefault="00B674F0" w:rsidP="00EE30D0">
      <w:pPr>
        <w:spacing w:line="360" w:lineRule="auto"/>
        <w:jc w:val="both"/>
        <w:rPr>
          <w:rFonts w:ascii="Times New Roman" w:hAnsi="Times New Roman" w:cs="Times New Roman"/>
          <w:lang w:val="es-ES"/>
        </w:rPr>
      </w:pPr>
    </w:p>
    <w:p w14:paraId="4BA1D20D" w14:textId="564F0B30" w:rsidR="00B674F0" w:rsidRPr="00EE30D0" w:rsidRDefault="00B674F0" w:rsidP="00EE30D0">
      <w:pPr>
        <w:pStyle w:val="Prrafodelista"/>
        <w:numPr>
          <w:ilvl w:val="0"/>
          <w:numId w:val="4"/>
        </w:numPr>
        <w:spacing w:line="360" w:lineRule="auto"/>
        <w:jc w:val="both"/>
        <w:rPr>
          <w:rFonts w:ascii="Times New Roman" w:hAnsi="Times New Roman" w:cs="Times New Roman"/>
          <w:lang w:val="es-ES"/>
        </w:rPr>
      </w:pPr>
      <w:r w:rsidRPr="00EE30D0">
        <w:rPr>
          <w:rFonts w:ascii="Times New Roman" w:hAnsi="Times New Roman" w:cs="Times New Roman"/>
          <w:lang w:val="es-ES"/>
        </w:rPr>
        <w:t>Privacidad y Confidencialidad: Todos los reclamos deben manejarse de manera confidencial, para protección del paciente y de los empleados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EE30D0">
        <w:rPr>
          <w:rFonts w:ascii="Times New Roman" w:hAnsi="Times New Roman" w:cs="Times New Roman"/>
          <w:lang w:val="es-ES"/>
        </w:rPr>
        <w:t>.</w:t>
      </w:r>
    </w:p>
    <w:p w14:paraId="2CCAE27E" w14:textId="77777777" w:rsidR="00B674F0" w:rsidRPr="00EE30D0" w:rsidRDefault="00B674F0" w:rsidP="00EE30D0">
      <w:pPr>
        <w:spacing w:line="360" w:lineRule="auto"/>
        <w:rPr>
          <w:rFonts w:ascii="Times New Roman" w:hAnsi="Times New Roman" w:cs="Times New Roman"/>
          <w:lang w:val="es-ES"/>
        </w:rPr>
      </w:pPr>
    </w:p>
    <w:p w14:paraId="7E5FB59D"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Ejemplos de SGRS utilizadas en el mundo</w:t>
      </w:r>
    </w:p>
    <w:p w14:paraId="38C750EE" w14:textId="77777777" w:rsidR="00B674F0" w:rsidRPr="00EE30D0" w:rsidRDefault="00B674F0" w:rsidP="00EE30D0">
      <w:pPr>
        <w:spacing w:line="360" w:lineRule="auto"/>
        <w:rPr>
          <w:rFonts w:ascii="Times New Roman" w:hAnsi="Times New Roman" w:cs="Times New Roman"/>
          <w:lang w:val="es-ES"/>
        </w:rPr>
      </w:pPr>
    </w:p>
    <w:p w14:paraId="51788EE8" w14:textId="77777777" w:rsidR="00562533"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Diseño Centrado en el Usuario (UCD) y su uso en el sector salud</w:t>
      </w:r>
    </w:p>
    <w:p w14:paraId="261AF0C6" w14:textId="77777777" w:rsidR="00000DBF" w:rsidRPr="00EE30D0" w:rsidRDefault="00000DBF" w:rsidP="00000DBF">
      <w:pPr>
        <w:pStyle w:val="Prrafodelista"/>
        <w:spacing w:line="360" w:lineRule="auto"/>
        <w:rPr>
          <w:rFonts w:ascii="Times New Roman" w:hAnsi="Times New Roman" w:cs="Times New Roman"/>
          <w:lang w:val="es-ES"/>
        </w:rPr>
      </w:pPr>
    </w:p>
    <w:p w14:paraId="190F28F5"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Descripción e Importancia</w:t>
      </w:r>
    </w:p>
    <w:p w14:paraId="75A30E33" w14:textId="77777777" w:rsidR="00B674F0" w:rsidRPr="00EE30D0" w:rsidRDefault="00B674F0" w:rsidP="00EE30D0">
      <w:pPr>
        <w:spacing w:line="360" w:lineRule="auto"/>
        <w:rPr>
          <w:rFonts w:ascii="Times New Roman" w:hAnsi="Times New Roman" w:cs="Times New Roman"/>
          <w:lang w:val="es-ES"/>
        </w:rPr>
      </w:pPr>
    </w:p>
    <w:p w14:paraId="0B64BA82" w14:textId="4C73D8B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"(16)", "plainTextFormattedCitation" : "(16)", "previouslyFormattedCitation" : "(15)"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(16)</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Puede ser aplicado a diversos contextos como para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"(17)", "plainTextFormattedCitation" : "(17)", "previouslyFormattedCitation" : "(16)"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(17)</w:t>
      </w:r>
      <w:r w:rsidRPr="00EE30D0">
        <w:rPr>
          <w:rFonts w:ascii="Times New Roman" w:hAnsi="Times New Roman" w:cs="Times New Roman"/>
          <w:lang w:val="es-ES"/>
        </w:rPr>
        <w:fldChar w:fldCharType="end"/>
      </w:r>
      <w:r w:rsidRPr="00EE30D0">
        <w:rPr>
          <w:rFonts w:ascii="Times New Roman" w:hAnsi="Times New Roman" w:cs="Times New Roman"/>
          <w:lang w:val="es-ES"/>
        </w:rPr>
        <w:t>:</w:t>
      </w:r>
    </w:p>
    <w:p w14:paraId="3253C9FF" w14:textId="77777777" w:rsidR="00B674F0" w:rsidRPr="00EE30D0" w:rsidRDefault="00B674F0" w:rsidP="00EE30D0">
      <w:pPr>
        <w:spacing w:line="360" w:lineRule="auto"/>
        <w:jc w:val="both"/>
        <w:rPr>
          <w:rFonts w:ascii="Times New Roman" w:hAnsi="Times New Roman" w:cs="Times New Roman"/>
          <w:lang w:val="es-ES"/>
        </w:rPr>
      </w:pPr>
    </w:p>
    <w:p w14:paraId="5378FB06" w14:textId="12DECAB2"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Mejorar el rendimiento de un sistema</w:t>
      </w:r>
      <w:r w:rsidR="007B7445" w:rsidRPr="00EE30D0">
        <w:rPr>
          <w:rFonts w:ascii="Times New Roman" w:hAnsi="Times New Roman" w:cs="Times New Roman"/>
          <w:lang w:val="es-ES"/>
        </w:rPr>
        <w:t>.</w:t>
      </w:r>
    </w:p>
    <w:p w14:paraId="634308A4" w14:textId="53F941E0"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Crear diseños para ciertos usuarios en particular</w:t>
      </w:r>
      <w:r w:rsidR="007B7445" w:rsidRPr="00EE30D0">
        <w:rPr>
          <w:rFonts w:ascii="Times New Roman" w:hAnsi="Times New Roman" w:cs="Times New Roman"/>
          <w:lang w:val="es-ES"/>
        </w:rPr>
        <w:t>.</w:t>
      </w:r>
    </w:p>
    <w:p w14:paraId="1DAF7843" w14:textId="552B2D9F" w:rsidR="00B674F0" w:rsidRPr="00EE30D0" w:rsidRDefault="00B674F0" w:rsidP="00EE30D0">
      <w:pPr>
        <w:pStyle w:val="Prrafodelista"/>
        <w:numPr>
          <w:ilvl w:val="0"/>
          <w:numId w:val="5"/>
        </w:numPr>
        <w:spacing w:line="360" w:lineRule="auto"/>
        <w:jc w:val="both"/>
        <w:rPr>
          <w:rFonts w:ascii="Times New Roman" w:hAnsi="Times New Roman" w:cs="Times New Roman"/>
          <w:lang w:val="es-ES"/>
        </w:rPr>
      </w:pPr>
      <w:r w:rsidRPr="00EE30D0">
        <w:rPr>
          <w:rFonts w:ascii="Times New Roman" w:hAnsi="Times New Roman" w:cs="Times New Roman"/>
          <w:lang w:val="es-ES"/>
        </w:rPr>
        <w:t>Entender al usuario y sus necesidades tomando como referencia su comportamiento, capacidades y la tarea que deben realizar en el sistema</w:t>
      </w:r>
      <w:r w:rsidR="007B7445" w:rsidRPr="00EE30D0">
        <w:rPr>
          <w:rFonts w:ascii="Times New Roman" w:hAnsi="Times New Roman" w:cs="Times New Roman"/>
          <w:lang w:val="es-ES"/>
        </w:rPr>
        <w:t>.</w:t>
      </w:r>
    </w:p>
    <w:p w14:paraId="6FA55F67" w14:textId="77777777" w:rsidR="00B674F0" w:rsidRPr="00EE30D0" w:rsidRDefault="00B674F0" w:rsidP="00EE30D0">
      <w:pPr>
        <w:spacing w:line="360" w:lineRule="auto"/>
        <w:jc w:val="both"/>
        <w:rPr>
          <w:rFonts w:ascii="Times New Roman" w:hAnsi="Times New Roman" w:cs="Times New Roman"/>
          <w:highlight w:val="green"/>
          <w:lang w:val="es-ES"/>
        </w:rPr>
      </w:pPr>
    </w:p>
    <w:p w14:paraId="3649F40B" w14:textId="31ADB3F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"(18)", "plainTextFormattedCitation" : "(18)", "previouslyFormattedCitation" : "(17)"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(18)</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"(18)"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(19)</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4E242D20" w14:textId="77777777" w:rsidR="00B674F0" w:rsidRPr="00EE30D0" w:rsidRDefault="00B674F0" w:rsidP="00EE30D0">
      <w:pPr>
        <w:spacing w:line="360" w:lineRule="auto"/>
        <w:jc w:val="both"/>
        <w:rPr>
          <w:rFonts w:ascii="Times New Roman" w:hAnsi="Times New Roman" w:cs="Times New Roman"/>
          <w:lang w:val="es-ES"/>
        </w:rPr>
      </w:pPr>
    </w:p>
    <w:p w14:paraId="5CE40A60"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Los resultados de un diseño centrado en el usuario se perciben en un sistema altamente usable con las siguientes capacidades:</w:t>
      </w:r>
    </w:p>
    <w:p w14:paraId="336EF857" w14:textId="77777777" w:rsidR="00B674F0" w:rsidRPr="00EE30D0" w:rsidRDefault="00B674F0" w:rsidP="00EE30D0">
      <w:pPr>
        <w:spacing w:line="360" w:lineRule="auto"/>
        <w:jc w:val="both"/>
        <w:rPr>
          <w:rFonts w:ascii="Times New Roman" w:hAnsi="Times New Roman" w:cs="Times New Roman"/>
          <w:lang w:val="es-ES"/>
        </w:rPr>
      </w:pPr>
    </w:p>
    <w:p w14:paraId="4339F7EC" w14:textId="5821AB21"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De Aprendizaje: La medida en que un sistema informático puede ser fácilmente aprendido por el usuario</w:t>
      </w:r>
      <w:r w:rsidR="007B7445" w:rsidRPr="00EE30D0">
        <w:rPr>
          <w:rFonts w:ascii="Times New Roman" w:hAnsi="Times New Roman" w:cs="Times New Roman"/>
          <w:lang w:val="es-ES"/>
        </w:rPr>
        <w:t>.</w:t>
      </w:r>
    </w:p>
    <w:p w14:paraId="21E8FC2B" w14:textId="376DD8F2"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Eficiencia: es la capacidad de uso eficiente, permitiendo alta productividad</w:t>
      </w:r>
      <w:r w:rsidR="007B7445" w:rsidRPr="00EE30D0">
        <w:rPr>
          <w:rFonts w:ascii="Times New Roman" w:hAnsi="Times New Roman" w:cs="Times New Roman"/>
          <w:lang w:val="es-ES"/>
        </w:rPr>
        <w:t>.</w:t>
      </w:r>
    </w:p>
    <w:p w14:paraId="021EB286" w14:textId="0D30D157"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De Memoria: que se refiera a la facilidad con la que el usuario recuerda el sistema, sin tener que re-aprender cada vez que lo utiliza</w:t>
      </w:r>
      <w:r w:rsidR="007B7445" w:rsidRPr="00EE30D0">
        <w:rPr>
          <w:rFonts w:ascii="Times New Roman" w:hAnsi="Times New Roman" w:cs="Times New Roman"/>
          <w:lang w:val="es-ES"/>
        </w:rPr>
        <w:t>.</w:t>
      </w:r>
    </w:p>
    <w:p w14:paraId="6EB37B4B" w14:textId="190A8576"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Manejo de errores: consistente en una baja tasa de errores y una fácil recuperación ante errores producidos por el usuario</w:t>
      </w:r>
      <w:r w:rsidR="007B7445" w:rsidRPr="00EE30D0">
        <w:rPr>
          <w:rFonts w:ascii="Times New Roman" w:hAnsi="Times New Roman" w:cs="Times New Roman"/>
          <w:lang w:val="es-ES"/>
        </w:rPr>
        <w:t>.</w:t>
      </w:r>
    </w:p>
    <w:p w14:paraId="768DEA6D" w14:textId="20A182F4" w:rsidR="00B674F0" w:rsidRPr="00EE30D0" w:rsidRDefault="00B674F0" w:rsidP="00EE30D0">
      <w:pPr>
        <w:pStyle w:val="Prrafodelista"/>
        <w:numPr>
          <w:ilvl w:val="0"/>
          <w:numId w:val="6"/>
        </w:numPr>
        <w:spacing w:line="360" w:lineRule="auto"/>
        <w:jc w:val="both"/>
        <w:rPr>
          <w:rFonts w:ascii="Times New Roman" w:hAnsi="Times New Roman" w:cs="Times New Roman"/>
          <w:lang w:val="es-ES"/>
        </w:rPr>
      </w:pPr>
      <w:r w:rsidRPr="00EE30D0">
        <w:rPr>
          <w:rFonts w:ascii="Times New Roman" w:hAnsi="Times New Roman" w:cs="Times New Roman"/>
          <w:lang w:val="es-ES"/>
        </w:rPr>
        <w:t>Satisfacción: que mide que tan placentero es el uso del sistema</w:t>
      </w:r>
      <w:r w:rsidR="007B7445" w:rsidRPr="00EE30D0">
        <w:rPr>
          <w:rFonts w:ascii="Times New Roman" w:hAnsi="Times New Roman" w:cs="Times New Roman"/>
          <w:lang w:val="es-ES"/>
        </w:rPr>
        <w:t>.</w:t>
      </w:r>
    </w:p>
    <w:p w14:paraId="3D674405" w14:textId="77777777" w:rsidR="00B674F0" w:rsidRPr="00EE30D0" w:rsidRDefault="00B674F0" w:rsidP="00EE30D0">
      <w:pPr>
        <w:spacing w:line="360" w:lineRule="auto"/>
        <w:jc w:val="both"/>
        <w:rPr>
          <w:rFonts w:ascii="Times New Roman" w:hAnsi="Times New Roman" w:cs="Times New Roman"/>
          <w:lang w:val="es-ES"/>
        </w:rPr>
      </w:pPr>
    </w:p>
    <w:p w14:paraId="3DA9475D" w14:textId="7B4EC43D"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importancia del diseño centrado en el usuario radica en que la misión de comunicar la relevancia del sistema planteado ingresa al usuario a través de su interfaz, </w:t>
      </w:r>
      <w:proofErr w:type="gramStart"/>
      <w:r w:rsidRPr="00EE30D0">
        <w:rPr>
          <w:rFonts w:ascii="Times New Roman" w:hAnsi="Times New Roman" w:cs="Times New Roman"/>
          <w:lang w:val="es-ES"/>
        </w:rPr>
        <w:t>ya que</w:t>
      </w:r>
      <w:proofErr w:type="gramEnd"/>
      <w:r w:rsidRPr="00EE30D0">
        <w:rPr>
          <w:rFonts w:ascii="Times New Roman" w:hAnsi="Times New Roman" w:cs="Times New Roman"/>
          <w:lang w:val="es-ES"/>
        </w:rPr>
        <w:t xml:space="preserve"> desde el punto de vista del usuario, la interfaz es el sistema como un todo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Una mala interfaz</w:t>
      </w:r>
      <w:r w:rsidRPr="00EE30D0">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EE30D0">
        <w:rPr>
          <w:rFonts w:ascii="Times New Roman" w:hAnsi="Times New Roman" w:cs="Times New Roman"/>
          <w:lang w:val="es-ES"/>
        </w:rPr>
        <w:t>.</w:t>
      </w:r>
    </w:p>
    <w:p w14:paraId="22238292" w14:textId="77777777" w:rsidR="00B674F0" w:rsidRPr="00EE30D0" w:rsidRDefault="00B674F0" w:rsidP="00EE30D0">
      <w:pPr>
        <w:spacing w:line="360" w:lineRule="auto"/>
        <w:jc w:val="both"/>
        <w:rPr>
          <w:rFonts w:ascii="Times New Roman" w:hAnsi="Times New Roman" w:cs="Times New Roman"/>
          <w:lang w:val="es-ES"/>
        </w:rPr>
      </w:pPr>
    </w:p>
    <w:p w14:paraId="4754CEF7" w14:textId="6F3087D2"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EE30D0">
        <w:rPr>
          <w:rFonts w:ascii="Times New Roman" w:hAnsi="Times New Roman" w:cs="Times New Roman"/>
          <w:lang w:val="es-ES"/>
        </w:rPr>
        <w:t>.</w:t>
      </w:r>
    </w:p>
    <w:p w14:paraId="1B94AEDA" w14:textId="77777777" w:rsidR="00B674F0" w:rsidRPr="00EE30D0" w:rsidRDefault="00B674F0" w:rsidP="00EE30D0">
      <w:pPr>
        <w:spacing w:line="360" w:lineRule="auto"/>
        <w:rPr>
          <w:rFonts w:ascii="Times New Roman" w:hAnsi="Times New Roman" w:cs="Times New Roman"/>
          <w:lang w:val="es-ES"/>
        </w:rPr>
      </w:pPr>
    </w:p>
    <w:p w14:paraId="3204A1DC" w14:textId="02F1C1B7" w:rsidR="00562533" w:rsidRPr="00EE30D0" w:rsidRDefault="00B674F0"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Metodología</w:t>
      </w:r>
    </w:p>
    <w:p w14:paraId="76C24564" w14:textId="77777777" w:rsidR="00B674F0" w:rsidRPr="00EE30D0" w:rsidRDefault="00B674F0" w:rsidP="00EE30D0">
      <w:pPr>
        <w:spacing w:line="360" w:lineRule="auto"/>
        <w:rPr>
          <w:rFonts w:ascii="Times New Roman" w:hAnsi="Times New Roman" w:cs="Times New Roman"/>
          <w:lang w:val="es-ES"/>
        </w:rPr>
      </w:pPr>
    </w:p>
    <w:p w14:paraId="15ED10AE" w14:textId="4B21A6FB"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metodología utilizada en el diseño centrado en el usuario</w:t>
      </w:r>
      <w:r w:rsidR="00A8380E">
        <w:rPr>
          <w:rFonts w:ascii="Times New Roman" w:hAnsi="Times New Roman" w:cs="Times New Roman"/>
          <w:lang w:val="es-ES"/>
        </w:rPr>
        <w:t xml:space="preserve"> según </w:t>
      </w:r>
      <w:r w:rsidR="00651939">
        <w:rPr>
          <w:rFonts w:ascii="Times New Roman" w:hAnsi="Times New Roman" w:cs="Times New Roman"/>
          <w:lang w:val="es-ES"/>
        </w:rPr>
        <w:t xml:space="preserve">el </w:t>
      </w:r>
      <w:proofErr w:type="spellStart"/>
      <w:r w:rsidR="00651939">
        <w:rPr>
          <w:rFonts w:ascii="Times New Roman" w:hAnsi="Times New Roman" w:cs="Times New Roman"/>
          <w:lang w:val="es-ES"/>
        </w:rPr>
        <w:t>World</w:t>
      </w:r>
      <w:proofErr w:type="spellEnd"/>
      <w:r w:rsidR="00651939">
        <w:rPr>
          <w:rFonts w:ascii="Times New Roman" w:hAnsi="Times New Roman" w:cs="Times New Roman"/>
          <w:lang w:val="es-ES"/>
        </w:rPr>
        <w:t xml:space="preserve"> Wide Web </w:t>
      </w:r>
      <w:proofErr w:type="spellStart"/>
      <w:r w:rsidR="00651939">
        <w:rPr>
          <w:rFonts w:ascii="Times New Roman" w:hAnsi="Times New Roman" w:cs="Times New Roman"/>
          <w:lang w:val="es-ES"/>
        </w:rPr>
        <w:t>Consortium</w:t>
      </w:r>
      <w:proofErr w:type="spellEnd"/>
      <w:r w:rsidR="00651939">
        <w:rPr>
          <w:rFonts w:ascii="Times New Roman" w:hAnsi="Times New Roman" w:cs="Times New Roman"/>
          <w:lang w:val="es-ES"/>
        </w:rPr>
        <w:t xml:space="preserve"> (W3C)</w:t>
      </w:r>
      <w:r w:rsidR="00621CCE">
        <w:rPr>
          <w:rFonts w:ascii="Times New Roman" w:hAnsi="Times New Roman" w:cs="Times New Roman"/>
          <w:lang w:val="es-ES"/>
        </w:rPr>
        <w:t xml:space="preserve"> </w:t>
      </w:r>
      <w:r w:rsidR="00621CCE">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"(18)" }, "properties" : {  }, "schema" : "https://github.com/citation-style-language/schema/raw/master/csl-citation.json" }</w:instrText>
      </w:r>
      <w:r w:rsidR="00621CCE">
        <w:rPr>
          <w:rFonts w:ascii="Times New Roman" w:hAnsi="Times New Roman" w:cs="Times New Roman"/>
          <w:lang w:val="es-ES"/>
        </w:rPr>
        <w:fldChar w:fldCharType="separate"/>
      </w:r>
      <w:r w:rsidR="000119FC" w:rsidRPr="000119FC">
        <w:rPr>
          <w:rFonts w:ascii="Times New Roman" w:hAnsi="Times New Roman" w:cs="Times New Roman"/>
          <w:noProof/>
          <w:lang w:val="es-ES"/>
        </w:rPr>
        <w:t>(19)</w:t>
      </w:r>
      <w:r w:rsidR="00621CCE">
        <w:rPr>
          <w:rFonts w:ascii="Times New Roman" w:hAnsi="Times New Roman" w:cs="Times New Roman"/>
          <w:lang w:val="es-ES"/>
        </w:rPr>
        <w:fldChar w:fldCharType="end"/>
      </w:r>
      <w:r w:rsidR="00651939">
        <w:rPr>
          <w:rFonts w:ascii="Times New Roman" w:hAnsi="Times New Roman" w:cs="Times New Roman"/>
          <w:lang w:val="es-ES"/>
        </w:rPr>
        <w:t xml:space="preserve"> y diversas fuentes </w:t>
      </w:r>
      <w:r w:rsidR="004C0C9C">
        <w:rPr>
          <w:rFonts w:ascii="Times New Roman" w:hAnsi="Times New Roman" w:cs="Times New Roman"/>
          <w:lang w:val="es-ES"/>
        </w:rPr>
        <w:t xml:space="preserve">que detallan metodología </w:t>
      </w:r>
      <w:r w:rsidR="00621CCE">
        <w:rPr>
          <w:rFonts w:ascii="Times New Roman" w:hAnsi="Times New Roman" w:cs="Times New Roman"/>
          <w:lang w:val="es-ES"/>
        </w:rPr>
        <w:t xml:space="preserve">de Diseño Centrado en el Usuario </w:t>
      </w:r>
      <w:r w:rsidR="00621CCE"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"(20)", "plainTextFormattedCitation" : "(20)", "previouslyFormattedCitation" : "(19)" }, "properties" : {  }, "schema" : "https://github.com/citation-style-language/schema/raw/master/csl-citation.json" }</w:instrText>
      </w:r>
      <w:r w:rsidR="00621CCE"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(20)</w:t>
      </w:r>
      <w:r w:rsidR="00621CCE" w:rsidRPr="00EE30D0">
        <w:rPr>
          <w:rFonts w:ascii="Times New Roman" w:hAnsi="Times New Roman" w:cs="Times New Roman"/>
          <w:lang w:val="es-ES"/>
        </w:rPr>
        <w:fldChar w:fldCharType="end"/>
      </w:r>
      <w:r w:rsidR="00621CCE"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"(20)" }, "properties" : {  }, "schema" : "https://github.com/citation-style-language/schema/raw/master/csl-citation.json" }</w:instrText>
      </w:r>
      <w:r w:rsidR="00621CCE"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(21)</w:t>
      </w:r>
      <w:r w:rsidR="00621CCE" w:rsidRPr="00EE30D0">
        <w:rPr>
          <w:rFonts w:ascii="Times New Roman" w:hAnsi="Times New Roman" w:cs="Times New Roman"/>
          <w:lang w:val="es-ES"/>
        </w:rPr>
        <w:fldChar w:fldCharType="end"/>
      </w:r>
      <w:r w:rsidR="00651939">
        <w:rPr>
          <w:rFonts w:ascii="Times New Roman" w:hAnsi="Times New Roman" w:cs="Times New Roman"/>
          <w:lang w:val="es-ES"/>
        </w:rPr>
        <w:t xml:space="preserve"> que desarrolla estándares que garantizan el crecimiento sostenible del internet</w:t>
      </w:r>
      <w:r w:rsidRPr="00EE30D0">
        <w:rPr>
          <w:rFonts w:ascii="Times New Roman" w:hAnsi="Times New Roman" w:cs="Times New Roman"/>
          <w:lang w:val="es-ES"/>
        </w:rPr>
        <w:t>, tiene 3 componentes principales:</w:t>
      </w:r>
    </w:p>
    <w:p w14:paraId="42A5A6B9" w14:textId="77777777" w:rsidR="00B674F0" w:rsidRPr="00EE30D0" w:rsidRDefault="00B674F0" w:rsidP="00EE30D0">
      <w:pPr>
        <w:spacing w:line="360" w:lineRule="auto"/>
        <w:jc w:val="both"/>
        <w:rPr>
          <w:rFonts w:ascii="Times New Roman" w:hAnsi="Times New Roman" w:cs="Times New Roman"/>
          <w:lang w:val="es-ES"/>
        </w:rPr>
      </w:pPr>
    </w:p>
    <w:p w14:paraId="67F9D3EE" w14:textId="6CC57723"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Análisis:</w:t>
      </w:r>
      <w:r w:rsidRPr="00EE30D0">
        <w:rPr>
          <w:rFonts w:ascii="Times New Roman" w:hAnsi="Times New Roman" w:cs="Times New Roman"/>
          <w:lang w:val="es-ES"/>
        </w:rPr>
        <w:t xml:space="preserve"> Se recopila información sobre el contexto de uso y los requerimientos específicos para 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Tiene a su vez 3 componentes:</w:t>
      </w:r>
    </w:p>
    <w:p w14:paraId="764451A9" w14:textId="77777777"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Análisis corporativo, que permite identificar:</w:t>
      </w:r>
    </w:p>
    <w:p w14:paraId="35FDB86E" w14:textId="1D99AD54"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Objetivos corporativos</w:t>
      </w:r>
      <w:r w:rsidR="007B7445" w:rsidRPr="00EE30D0">
        <w:rPr>
          <w:rFonts w:ascii="Times New Roman" w:hAnsi="Times New Roman" w:cs="Times New Roman"/>
          <w:lang w:val="es-ES"/>
        </w:rPr>
        <w:t>.</w:t>
      </w:r>
    </w:p>
    <w:p w14:paraId="61992D80" w14:textId="7927411D"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Requerimientos corporativos</w:t>
      </w:r>
      <w:r w:rsidR="007B7445" w:rsidRPr="00EE30D0">
        <w:rPr>
          <w:rFonts w:ascii="Times New Roman" w:hAnsi="Times New Roman" w:cs="Times New Roman"/>
          <w:lang w:val="es-ES"/>
        </w:rPr>
        <w:t>.</w:t>
      </w:r>
    </w:p>
    <w:p w14:paraId="4C7363A9" w14:textId="1EF8D287"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Imagen que la empresa desea proyectar a través del sistema</w:t>
      </w:r>
      <w:r w:rsidR="007B7445" w:rsidRPr="00EE30D0">
        <w:rPr>
          <w:rFonts w:ascii="Times New Roman" w:hAnsi="Times New Roman" w:cs="Times New Roman"/>
          <w:lang w:val="es-ES"/>
        </w:rPr>
        <w:t>.</w:t>
      </w:r>
    </w:p>
    <w:p w14:paraId="01C33446" w14:textId="0EA0B7A9"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Desafíos y Limitaciones que enfrentará el sistema</w:t>
      </w:r>
      <w:r w:rsidR="007B7445" w:rsidRPr="00EE30D0">
        <w:rPr>
          <w:rFonts w:ascii="Times New Roman" w:hAnsi="Times New Roman" w:cs="Times New Roman"/>
          <w:lang w:val="es-ES"/>
        </w:rPr>
        <w:t>.</w:t>
      </w:r>
    </w:p>
    <w:p w14:paraId="38B907CB" w14:textId="77777777"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Análisis del usuario, para identificar:</w:t>
      </w:r>
    </w:p>
    <w:p w14:paraId="2D6CD097" w14:textId="49F090E4"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Usuarios finales</w:t>
      </w:r>
      <w:r w:rsidR="007B7445" w:rsidRPr="00EE30D0">
        <w:rPr>
          <w:rFonts w:ascii="Times New Roman" w:hAnsi="Times New Roman" w:cs="Times New Roman"/>
          <w:lang w:val="es-ES"/>
        </w:rPr>
        <w:t>.</w:t>
      </w:r>
    </w:p>
    <w:p w14:paraId="428AF32B" w14:textId="0C324ABF"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Objetivos de los usuarios finales en el sistema</w:t>
      </w:r>
      <w:r w:rsidR="007B7445" w:rsidRPr="00EE30D0">
        <w:rPr>
          <w:rFonts w:ascii="Times New Roman" w:hAnsi="Times New Roman" w:cs="Times New Roman"/>
          <w:lang w:val="es-ES"/>
        </w:rPr>
        <w:t>.</w:t>
      </w:r>
    </w:p>
    <w:p w14:paraId="679F88F1" w14:textId="77777777"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Conocimientos previos, experiencia y entorno de los usuarios</w:t>
      </w:r>
    </w:p>
    <w:p w14:paraId="6E557AF6" w14:textId="77777777" w:rsidR="00B674F0" w:rsidRPr="00EE30D0" w:rsidRDefault="00B674F0" w:rsidP="00EE30D0">
      <w:pPr>
        <w:pStyle w:val="Prrafodelista"/>
        <w:numPr>
          <w:ilvl w:val="1"/>
          <w:numId w:val="7"/>
        </w:numPr>
        <w:spacing w:line="360" w:lineRule="auto"/>
        <w:ind w:left="1434" w:hanging="357"/>
        <w:jc w:val="both"/>
        <w:rPr>
          <w:rFonts w:ascii="Times New Roman" w:hAnsi="Times New Roman" w:cs="Times New Roman"/>
          <w:lang w:val="es-ES"/>
        </w:rPr>
      </w:pPr>
      <w:r w:rsidRPr="00EE30D0">
        <w:rPr>
          <w:rFonts w:ascii="Times New Roman" w:hAnsi="Times New Roman" w:cs="Times New Roman"/>
          <w:lang w:val="es-ES"/>
        </w:rPr>
        <w:t>Análisis del sistema:</w:t>
      </w:r>
    </w:p>
    <w:p w14:paraId="605B2168" w14:textId="07B9BA18"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Arquitectura de la Información: Identificar el contenido del sistema, su agrupación y jerarquía</w:t>
      </w:r>
      <w:r w:rsidR="007B7445" w:rsidRPr="00EE30D0">
        <w:rPr>
          <w:rFonts w:ascii="Times New Roman" w:hAnsi="Times New Roman" w:cs="Times New Roman"/>
          <w:lang w:val="es-ES"/>
        </w:rPr>
        <w:t>.</w:t>
      </w:r>
    </w:p>
    <w:p w14:paraId="231D7E4E" w14:textId="78D5650A"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Flujo: Identificar el flujo que tendrá 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w:t>
      </w:r>
      <w:proofErr w:type="spellStart"/>
      <w:r w:rsidRPr="00EE30D0">
        <w:rPr>
          <w:rFonts w:ascii="Times New Roman" w:hAnsi="Times New Roman" w:cs="Times New Roman"/>
          <w:lang w:val="es-ES"/>
        </w:rPr>
        <w:t>cual</w:t>
      </w:r>
      <w:proofErr w:type="spellEnd"/>
      <w:r w:rsidRPr="00EE30D0">
        <w:rPr>
          <w:rFonts w:ascii="Times New Roman" w:hAnsi="Times New Roman" w:cs="Times New Roman"/>
          <w:lang w:val="es-ES"/>
        </w:rPr>
        <w:t xml:space="preserve"> será el orden de las pantallas que verá el usuario final cuando utilice el sistema</w:t>
      </w:r>
      <w:r w:rsidR="007B7445" w:rsidRPr="00EE30D0">
        <w:rPr>
          <w:rFonts w:ascii="Times New Roman" w:hAnsi="Times New Roman" w:cs="Times New Roman"/>
          <w:lang w:val="es-ES"/>
        </w:rPr>
        <w:t>.</w:t>
      </w:r>
    </w:p>
    <w:p w14:paraId="3D8342EA" w14:textId="5BCD1A79"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Benchmarking: Realizar búsqueda de sistemas similares donde se </w:t>
      </w:r>
      <w:proofErr w:type="spellStart"/>
      <w:r w:rsidRPr="00EE30D0">
        <w:rPr>
          <w:rFonts w:ascii="Times New Roman" w:hAnsi="Times New Roman" w:cs="Times New Roman"/>
          <w:lang w:val="es-ES"/>
        </w:rPr>
        <w:t>busco</w:t>
      </w:r>
      <w:proofErr w:type="spellEnd"/>
      <w:r w:rsidRPr="00EE30D0">
        <w:rPr>
          <w:rFonts w:ascii="Times New Roman" w:hAnsi="Times New Roman" w:cs="Times New Roman"/>
          <w:lang w:val="es-ES"/>
        </w:rPr>
        <w:t xml:space="preserve"> dar solución a un problema similar</w:t>
      </w:r>
      <w:r w:rsidR="007B7445" w:rsidRPr="00EE30D0">
        <w:rPr>
          <w:rFonts w:ascii="Times New Roman" w:hAnsi="Times New Roman" w:cs="Times New Roman"/>
          <w:lang w:val="es-ES"/>
        </w:rPr>
        <w:t>.</w:t>
      </w:r>
    </w:p>
    <w:p w14:paraId="6FAAD6E8" w14:textId="32130DB2" w:rsidR="00B674F0" w:rsidRPr="00EE30D0" w:rsidRDefault="00B674F0" w:rsidP="00EE30D0">
      <w:pPr>
        <w:pStyle w:val="Prrafodelista"/>
        <w:numPr>
          <w:ilvl w:val="2"/>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Creación de una ‘Persona’: Consiste en la invención de una historia de un usuario final (persona) que tenga ciertas necesidades </w:t>
      </w:r>
      <w:proofErr w:type="spellStart"/>
      <w:r w:rsidRPr="00EE30D0">
        <w:rPr>
          <w:rFonts w:ascii="Times New Roman" w:hAnsi="Times New Roman" w:cs="Times New Roman"/>
          <w:lang w:val="es-ES"/>
        </w:rPr>
        <w:t>especificas</w:t>
      </w:r>
      <w:proofErr w:type="spellEnd"/>
      <w:r w:rsidRPr="00EE30D0">
        <w:rPr>
          <w:rFonts w:ascii="Times New Roman" w:hAnsi="Times New Roman" w:cs="Times New Roman"/>
          <w:lang w:val="es-ES"/>
        </w:rPr>
        <w:t xml:space="preserve"> (escenario) y que necesite hacer uso de nuestro sistema para un fin </w:t>
      </w:r>
      <w:proofErr w:type="spellStart"/>
      <w:r w:rsidRPr="00EE30D0">
        <w:rPr>
          <w:rFonts w:ascii="Times New Roman" w:hAnsi="Times New Roman" w:cs="Times New Roman"/>
          <w:lang w:val="es-ES"/>
        </w:rPr>
        <w:t>especifico</w:t>
      </w:r>
      <w:proofErr w:type="spellEnd"/>
      <w:r w:rsidRPr="00EE30D0">
        <w:rPr>
          <w:rFonts w:ascii="Times New Roman" w:hAnsi="Times New Roman" w:cs="Times New Roman"/>
          <w:lang w:val="es-ES"/>
        </w:rPr>
        <w:t xml:space="preserve"> (caso)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Haciendo varios ‘personas’ con diferentes usuarios se logra que no se pase por alto ninguna de sus necesidades y requerimientos</w:t>
      </w:r>
      <w:r w:rsidR="007B7445" w:rsidRPr="00EE30D0">
        <w:rPr>
          <w:rFonts w:ascii="Times New Roman" w:hAnsi="Times New Roman" w:cs="Times New Roman"/>
          <w:lang w:val="es-ES"/>
        </w:rPr>
        <w:t>.</w:t>
      </w:r>
    </w:p>
    <w:p w14:paraId="08038290" w14:textId="77777777"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Diseño:</w:t>
      </w:r>
      <w:r w:rsidRPr="00EE30D0">
        <w:rPr>
          <w:rFonts w:ascii="Times New Roman" w:hAnsi="Times New Roman" w:cs="Times New Roman"/>
          <w:lang w:val="es-ES"/>
        </w:rPr>
        <w:t xml:space="preserve"> Con toda la información recolectada se procede a la fase de diseño que consiste en realizar lo siguiente:</w:t>
      </w:r>
    </w:p>
    <w:p w14:paraId="09B48098" w14:textId="6753530C"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lastRenderedPageBreak/>
        <w:t>Storyboard</w:t>
      </w:r>
      <w:proofErr w:type="spellEnd"/>
      <w:r w:rsidRPr="00EE30D0">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EE30D0">
        <w:rPr>
          <w:rFonts w:ascii="Times New Roman" w:hAnsi="Times New Roman" w:cs="Times New Roman"/>
          <w:lang w:val="es-ES"/>
        </w:rPr>
        <w:t>.</w:t>
      </w:r>
    </w:p>
    <w:p w14:paraId="6CB5F61F" w14:textId="0B9AAD78"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Pueden hacerse tanto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en lápiz y papel (de baja calidad) y/o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en programas especializados (de alta calidad)</w:t>
      </w:r>
      <w:r w:rsidR="007B7445" w:rsidRPr="00EE30D0">
        <w:rPr>
          <w:rFonts w:ascii="Times New Roman" w:hAnsi="Times New Roman" w:cs="Times New Roman"/>
          <w:lang w:val="es-ES"/>
        </w:rPr>
        <w:t>.</w:t>
      </w:r>
    </w:p>
    <w:p w14:paraId="1BAFF83A" w14:textId="5928BC92"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Mockup</w:t>
      </w:r>
      <w:proofErr w:type="spellEnd"/>
      <w:r w:rsidRPr="00EE30D0">
        <w:rPr>
          <w:rFonts w:ascii="Times New Roman" w:hAnsi="Times New Roman" w:cs="Times New Roman"/>
          <w:lang w:val="es-ES"/>
        </w:rPr>
        <w:t>: Es una maqueta realizada para demostración y evaluación del diseño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Esta se realiza en programas como Photoshop CC en donde se presta bastante atención a los detalles como colores y textos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Este proceso debe hacerse para cada una de las pantallas que tenga el sistema</w:t>
      </w:r>
      <w:r w:rsidR="007B7445" w:rsidRPr="00EE30D0">
        <w:rPr>
          <w:rFonts w:ascii="Times New Roman" w:hAnsi="Times New Roman" w:cs="Times New Roman"/>
          <w:lang w:val="es-ES"/>
        </w:rPr>
        <w:t>.</w:t>
      </w:r>
    </w:p>
    <w:p w14:paraId="48D29160" w14:textId="764C761D"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proofErr w:type="spellStart"/>
      <w:r w:rsidRPr="00EE30D0">
        <w:rPr>
          <w:rFonts w:ascii="Times New Roman" w:hAnsi="Times New Roman" w:cs="Times New Roman"/>
          <w:lang w:val="es-ES"/>
        </w:rPr>
        <w:t>Prototyping</w:t>
      </w:r>
      <w:proofErr w:type="spellEnd"/>
      <w:r w:rsidRPr="00EE30D0">
        <w:rPr>
          <w:rFonts w:ascii="Times New Roman" w:hAnsi="Times New Roman" w:cs="Times New Roman"/>
          <w:lang w:val="es-ES"/>
        </w:rPr>
        <w:t xml:space="preserve">: Es la forma de darle interacción a los </w:t>
      </w:r>
      <w:proofErr w:type="spellStart"/>
      <w:r w:rsidRPr="00EE30D0">
        <w:rPr>
          <w:rFonts w:ascii="Times New Roman" w:hAnsi="Times New Roman" w:cs="Times New Roman"/>
          <w:lang w:val="es-ES"/>
        </w:rPr>
        <w:t>mockups</w:t>
      </w:r>
      <w:proofErr w:type="spellEnd"/>
      <w:r w:rsidRPr="00EE30D0">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EE30D0">
        <w:rPr>
          <w:rFonts w:ascii="Times New Roman" w:hAnsi="Times New Roman" w:cs="Times New Roman"/>
          <w:lang w:val="es-ES"/>
        </w:rPr>
        <w:t>.</w:t>
      </w:r>
    </w:p>
    <w:p w14:paraId="511FF494" w14:textId="622E4818" w:rsidR="00B674F0" w:rsidRPr="00EE30D0" w:rsidRDefault="00B674F0" w:rsidP="00EE30D0">
      <w:pPr>
        <w:spacing w:line="360" w:lineRule="auto"/>
        <w:ind w:left="1080"/>
        <w:jc w:val="both"/>
        <w:rPr>
          <w:rFonts w:ascii="Times New Roman" w:hAnsi="Times New Roman" w:cs="Times New Roman"/>
          <w:lang w:val="es-ES"/>
        </w:rPr>
      </w:pPr>
      <w:r w:rsidRPr="00EE30D0">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EE30D0">
        <w:rPr>
          <w:rFonts w:ascii="Times New Roman" w:hAnsi="Times New Roman" w:cs="Times New Roman"/>
          <w:lang w:val="es-ES"/>
        </w:rPr>
        <w:t>.</w:t>
      </w:r>
    </w:p>
    <w:p w14:paraId="51F6B066" w14:textId="77777777" w:rsidR="00B674F0" w:rsidRPr="00EE30D0" w:rsidRDefault="00B674F0" w:rsidP="00EE30D0">
      <w:pPr>
        <w:pStyle w:val="Prrafodelista"/>
        <w:numPr>
          <w:ilvl w:val="0"/>
          <w:numId w:val="7"/>
        </w:numPr>
        <w:spacing w:line="360" w:lineRule="auto"/>
        <w:jc w:val="both"/>
        <w:rPr>
          <w:rFonts w:ascii="Times New Roman" w:hAnsi="Times New Roman" w:cs="Times New Roman"/>
          <w:lang w:val="es-ES"/>
        </w:rPr>
      </w:pPr>
      <w:r w:rsidRPr="00EE30D0">
        <w:rPr>
          <w:rFonts w:ascii="Times New Roman" w:hAnsi="Times New Roman" w:cs="Times New Roman"/>
          <w:i/>
          <w:lang w:val="es-ES"/>
        </w:rPr>
        <w:t>Evaluación:</w:t>
      </w:r>
      <w:r w:rsidRPr="00EE30D0">
        <w:rPr>
          <w:rFonts w:ascii="Times New Roman" w:hAnsi="Times New Roman" w:cs="Times New Roman"/>
          <w:lang w:val="es-ES"/>
        </w:rPr>
        <w:t xml:space="preserve"> Consiste en la evaluación de un prototipo funcional con diversos tipos de pruebas, siendo las más comunes:</w:t>
      </w:r>
    </w:p>
    <w:p w14:paraId="7FDA22B3" w14:textId="4900A6EB"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Evaluación </w:t>
      </w:r>
      <w:proofErr w:type="spellStart"/>
      <w:r w:rsidRPr="00EE30D0">
        <w:rPr>
          <w:rFonts w:ascii="Times New Roman" w:hAnsi="Times New Roman" w:cs="Times New Roman"/>
          <w:lang w:val="es-ES"/>
        </w:rPr>
        <w:t>Heuristica</w:t>
      </w:r>
      <w:proofErr w:type="spellEnd"/>
      <w:r w:rsidRPr="00EE30D0">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EE30D0">
        <w:rPr>
          <w:rFonts w:ascii="Times New Roman" w:hAnsi="Times New Roman" w:cs="Times New Roman"/>
          <w:lang w:val="es-ES"/>
        </w:rPr>
        <w:t>Molich</w:t>
      </w:r>
      <w:proofErr w:type="spellEnd"/>
      <w:r w:rsidRPr="00EE30D0">
        <w:rPr>
          <w:rFonts w:ascii="Times New Roman" w:hAnsi="Times New Roman" w:cs="Times New Roman"/>
          <w:lang w:val="es-ES"/>
        </w:rPr>
        <w:t xml:space="preserve"> y </w:t>
      </w:r>
      <w:proofErr w:type="spellStart"/>
      <w:r w:rsidRPr="00EE30D0">
        <w:rPr>
          <w:rFonts w:ascii="Times New Roman" w:hAnsi="Times New Roman" w:cs="Times New Roman"/>
          <w:lang w:val="es-ES"/>
        </w:rPr>
        <w:t>Nielsen</w:t>
      </w:r>
      <w:proofErr w:type="spellEnd"/>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"(20)"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E723193" w14:textId="0ABD15AB"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Revisión de lineamientos: Se verifica que el sistema siga diversos lineamientos y estándares a la fecha de publicación del sistema</w:t>
      </w:r>
      <w:r w:rsidR="007B7445" w:rsidRPr="00EE30D0">
        <w:rPr>
          <w:rFonts w:ascii="Times New Roman" w:hAnsi="Times New Roman" w:cs="Times New Roman"/>
          <w:lang w:val="es-ES"/>
        </w:rPr>
        <w:t>.</w:t>
      </w:r>
    </w:p>
    <w:p w14:paraId="2DE4BAAE" w14:textId="2BE36813" w:rsidR="00B674F0" w:rsidRPr="00EE30D0" w:rsidRDefault="00D90FCF"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Paseos Cognitivos</w:t>
      </w:r>
      <w:r w:rsidR="00B674F0" w:rsidRPr="00EE30D0">
        <w:rPr>
          <w:rFonts w:ascii="Times New Roman" w:hAnsi="Times New Roman" w:cs="Times New Roman"/>
          <w:lang w:val="es-ES"/>
        </w:rPr>
        <w:t>: Prueba realizada utilizando ‘personas’ para comprobar que esas personas con esos escenarios y en ese caso, puedan cumplir el objetivo deseado</w:t>
      </w:r>
      <w:r w:rsidR="007B7445" w:rsidRPr="00EE30D0">
        <w:rPr>
          <w:rFonts w:ascii="Times New Roman" w:hAnsi="Times New Roman" w:cs="Times New Roman"/>
          <w:lang w:val="es-ES"/>
        </w:rPr>
        <w:t>.</w:t>
      </w:r>
      <w:r w:rsidR="00B674F0" w:rsidRPr="00EE30D0">
        <w:rPr>
          <w:rFonts w:ascii="Times New Roman" w:hAnsi="Times New Roman" w:cs="Times New Roman"/>
          <w:lang w:val="es-ES"/>
        </w:rPr>
        <w:t xml:space="preserve"> Normalmente no implica usuarios finales y es realizada por el equipo de diseño</w:t>
      </w:r>
      <w:r w:rsidR="007B7445" w:rsidRPr="00EE30D0">
        <w:rPr>
          <w:rFonts w:ascii="Times New Roman" w:hAnsi="Times New Roman" w:cs="Times New Roman"/>
          <w:lang w:val="es-ES"/>
        </w:rPr>
        <w:t>.</w:t>
      </w:r>
    </w:p>
    <w:p w14:paraId="3ADA7CCE" w14:textId="34A0A814" w:rsidR="00B674F0" w:rsidRPr="00EE30D0" w:rsidRDefault="00B674F0" w:rsidP="00EE30D0">
      <w:pPr>
        <w:pStyle w:val="Prrafodelista"/>
        <w:numPr>
          <w:ilvl w:val="1"/>
          <w:numId w:val="7"/>
        </w:numPr>
        <w:spacing w:line="360" w:lineRule="auto"/>
        <w:jc w:val="both"/>
        <w:rPr>
          <w:rFonts w:ascii="Times New Roman" w:hAnsi="Times New Roman" w:cs="Times New Roman"/>
          <w:lang w:val="es-ES"/>
        </w:rPr>
      </w:pPr>
      <w:r w:rsidRPr="00EE30D0">
        <w:rPr>
          <w:rFonts w:ascii="Times New Roman" w:hAnsi="Times New Roman" w:cs="Times New Roman"/>
          <w:lang w:val="es-ES"/>
        </w:rPr>
        <w:t>T</w:t>
      </w:r>
      <w:r w:rsidR="00D90FCF" w:rsidRPr="00EE30D0">
        <w:rPr>
          <w:rFonts w:ascii="Times New Roman" w:hAnsi="Times New Roman" w:cs="Times New Roman"/>
          <w:lang w:val="es-ES"/>
        </w:rPr>
        <w:t>est de Usuarios</w:t>
      </w:r>
      <w:r w:rsidRPr="00EE30D0">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EE30D0">
        <w:rPr>
          <w:rFonts w:ascii="Times New Roman" w:hAnsi="Times New Roman" w:cs="Times New Roman"/>
          <w:lang w:val="es-ES"/>
        </w:rPr>
        <w:t>como</w:t>
      </w:r>
      <w:proofErr w:type="spellEnd"/>
      <w:r w:rsidRPr="00EE30D0">
        <w:rPr>
          <w:rFonts w:ascii="Times New Roman" w:hAnsi="Times New Roman" w:cs="Times New Roman"/>
          <w:lang w:val="es-ES"/>
        </w:rPr>
        <w:t xml:space="preserve"> y si es que llega a cumplir su objetivo o no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lastRenderedPageBreak/>
        <w:t>Adicionalmente, con este test se ve la efectividad del sistema y se recogen percepciones y opiniones del usuario</w:t>
      </w:r>
      <w:r w:rsidR="007B7445" w:rsidRPr="00EE30D0">
        <w:rPr>
          <w:rFonts w:ascii="Times New Roman" w:hAnsi="Times New Roman" w:cs="Times New Roman"/>
          <w:lang w:val="es-ES"/>
        </w:rPr>
        <w:t>.</w:t>
      </w:r>
    </w:p>
    <w:p w14:paraId="6AF2AB46" w14:textId="77777777" w:rsidR="00B674F0" w:rsidRPr="00EE30D0" w:rsidRDefault="00B674F0" w:rsidP="00EE30D0">
      <w:pPr>
        <w:spacing w:line="360" w:lineRule="auto"/>
        <w:rPr>
          <w:rFonts w:ascii="Times New Roman" w:hAnsi="Times New Roman" w:cs="Times New Roman"/>
          <w:lang w:val="es-ES"/>
        </w:rPr>
      </w:pPr>
    </w:p>
    <w:p w14:paraId="7AA17E5C"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Diseño centrado en el usuario en el sector salud: Importancia</w:t>
      </w:r>
    </w:p>
    <w:p w14:paraId="207978D9" w14:textId="77777777" w:rsidR="00B674F0" w:rsidRPr="00EE30D0" w:rsidRDefault="00B674F0" w:rsidP="00EE30D0">
      <w:pPr>
        <w:spacing w:line="360" w:lineRule="auto"/>
        <w:rPr>
          <w:rFonts w:ascii="Times New Roman" w:hAnsi="Times New Roman" w:cs="Times New Roman"/>
          <w:lang w:val="es-ES"/>
        </w:rPr>
      </w:pPr>
    </w:p>
    <w:p w14:paraId="6F1DE62F" w14:textId="02F4C9C6"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La experiencia de Usuario (</w:t>
      </w:r>
      <w:proofErr w:type="spellStart"/>
      <w:r w:rsidRPr="00EE30D0">
        <w:rPr>
          <w:rFonts w:ascii="Times New Roman" w:hAnsi="Times New Roman" w:cs="Times New Roman"/>
          <w:lang w:val="es-ES"/>
        </w:rPr>
        <w:t>User</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Experience</w:t>
      </w:r>
      <w:proofErr w:type="spellEnd"/>
      <w:r w:rsidRPr="00EE30D0">
        <w:rPr>
          <w:rFonts w:ascii="Times New Roman" w:hAnsi="Times New Roman" w:cs="Times New Roman"/>
          <w:lang w:val="es-ES"/>
        </w:rPr>
        <w:t>, UX) y los principios del Diseño Centrado en el Usuario (</w:t>
      </w:r>
      <w:proofErr w:type="spellStart"/>
      <w:r w:rsidRPr="00EE30D0">
        <w:rPr>
          <w:rFonts w:ascii="Times New Roman" w:hAnsi="Times New Roman" w:cs="Times New Roman"/>
          <w:lang w:val="es-ES"/>
        </w:rPr>
        <w:t>User-centered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design</w:t>
      </w:r>
      <w:proofErr w:type="spellEnd"/>
      <w:r w:rsidRPr="00EE30D0">
        <w:rPr>
          <w:rFonts w:ascii="Times New Roman" w:hAnsi="Times New Roman" w:cs="Times New Roman"/>
          <w:lang w:val="es-ES"/>
        </w:rPr>
        <w:t>, UCD) en Tecnologías de Información en Salud (</w:t>
      </w:r>
      <w:proofErr w:type="spellStart"/>
      <w:r w:rsidRPr="00EE30D0">
        <w:rPr>
          <w:rFonts w:ascii="Times New Roman" w:hAnsi="Times New Roman" w:cs="Times New Roman"/>
          <w:lang w:val="es-ES"/>
        </w:rPr>
        <w:t>Health</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Information</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"(22)", "plainTextFormattedCitation" : "(22)", "previouslyFormattedCitation" : "(21)"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(22)</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ellos, no se puede garantizar que un sistema clínico sea usable y útil para lo que se deseaba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"(23)", "plainTextFormattedCitation" : "(23)", "previouslyFormattedCitation" : "(22)"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(23)</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asegurando su funcionalidad y aumentando la probabilidad de conseguir los resultados esperados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"(24)", "plainTextFormattedCitation" : "(24)", "previouslyFormattedCitation" : "(23)"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(24)</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914929B" w14:textId="77777777" w:rsidR="00B674F0" w:rsidRPr="00EE30D0" w:rsidRDefault="00B674F0" w:rsidP="00EE30D0">
      <w:pPr>
        <w:spacing w:line="360" w:lineRule="auto"/>
        <w:jc w:val="both"/>
        <w:rPr>
          <w:rFonts w:ascii="Times New Roman" w:hAnsi="Times New Roman" w:cs="Times New Roman"/>
          <w:lang w:val="es-ES"/>
        </w:rPr>
      </w:pPr>
    </w:p>
    <w:p w14:paraId="55493620" w14:textId="40F4B024"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EE30D0">
        <w:rPr>
          <w:rFonts w:ascii="Times New Roman" w:hAnsi="Times New Roman" w:cs="Times New Roman"/>
          <w:lang w:val="es-ES"/>
        </w:rPr>
        <w:t>.</w:t>
      </w:r>
    </w:p>
    <w:p w14:paraId="74AE4017" w14:textId="77777777" w:rsidR="00B674F0" w:rsidRPr="00EE30D0" w:rsidRDefault="00B674F0" w:rsidP="00EE30D0">
      <w:pPr>
        <w:spacing w:line="360" w:lineRule="auto"/>
        <w:rPr>
          <w:rFonts w:ascii="Times New Roman" w:hAnsi="Times New Roman" w:cs="Times New Roman"/>
          <w:lang w:val="es-ES"/>
        </w:rPr>
      </w:pPr>
    </w:p>
    <w:p w14:paraId="5BDDA3B8" w14:textId="77777777" w:rsidR="00B674F0" w:rsidRPr="00EE30D0" w:rsidRDefault="00B674F0"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Cuantificación y medición de productos tecnológicos</w:t>
      </w:r>
    </w:p>
    <w:p w14:paraId="60DEC34D" w14:textId="77777777" w:rsidR="00B674F0" w:rsidRPr="00EE30D0" w:rsidRDefault="00B674F0" w:rsidP="00EE30D0">
      <w:pPr>
        <w:spacing w:line="360" w:lineRule="auto"/>
        <w:rPr>
          <w:rFonts w:ascii="Times New Roman" w:hAnsi="Times New Roman" w:cs="Times New Roman"/>
          <w:highlight w:val="yellow"/>
          <w:lang w:val="es-ES"/>
        </w:rPr>
      </w:pPr>
    </w:p>
    <w:p w14:paraId="5CF74BAB" w14:textId="5C712D49"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Un sistema computarizado no servirá para mejoras en una organización, si es que éste no se utiliza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Bajo esta premisa se crearon modelos para evaluar el grado de aceptación de un sistema informático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Estos modelos fueron diseñados con el fin de determinar por qué los usuarios se resistían a utilizar ciertos sistemas y con esa información poder crear diversos métodos prácticos para evaluar sistemas, predecir cómo los usuarios van a responder ante ellos y mejorar la aceptabilidad de los usuarios, haciendo cambios a los procesos y flujos implementados en el sistema</w:t>
      </w:r>
      <w:r w:rsidR="007B7445" w:rsidRPr="00EE30D0">
        <w:rPr>
          <w:rFonts w:ascii="Times New Roman" w:hAnsi="Times New Roman" w:cs="Times New Roman"/>
          <w:lang w:val="es-ES"/>
        </w:rPr>
        <w:t>.</w:t>
      </w:r>
    </w:p>
    <w:p w14:paraId="161ED224" w14:textId="77777777" w:rsidR="00B674F0" w:rsidRPr="00EE30D0" w:rsidRDefault="00B674F0" w:rsidP="00EE30D0">
      <w:pPr>
        <w:spacing w:line="360" w:lineRule="auto"/>
        <w:jc w:val="both"/>
        <w:rPr>
          <w:rFonts w:ascii="Times New Roman" w:hAnsi="Times New Roman" w:cs="Times New Roman"/>
          <w:lang w:val="es-ES"/>
        </w:rPr>
      </w:pPr>
    </w:p>
    <w:p w14:paraId="37705B96" w14:textId="1B73F510"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Existen diversos métodos para medición de productos tecnológicos, uno de los más resaltantes es el llamado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Acceptance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Model</w:t>
      </w:r>
      <w:proofErr w:type="spellEnd"/>
      <w:r w:rsidRPr="00EE30D0">
        <w:rPr>
          <w:rFonts w:ascii="Times New Roman" w:hAnsi="Times New Roman" w:cs="Times New Roman"/>
          <w:lang w:val="es-ES"/>
        </w:rPr>
        <w:t xml:space="preserve"> (TAM), que fue diseñado </w:t>
      </w:r>
      <w:r w:rsidRPr="00EE30D0">
        <w:rPr>
          <w:rFonts w:ascii="Times New Roman" w:hAnsi="Times New Roman" w:cs="Times New Roman"/>
          <w:lang w:val="es-ES"/>
        </w:rPr>
        <w:lastRenderedPageBreak/>
        <w:t xml:space="preserve">específicamente para explicar el comportamiento del usuario del sistema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"(25)", "plainTextFormattedCitation" : "(25)", "previouslyFormattedCitation" : "(24)"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(25)</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modelo del TAM está basado en el modelo </w:t>
      </w:r>
      <w:proofErr w:type="spellStart"/>
      <w:r w:rsidRPr="00EE30D0">
        <w:rPr>
          <w:rFonts w:ascii="Times New Roman" w:hAnsi="Times New Roman" w:cs="Times New Roman"/>
          <w:lang w:val="es-ES"/>
        </w:rPr>
        <w:t>Theory</w:t>
      </w:r>
      <w:proofErr w:type="spellEnd"/>
      <w:r w:rsidRPr="00EE30D0">
        <w:rPr>
          <w:rFonts w:ascii="Times New Roman" w:hAnsi="Times New Roman" w:cs="Times New Roman"/>
          <w:lang w:val="es-ES"/>
        </w:rPr>
        <w:t xml:space="preserve"> of </w:t>
      </w:r>
      <w:proofErr w:type="spellStart"/>
      <w:r w:rsidRPr="00EE30D0">
        <w:rPr>
          <w:rFonts w:ascii="Times New Roman" w:hAnsi="Times New Roman" w:cs="Times New Roman"/>
          <w:lang w:val="es-ES"/>
        </w:rPr>
        <w:t>Reasoned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Action</w:t>
      </w:r>
      <w:proofErr w:type="spellEnd"/>
      <w:r w:rsidRPr="00EE30D0">
        <w:rPr>
          <w:rFonts w:ascii="Times New Roman" w:hAnsi="Times New Roman" w:cs="Times New Roman"/>
          <w:lang w:val="es-ES"/>
        </w:rPr>
        <w:t xml:space="preserve"> (TRA)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TRA es un modelo de intención que se diseñó con el fin de poder predecir y explicar el comportamiento humano en una variedad de campos distintos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w:t>
      </w:r>
      <w:proofErr w:type="gramStart"/>
      <w:r w:rsidRPr="00EE30D0">
        <w:rPr>
          <w:rFonts w:ascii="Times New Roman" w:hAnsi="Times New Roman" w:cs="Times New Roman"/>
          <w:lang w:val="es-ES"/>
        </w:rPr>
        <w:t>embargo</w:t>
      </w:r>
      <w:proofErr w:type="gramEnd"/>
      <w:r w:rsidRPr="00EE30D0">
        <w:rPr>
          <w:rFonts w:ascii="Times New Roman" w:hAnsi="Times New Roman" w:cs="Times New Roman"/>
          <w:lang w:val="es-ES"/>
        </w:rPr>
        <w:t xml:space="preserve"> es muy general ya que está definido como diseñado para explicar cualquier comportamiento humano, sobre esto se basa el TAM enfocado en sistemas informáticos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TAM utiliza el TRA como base teórica para explicar una relación causal entre dos factores clave: usabilidad percibida y facilidad de uso y actitud, intención del usuario y comportamiento real de adopción del sistema</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C765F48" w14:textId="77777777" w:rsidR="00B674F0" w:rsidRPr="00EE30D0" w:rsidRDefault="00B674F0" w:rsidP="00EE30D0">
      <w:pPr>
        <w:spacing w:line="360" w:lineRule="auto"/>
        <w:jc w:val="both"/>
        <w:rPr>
          <w:rFonts w:ascii="Times New Roman" w:hAnsi="Times New Roman" w:cs="Times New Roman"/>
          <w:lang w:val="es-ES"/>
        </w:rPr>
      </w:pPr>
    </w:p>
    <w:p w14:paraId="14324C8A" w14:textId="276EAC4C"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Este modelo describe la usabilidad percibida (</w:t>
      </w:r>
      <w:proofErr w:type="spellStart"/>
      <w:r w:rsidRPr="00EE30D0">
        <w:rPr>
          <w:rFonts w:ascii="Times New Roman" w:hAnsi="Times New Roman" w:cs="Times New Roman"/>
          <w:lang w:val="es-ES"/>
        </w:rPr>
        <w:t>Perceived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Uselfuness</w:t>
      </w:r>
      <w:proofErr w:type="spellEnd"/>
      <w:r w:rsidRPr="00EE30D0">
        <w:rPr>
          <w:rFonts w:ascii="Times New Roman" w:hAnsi="Times New Roman" w:cs="Times New Roman"/>
          <w:lang w:val="es-ES"/>
        </w:rPr>
        <w:t>, PU) como la probabilidad subjetiva del posible usuario que al utilizar cierta aplicación informática especifica aumente su rendimiento dentro de su organización y la facilidad de uso (</w:t>
      </w:r>
      <w:proofErr w:type="spellStart"/>
      <w:r w:rsidRPr="00EE30D0">
        <w:rPr>
          <w:rFonts w:ascii="Times New Roman" w:hAnsi="Times New Roman" w:cs="Times New Roman"/>
          <w:lang w:val="es-ES"/>
        </w:rPr>
        <w:t>Perceived</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Ease</w:t>
      </w:r>
      <w:proofErr w:type="spellEnd"/>
      <w:r w:rsidRPr="00EE30D0">
        <w:rPr>
          <w:rFonts w:ascii="Times New Roman" w:hAnsi="Times New Roman" w:cs="Times New Roman"/>
          <w:lang w:val="es-ES"/>
        </w:rPr>
        <w:t xml:space="preserve"> Of Use, PEOU) se refiere al grado en el cual un posible usuario espera que el sistema sea de fácil entendimiento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68AEF584" w14:textId="77777777" w:rsidR="00B674F0" w:rsidRPr="00EE30D0" w:rsidRDefault="00B674F0" w:rsidP="00EE30D0">
      <w:pPr>
        <w:spacing w:line="360" w:lineRule="auto"/>
        <w:jc w:val="both"/>
        <w:rPr>
          <w:rFonts w:ascii="Times New Roman" w:hAnsi="Times New Roman" w:cs="Times New Roman"/>
          <w:lang w:val="es-ES"/>
        </w:rPr>
      </w:pPr>
    </w:p>
    <w:p w14:paraId="1B0DA950" w14:textId="0886E5F4"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TAM postula que el uso de un sistema informático está medido por la Intención de Comportamiento de Uso (</w:t>
      </w:r>
      <w:proofErr w:type="spellStart"/>
      <w:r w:rsidRPr="00EE30D0">
        <w:rPr>
          <w:rFonts w:ascii="Times New Roman" w:hAnsi="Times New Roman" w:cs="Times New Roman"/>
          <w:lang w:val="es-ES"/>
        </w:rPr>
        <w:t>Behavioral</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Intention</w:t>
      </w:r>
      <w:proofErr w:type="spellEnd"/>
      <w:r w:rsidRPr="00EE30D0">
        <w:rPr>
          <w:rFonts w:ascii="Times New Roman" w:hAnsi="Times New Roman" w:cs="Times New Roman"/>
          <w:lang w:val="es-ES"/>
        </w:rPr>
        <w:t xml:space="preserve"> of Use, BI) que se define como la actitud de una persona en usar cierto sistema (A) y U, representándose de la siguiente forma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"(26)", "plainTextFormattedCitation" : "(26)", "previouslyFormattedCitation" : "(25)"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(26)</w:t>
      </w:r>
      <w:r w:rsidRPr="00EE30D0">
        <w:rPr>
          <w:rFonts w:ascii="Times New Roman" w:hAnsi="Times New Roman" w:cs="Times New Roman"/>
          <w:lang w:val="es-ES"/>
        </w:rPr>
        <w:fldChar w:fldCharType="end"/>
      </w:r>
      <w:r w:rsidRPr="00EE30D0">
        <w:rPr>
          <w:rFonts w:ascii="Times New Roman" w:hAnsi="Times New Roman" w:cs="Times New Roman"/>
          <w:lang w:val="es-ES"/>
        </w:rPr>
        <w:t>:</w:t>
      </w:r>
    </w:p>
    <w:p w14:paraId="76252C2A"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p>
    <w:p w14:paraId="0B1C39C0"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tab/>
        <w:t>BI = A + U</w:t>
      </w:r>
    </w:p>
    <w:p w14:paraId="54E04334" w14:textId="77777777" w:rsidR="00B674F0" w:rsidRPr="00EE30D0" w:rsidRDefault="00B674F0" w:rsidP="00EE30D0">
      <w:pPr>
        <w:spacing w:line="360" w:lineRule="auto"/>
        <w:jc w:val="both"/>
        <w:rPr>
          <w:rFonts w:ascii="Times New Roman" w:hAnsi="Times New Roman" w:cs="Times New Roman"/>
          <w:lang w:val="es-ES"/>
        </w:rPr>
      </w:pPr>
    </w:p>
    <w:p w14:paraId="3A7F1488" w14:textId="77777777"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noProof/>
          <w:lang w:eastAsia="es-ES_tradnl"/>
        </w:rPr>
        <w:drawing>
          <wp:inline distT="0" distB="0" distL="0" distR="0" wp14:anchorId="01AD64EE" wp14:editId="7405B5D5">
            <wp:extent cx="5396230" cy="1964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38437BCD" w14:textId="77777777" w:rsidR="00B674F0" w:rsidRPr="00EE30D0" w:rsidRDefault="00B674F0" w:rsidP="00EE30D0">
      <w:pPr>
        <w:spacing w:line="360" w:lineRule="auto"/>
        <w:rPr>
          <w:rFonts w:ascii="Times New Roman" w:hAnsi="Times New Roman" w:cs="Times New Roman"/>
          <w:lang w:val="es-ES"/>
        </w:rPr>
      </w:pPr>
    </w:p>
    <w:p w14:paraId="0FF12B83" w14:textId="6B54109B" w:rsidR="00B674F0"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De este gráfico se puede sacar las siguientes conclusiones, el BI solo está influenciado por A, la A depende de 2 factores: el PU y el PEOU</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Adicionalmente, el PU tiene </w:t>
      </w:r>
      <w:proofErr w:type="spellStart"/>
      <w:r w:rsidRPr="00EE30D0">
        <w:rPr>
          <w:rFonts w:ascii="Times New Roman" w:hAnsi="Times New Roman" w:cs="Times New Roman"/>
          <w:lang w:val="es-ES"/>
        </w:rPr>
        <w:t>tiene</w:t>
      </w:r>
      <w:proofErr w:type="spellEnd"/>
      <w:r w:rsidRPr="00EE30D0">
        <w:rPr>
          <w:rFonts w:ascii="Times New Roman" w:hAnsi="Times New Roman" w:cs="Times New Roman"/>
          <w:lang w:val="es-ES"/>
        </w:rPr>
        <w:t xml:space="preserve"> un efecto directo en el BI, y el PEOU tiene un efecto directo en el PU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"(27)", "plainTextFormattedCitation" : "(27)", "previouslyFormattedCitation" : "(26)"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(27)</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681E8680" w14:textId="77777777" w:rsidR="00B674F0" w:rsidRPr="00EE30D0" w:rsidRDefault="00B674F0" w:rsidP="00EE30D0">
      <w:pPr>
        <w:spacing w:line="360" w:lineRule="auto"/>
        <w:rPr>
          <w:rFonts w:ascii="Times New Roman" w:hAnsi="Times New Roman" w:cs="Times New Roman"/>
          <w:highlight w:val="yellow"/>
          <w:lang w:val="es-ES"/>
        </w:rPr>
      </w:pPr>
    </w:p>
    <w:p w14:paraId="761AD728"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Casos de uso de UCD en el mundo</w:t>
      </w:r>
    </w:p>
    <w:p w14:paraId="7EBD00A1" w14:textId="77777777" w:rsidR="00562533" w:rsidRPr="00EE30D0" w:rsidRDefault="00562533" w:rsidP="00EE30D0">
      <w:pPr>
        <w:pStyle w:val="Prrafodelista"/>
        <w:numPr>
          <w:ilvl w:val="1"/>
          <w:numId w:val="1"/>
        </w:numPr>
        <w:spacing w:line="360" w:lineRule="auto"/>
        <w:rPr>
          <w:rFonts w:ascii="Times New Roman" w:hAnsi="Times New Roman" w:cs="Times New Roman"/>
          <w:highlight w:val="yellow"/>
          <w:lang w:val="es-ES"/>
        </w:rPr>
      </w:pPr>
      <w:r w:rsidRPr="00EE30D0">
        <w:rPr>
          <w:rFonts w:ascii="Times New Roman" w:hAnsi="Times New Roman" w:cs="Times New Roman"/>
          <w:highlight w:val="yellow"/>
          <w:lang w:val="es-ES"/>
        </w:rPr>
        <w:t>Casos de UCD en Perú</w:t>
      </w:r>
    </w:p>
    <w:p w14:paraId="33CE1E4B" w14:textId="77777777" w:rsidR="00B674F0" w:rsidRPr="00EE30D0" w:rsidRDefault="00B674F0" w:rsidP="00EE30D0">
      <w:pPr>
        <w:spacing w:line="360" w:lineRule="auto"/>
        <w:rPr>
          <w:rFonts w:ascii="Times New Roman" w:hAnsi="Times New Roman" w:cs="Times New Roman"/>
          <w:lang w:val="es-ES"/>
        </w:rPr>
      </w:pPr>
    </w:p>
    <w:p w14:paraId="056CFC31" w14:textId="77777777" w:rsidR="00562533" w:rsidRPr="00EE30D0" w:rsidRDefault="00562533" w:rsidP="00EE30D0">
      <w:pPr>
        <w:pStyle w:val="Prrafodelista"/>
        <w:numPr>
          <w:ilvl w:val="0"/>
          <w:numId w:val="1"/>
        </w:numPr>
        <w:spacing w:line="360" w:lineRule="auto"/>
        <w:rPr>
          <w:rFonts w:ascii="Times New Roman" w:hAnsi="Times New Roman" w:cs="Times New Roman"/>
          <w:lang w:val="es-ES"/>
        </w:rPr>
      </w:pPr>
      <w:r w:rsidRPr="00EE30D0">
        <w:rPr>
          <w:rFonts w:ascii="Times New Roman" w:hAnsi="Times New Roman" w:cs="Times New Roman"/>
          <w:lang w:val="es-ES"/>
        </w:rPr>
        <w:t>Caso: SUSALUD – Perú</w:t>
      </w:r>
    </w:p>
    <w:p w14:paraId="41138837" w14:textId="77777777" w:rsidR="00652560" w:rsidRPr="00EE30D0" w:rsidRDefault="00652560" w:rsidP="00EE30D0">
      <w:pPr>
        <w:spacing w:line="360" w:lineRule="auto"/>
        <w:rPr>
          <w:rFonts w:ascii="Times New Roman" w:hAnsi="Times New Roman" w:cs="Times New Roman"/>
          <w:lang w:val="es-ES"/>
        </w:rPr>
      </w:pPr>
    </w:p>
    <w:p w14:paraId="255D8A76"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Descripción</w:t>
      </w:r>
    </w:p>
    <w:p w14:paraId="10959A9A" w14:textId="77777777" w:rsidR="00652560" w:rsidRPr="00EE30D0" w:rsidRDefault="00652560" w:rsidP="00EE30D0">
      <w:pPr>
        <w:spacing w:line="360" w:lineRule="auto"/>
        <w:rPr>
          <w:rFonts w:ascii="Times New Roman" w:hAnsi="Times New Roman" w:cs="Times New Roman"/>
          <w:lang w:val="es-ES"/>
        </w:rPr>
      </w:pPr>
    </w:p>
    <w:p w14:paraId="5658AF3B" w14:textId="41E6E358"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proofErr w:type="spellStart"/>
      <w:r w:rsidRPr="00EE30D0">
        <w:rPr>
          <w:rFonts w:ascii="Times New Roman" w:hAnsi="Times New Roman" w:cs="Times New Roman"/>
          <w:lang w:val="es-ES"/>
        </w:rPr>
        <w:t>medico</w:t>
      </w:r>
      <w:proofErr w:type="spellEnd"/>
      <w:r w:rsidRPr="00EE30D0">
        <w:rPr>
          <w:rFonts w:ascii="Times New Roman" w:hAnsi="Times New Roman" w:cs="Times New Roman"/>
          <w:lang w:val="es-ES"/>
        </w:rPr>
        <w:t xml:space="preserve"> ni el lugar donde se atiende</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2347477F" w14:textId="77777777" w:rsidR="00652560" w:rsidRPr="00EE30D0" w:rsidRDefault="00652560" w:rsidP="00EE30D0">
      <w:pPr>
        <w:spacing w:line="360" w:lineRule="auto"/>
        <w:jc w:val="both"/>
        <w:rPr>
          <w:rFonts w:ascii="Times New Roman" w:hAnsi="Times New Roman" w:cs="Times New Roman"/>
          <w:lang w:val="es-ES"/>
        </w:rPr>
      </w:pPr>
    </w:p>
    <w:p w14:paraId="008E9D8B" w14:textId="77777777"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Cuenta con 4 líneas de acción:</w:t>
      </w:r>
    </w:p>
    <w:p w14:paraId="7A3E9F21" w14:textId="77777777" w:rsidR="00652560" w:rsidRPr="00EE30D0" w:rsidRDefault="00652560" w:rsidP="00EE30D0">
      <w:pPr>
        <w:spacing w:line="360" w:lineRule="auto"/>
        <w:jc w:val="both"/>
        <w:rPr>
          <w:rFonts w:ascii="Times New Roman" w:hAnsi="Times New Roman" w:cs="Times New Roman"/>
          <w:lang w:val="es-ES"/>
        </w:rPr>
      </w:pPr>
    </w:p>
    <w:p w14:paraId="4F6BB9B0" w14:textId="640C9D64"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Promoción y protección de los derechos en salud</w:t>
      </w:r>
      <w:r w:rsidR="007B7445" w:rsidRPr="00EE30D0">
        <w:rPr>
          <w:rFonts w:ascii="Times New Roman" w:hAnsi="Times New Roman" w:cs="Times New Roman"/>
          <w:lang w:val="es-ES"/>
        </w:rPr>
        <w:t>.</w:t>
      </w:r>
    </w:p>
    <w:p w14:paraId="72BF6E53" w14:textId="1B842F97"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Prevención, mediante supervisión a los establecimientos de salud</w:t>
      </w:r>
      <w:r w:rsidR="007B7445" w:rsidRPr="00EE30D0">
        <w:rPr>
          <w:rFonts w:ascii="Times New Roman" w:hAnsi="Times New Roman" w:cs="Times New Roman"/>
          <w:lang w:val="es-ES"/>
        </w:rPr>
        <w:t>.</w:t>
      </w:r>
    </w:p>
    <w:p w14:paraId="34F85ABE" w14:textId="7B0AB535"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Restitución al derecho, por medio de fiscalización, medidas correctivas y sanciones cuando se ameriten</w:t>
      </w:r>
      <w:r w:rsidR="007B7445" w:rsidRPr="00EE30D0">
        <w:rPr>
          <w:rFonts w:ascii="Times New Roman" w:hAnsi="Times New Roman" w:cs="Times New Roman"/>
          <w:lang w:val="es-ES"/>
        </w:rPr>
        <w:t>.</w:t>
      </w:r>
    </w:p>
    <w:p w14:paraId="36BDF6C7" w14:textId="1A66B164" w:rsidR="00652560" w:rsidRPr="00EE30D0" w:rsidRDefault="00652560" w:rsidP="00EE30D0">
      <w:pPr>
        <w:pStyle w:val="Prrafodelista"/>
        <w:numPr>
          <w:ilvl w:val="0"/>
          <w:numId w:val="3"/>
        </w:numPr>
        <w:spacing w:line="360" w:lineRule="auto"/>
        <w:jc w:val="both"/>
        <w:rPr>
          <w:rFonts w:ascii="Times New Roman" w:hAnsi="Times New Roman" w:cs="Times New Roman"/>
          <w:lang w:val="es-ES"/>
        </w:rPr>
      </w:pPr>
      <w:r w:rsidRPr="00EE30D0">
        <w:rPr>
          <w:rFonts w:ascii="Times New Roman" w:hAnsi="Times New Roman" w:cs="Times New Roman"/>
          <w:lang w:val="es-ES"/>
        </w:rPr>
        <w:t>Investigación y Desarrollo, por medio de sistemas de información</w:t>
      </w:r>
      <w:r w:rsidR="007B7445" w:rsidRPr="00EE30D0">
        <w:rPr>
          <w:rFonts w:ascii="Times New Roman" w:hAnsi="Times New Roman" w:cs="Times New Roman"/>
          <w:lang w:val="es-ES"/>
        </w:rPr>
        <w:t>.</w:t>
      </w:r>
    </w:p>
    <w:p w14:paraId="30B0FC46" w14:textId="77777777" w:rsidR="00652560" w:rsidRPr="00EE30D0" w:rsidRDefault="00652560" w:rsidP="00EE30D0">
      <w:pPr>
        <w:spacing w:line="360" w:lineRule="auto"/>
        <w:jc w:val="both"/>
        <w:rPr>
          <w:rFonts w:ascii="Times New Roman" w:hAnsi="Times New Roman" w:cs="Times New Roman"/>
          <w:lang w:val="es-ES"/>
        </w:rPr>
      </w:pPr>
    </w:p>
    <w:p w14:paraId="10CAC3F4" w14:textId="74488EAA"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En la actualidad, existen en total 20488 IPRESS a nivel nacional, las cuales se dividen en privadas (56</w:t>
      </w:r>
      <w:r w:rsidR="007B7445" w:rsidRPr="00EE30D0">
        <w:rPr>
          <w:rFonts w:ascii="Times New Roman" w:hAnsi="Times New Roman" w:cs="Times New Roman"/>
          <w:lang w:val="es-ES"/>
        </w:rPr>
        <w:t>.</w:t>
      </w:r>
      <w:r w:rsidRPr="00EE30D0">
        <w:rPr>
          <w:rFonts w:ascii="Times New Roman" w:hAnsi="Times New Roman" w:cs="Times New Roman"/>
          <w:lang w:val="es-ES"/>
        </w:rPr>
        <w:t>89% de las instituciones) y públicas (43</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10%)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"(28)", "plainTextFormattedCitation" : "(28)", "previouslyFormattedCitation" : "(27)"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(28)</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4DCC15CC" w14:textId="77777777" w:rsidR="00652560" w:rsidRPr="00EE30D0" w:rsidRDefault="00652560" w:rsidP="00EE30D0">
      <w:pPr>
        <w:spacing w:line="360" w:lineRule="auto"/>
        <w:jc w:val="both"/>
        <w:rPr>
          <w:rFonts w:ascii="Times New Roman" w:hAnsi="Times New Roman" w:cs="Times New Roman"/>
          <w:lang w:val="es-ES"/>
        </w:rPr>
      </w:pPr>
    </w:p>
    <w:p w14:paraId="296D08C1" w14:textId="4818524A" w:rsidR="00652560" w:rsidRPr="00EE30D0" w:rsidRDefault="0065256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está entre ESSALUD y el SIS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
    <w:p w14:paraId="56F59F31" w14:textId="77777777" w:rsidR="00652560" w:rsidRPr="00EE30D0" w:rsidRDefault="00652560" w:rsidP="00EE30D0">
      <w:pPr>
        <w:spacing w:line="360" w:lineRule="auto"/>
        <w:jc w:val="both"/>
        <w:rPr>
          <w:rFonts w:ascii="Times New Roman" w:hAnsi="Times New Roman" w:cs="Times New Roman"/>
          <w:lang w:val="es-ES"/>
        </w:rPr>
      </w:pPr>
    </w:p>
    <w:p w14:paraId="27E8F4CB" w14:textId="77777777" w:rsidR="00652560" w:rsidRPr="00EE30D0" w:rsidRDefault="00652560" w:rsidP="00EE30D0">
      <w:pPr>
        <w:spacing w:line="360" w:lineRule="auto"/>
        <w:jc w:val="center"/>
        <w:rPr>
          <w:rFonts w:ascii="Times New Roman" w:hAnsi="Times New Roman" w:cs="Times New Roman"/>
          <w:lang w:val="es-ES"/>
        </w:rPr>
      </w:pPr>
      <w:r w:rsidRPr="00EE30D0">
        <w:rPr>
          <w:rFonts w:ascii="Times New Roman" w:hAnsi="Times New Roman" w:cs="Times New Roman"/>
          <w:noProof/>
          <w:lang w:eastAsia="es-ES_tradnl"/>
        </w:rPr>
        <w:lastRenderedPageBreak/>
        <w:drawing>
          <wp:inline distT="0" distB="0" distL="0" distR="0" wp14:anchorId="657B7CBF" wp14:editId="4D6DA059">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2F03C8FE" w14:textId="254F0244" w:rsidR="00652560" w:rsidRPr="00EE30D0" w:rsidRDefault="00652560" w:rsidP="00EE30D0">
      <w:pPr>
        <w:spacing w:line="360" w:lineRule="auto"/>
        <w:jc w:val="center"/>
        <w:rPr>
          <w:rFonts w:ascii="Times New Roman" w:hAnsi="Times New Roman" w:cs="Times New Roman"/>
          <w:lang w:val="es-ES"/>
        </w:rPr>
      </w:pPr>
      <w:r w:rsidRPr="00EE30D0">
        <w:rPr>
          <w:rFonts w:ascii="Times New Roman" w:hAnsi="Times New Roman" w:cs="Times New Roman"/>
          <w:lang w:val="es-ES"/>
        </w:rPr>
        <w:t>Cuadro Nº2</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Afiliados por Tipo de IAFAS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Fuente: Tablero de Control – SUSALUD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"(28)", "plainTextFormattedCitation" : "(28)", "previouslyFormattedCitation" : "(27)"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(28)</w:t>
      </w:r>
      <w:r w:rsidRPr="00EE30D0">
        <w:rPr>
          <w:rFonts w:ascii="Times New Roman" w:hAnsi="Times New Roman" w:cs="Times New Roman"/>
          <w:lang w:val="es-ES"/>
        </w:rPr>
        <w:fldChar w:fldCharType="end"/>
      </w:r>
    </w:p>
    <w:p w14:paraId="3F42896C" w14:textId="77777777" w:rsidR="00652560" w:rsidRPr="00EE30D0" w:rsidRDefault="00652560" w:rsidP="00EE30D0">
      <w:pPr>
        <w:spacing w:line="360" w:lineRule="auto"/>
        <w:rPr>
          <w:rFonts w:ascii="Times New Roman" w:hAnsi="Times New Roman" w:cs="Times New Roman"/>
          <w:lang w:val="es-ES"/>
        </w:rPr>
      </w:pPr>
    </w:p>
    <w:p w14:paraId="769EC335"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Sistema de Atención a Solicitudes</w:t>
      </w:r>
    </w:p>
    <w:p w14:paraId="43B3B354" w14:textId="77777777" w:rsidR="008D2441" w:rsidRPr="00EE30D0" w:rsidRDefault="008D2441" w:rsidP="00EE30D0">
      <w:pPr>
        <w:spacing w:line="360" w:lineRule="auto"/>
        <w:rPr>
          <w:rFonts w:ascii="Times New Roman" w:hAnsi="Times New Roman" w:cs="Times New Roman"/>
          <w:lang w:val="es-ES"/>
        </w:rPr>
      </w:pPr>
    </w:p>
    <w:p w14:paraId="5FF366B8" w14:textId="77777777" w:rsidR="008D2441"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SUSALUD cuenta con el llamado ‘Sistema de Atención a Solicitudes’ con el cual se espera obtener una retroalimentación de parte de los ciudadanos sobre la calidad de los servicios de salud brindados en diversas partes del Perú, dentro de este sistema se manejan cuatro tipos diferentes de solicitudes:</w:t>
      </w:r>
    </w:p>
    <w:p w14:paraId="17B88C72" w14:textId="77777777" w:rsidR="00376FA3" w:rsidRPr="00EE30D0" w:rsidRDefault="00376FA3" w:rsidP="00EE30D0">
      <w:pPr>
        <w:spacing w:line="360" w:lineRule="auto"/>
        <w:jc w:val="both"/>
        <w:rPr>
          <w:rFonts w:ascii="Times New Roman" w:hAnsi="Times New Roman" w:cs="Times New Roman"/>
          <w:lang w:val="es-ES"/>
        </w:rPr>
      </w:pPr>
    </w:p>
    <w:p w14:paraId="1DF09E99"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Consultas</w:t>
      </w:r>
    </w:p>
    <w:p w14:paraId="33011B5D"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Pedido de Intervención (PIN)</w:t>
      </w:r>
    </w:p>
    <w:p w14:paraId="4C839913"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Sugerencias</w:t>
      </w:r>
    </w:p>
    <w:p w14:paraId="6F944305" w14:textId="77777777" w:rsidR="00376FA3" w:rsidRPr="00EE30D0" w:rsidRDefault="00376FA3" w:rsidP="00EE30D0">
      <w:pPr>
        <w:pStyle w:val="Prrafodelista"/>
        <w:numPr>
          <w:ilvl w:val="0"/>
          <w:numId w:val="2"/>
        </w:numPr>
        <w:spacing w:line="360" w:lineRule="auto"/>
        <w:jc w:val="both"/>
        <w:rPr>
          <w:rFonts w:ascii="Times New Roman" w:hAnsi="Times New Roman" w:cs="Times New Roman"/>
          <w:lang w:val="es-ES"/>
        </w:rPr>
      </w:pPr>
      <w:r w:rsidRPr="00EE30D0">
        <w:rPr>
          <w:rFonts w:ascii="Times New Roman" w:hAnsi="Times New Roman" w:cs="Times New Roman"/>
          <w:lang w:val="es-ES"/>
        </w:rPr>
        <w:t>Quejas</w:t>
      </w:r>
    </w:p>
    <w:p w14:paraId="25DBFDD8" w14:textId="77777777" w:rsidR="00376FA3" w:rsidRPr="00EE30D0" w:rsidRDefault="00376FA3" w:rsidP="00EE30D0">
      <w:pPr>
        <w:spacing w:line="360" w:lineRule="auto"/>
        <w:rPr>
          <w:rFonts w:ascii="Times New Roman" w:hAnsi="Times New Roman" w:cs="Times New Roman"/>
          <w:lang w:val="es-ES"/>
        </w:rPr>
      </w:pPr>
    </w:p>
    <w:p w14:paraId="03A61805" w14:textId="202D2B84" w:rsidR="00376FA3"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Estas solicitudes pueden ser ingresadas al sistema por personal de SUSALUD como por ciudadanos utilizando diversos canales de atención al ciu</w:t>
      </w:r>
      <w:r w:rsidR="00652560" w:rsidRPr="00EE30D0">
        <w:rPr>
          <w:rFonts w:ascii="Times New Roman" w:hAnsi="Times New Roman" w:cs="Times New Roman"/>
          <w:lang w:val="es-ES"/>
        </w:rPr>
        <w:t>dadano que brinda SUSALUD, los cuales</w:t>
      </w:r>
      <w:r w:rsidRPr="00EE30D0">
        <w:rPr>
          <w:rFonts w:ascii="Times New Roman" w:hAnsi="Times New Roman" w:cs="Times New Roman"/>
          <w:lang w:val="es-ES"/>
        </w:rPr>
        <w:t xml:space="preserve"> son vía telefónica con una línea gratuita, un sistema web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"(29)", "plainTextFormattedCitation" : "(29)", "previouslyFormattedCitation" : "(28)"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(29)</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 correo </w:t>
      </w:r>
      <w:r w:rsidRPr="00EE30D0">
        <w:rPr>
          <w:rFonts w:ascii="Times New Roman" w:hAnsi="Times New Roman" w:cs="Times New Roman"/>
          <w:lang w:val="es-ES"/>
        </w:rPr>
        <w:lastRenderedPageBreak/>
        <w:t xml:space="preserve">electrónico, redes sociales y un aplicativo móvil que introdujo en el 2015 para el sistema operativo Android llamado SUSALUD CONTIGO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"(30)", "plainTextFormattedCitation" : "(30)", "previouslyFormattedCitation" : "(29)"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(30)</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donde se ha podido ver que el reclamo más común es la insatisfacción del paciente al no haber recibido una atención inmediata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"(31)", "plainTextFormattedCitation" : "(31)", "previouslyFormattedCitation" : "(30)"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(31)</w:t>
      </w:r>
      <w:r w:rsidRPr="00EE30D0">
        <w:rPr>
          <w:rFonts w:ascii="Times New Roman" w:hAnsi="Times New Roman" w:cs="Times New Roman"/>
          <w:lang w:val="es-ES"/>
        </w:rPr>
        <w:fldChar w:fldCharType="end"/>
      </w:r>
      <w:r w:rsidR="007B7445" w:rsidRPr="00EE30D0">
        <w:rPr>
          <w:rFonts w:ascii="Times New Roman" w:hAnsi="Times New Roman" w:cs="Times New Roman"/>
          <w:lang w:val="es-ES"/>
        </w:rPr>
        <w:t>.</w:t>
      </w:r>
    </w:p>
    <w:p w14:paraId="15F43569" w14:textId="77777777" w:rsidR="008D2441" w:rsidRPr="00EE30D0" w:rsidRDefault="008D2441" w:rsidP="00EE30D0">
      <w:pPr>
        <w:spacing w:line="360" w:lineRule="auto"/>
        <w:rPr>
          <w:rFonts w:ascii="Times New Roman" w:hAnsi="Times New Roman" w:cs="Times New Roman"/>
          <w:lang w:val="es-ES"/>
        </w:rPr>
      </w:pPr>
    </w:p>
    <w:p w14:paraId="54B1BC75" w14:textId="147510AA" w:rsidR="008D2441" w:rsidRPr="00EE30D0" w:rsidRDefault="00376FA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Cabe resaltar que l</w:t>
      </w:r>
      <w:r w:rsidR="008D2441" w:rsidRPr="00EE30D0">
        <w:rPr>
          <w:rFonts w:ascii="Times New Roman" w:hAnsi="Times New Roman" w:cs="Times New Roman"/>
          <w:lang w:val="es-ES"/>
        </w:rPr>
        <w:t>a diferenciación entre reclamos y queja para SUSALUD se limita solo a diferenciar ante que institución se ha presentado, cuando se presenta ante una IPRESS se considera reclamo; cuando se presenta ante SUSALUD, es considerado una queja</w:t>
      </w:r>
      <w:r w:rsidR="007B7445" w:rsidRPr="00EE30D0">
        <w:rPr>
          <w:rFonts w:ascii="Times New Roman" w:hAnsi="Times New Roman" w:cs="Times New Roman"/>
          <w:lang w:val="es-ES"/>
        </w:rPr>
        <w:t>.</w:t>
      </w:r>
      <w:r w:rsidR="008D2441" w:rsidRPr="00EE30D0">
        <w:rPr>
          <w:rFonts w:ascii="Times New Roman" w:hAnsi="Times New Roman" w:cs="Times New Roman"/>
          <w:lang w:val="es-ES"/>
        </w:rPr>
        <w:t xml:space="preserve"> </w:t>
      </w:r>
    </w:p>
    <w:p w14:paraId="4197C100" w14:textId="77777777" w:rsidR="008D2441" w:rsidRPr="00EE30D0" w:rsidRDefault="008D2441" w:rsidP="00EE30D0">
      <w:pPr>
        <w:spacing w:line="360" w:lineRule="auto"/>
        <w:jc w:val="both"/>
        <w:rPr>
          <w:rFonts w:ascii="Times New Roman" w:hAnsi="Times New Roman" w:cs="Times New Roman"/>
          <w:lang w:val="es-ES"/>
        </w:rPr>
      </w:pPr>
    </w:p>
    <w:p w14:paraId="75D3F76F" w14:textId="0322A320" w:rsidR="008D2441" w:rsidRPr="00EE30D0" w:rsidRDefault="008D2441"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Luego de que se introdujera el aplicativo móvil, se duplicaron el número de solicitudes de parte de la ciudadanía sobre los servicios y prestaciones dadas por las IPRESS, en el año 2014 hubo 27,039 solicitudes entre quejas, consultas y Petitorios de Intervención (PIN), mientras que en el año 2015 hubo 62,200 solicitudes en total</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En el año 2016 casi se llegó a las 100 mil solicitudes en total y hasta comienzos de mayo de 2017 se han presentado 24,483 solicitudes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Revisando la siguiente Tabla Nº1 se puede ver con claridad cómo es que han ido aumentando el número de solicitudes a través de los años</w:t>
      </w:r>
      <w:r w:rsidR="007B7445" w:rsidRPr="00EE30D0">
        <w:rPr>
          <w:rFonts w:ascii="Times New Roman" w:hAnsi="Times New Roman" w:cs="Times New Roman"/>
          <w:lang w:val="es-ES"/>
        </w:rPr>
        <w:t>.</w:t>
      </w:r>
    </w:p>
    <w:p w14:paraId="5FC866BE" w14:textId="77777777" w:rsidR="008D2441" w:rsidRPr="00EE30D0" w:rsidRDefault="008D2441" w:rsidP="00EE30D0">
      <w:pPr>
        <w:spacing w:line="360" w:lineRule="auto"/>
        <w:jc w:val="both"/>
        <w:rPr>
          <w:rFonts w:ascii="Times New Roman" w:hAnsi="Times New Roman" w:cs="Times New Roman"/>
          <w:lang w:val="es-ES"/>
        </w:rPr>
      </w:pPr>
    </w:p>
    <w:p w14:paraId="261A65F6" w14:textId="77777777" w:rsidR="008D2441" w:rsidRPr="00EE30D0" w:rsidRDefault="008D2441" w:rsidP="00EE30D0">
      <w:pPr>
        <w:spacing w:line="360" w:lineRule="auto"/>
        <w:jc w:val="center"/>
        <w:rPr>
          <w:rFonts w:ascii="Times New Roman" w:hAnsi="Times New Roman" w:cs="Times New Roman"/>
          <w:lang w:val="es-ES"/>
        </w:rPr>
      </w:pPr>
      <w:r w:rsidRPr="00EE30D0">
        <w:rPr>
          <w:rFonts w:ascii="Times New Roman" w:hAnsi="Times New Roman" w:cs="Times New Roman"/>
          <w:noProof/>
          <w:lang w:eastAsia="es-ES_tradnl"/>
        </w:rPr>
        <w:drawing>
          <wp:inline distT="0" distB="0" distL="0" distR="0" wp14:anchorId="41BBA42F" wp14:editId="569677B7">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DC64729" w14:textId="0EDDAC38" w:rsidR="008D2441" w:rsidRPr="00EE30D0" w:rsidRDefault="008D2441" w:rsidP="00EE30D0">
      <w:pPr>
        <w:spacing w:line="360" w:lineRule="auto"/>
        <w:jc w:val="center"/>
        <w:rPr>
          <w:rFonts w:ascii="Times New Roman" w:hAnsi="Times New Roman" w:cs="Times New Roman"/>
          <w:lang w:val="es-ES"/>
        </w:rPr>
      </w:pPr>
      <w:r w:rsidRPr="00EE30D0">
        <w:rPr>
          <w:rFonts w:ascii="Times New Roman" w:hAnsi="Times New Roman" w:cs="Times New Roman"/>
          <w:lang w:val="es-ES"/>
        </w:rPr>
        <w:t>Tabla Nº1</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Número de solicitudes recibidas por año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Fuente: Tablero de Control –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"(28)", "plainTextFormattedCitation" : "(28)", "previouslyFormattedCitation" : "(27)"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(28)</w:t>
      </w:r>
      <w:r w:rsidRPr="00EE30D0">
        <w:rPr>
          <w:rFonts w:ascii="Times New Roman" w:hAnsi="Times New Roman" w:cs="Times New Roman"/>
          <w:lang w:val="es-ES"/>
        </w:rPr>
        <w:fldChar w:fldCharType="end"/>
      </w:r>
    </w:p>
    <w:p w14:paraId="1AA4E3F6" w14:textId="77777777" w:rsidR="008D2441" w:rsidRPr="00EE30D0" w:rsidRDefault="008D2441" w:rsidP="00EE30D0">
      <w:pPr>
        <w:pStyle w:val="Prrafodelista"/>
        <w:spacing w:line="360" w:lineRule="auto"/>
        <w:ind w:left="1224"/>
        <w:jc w:val="both"/>
        <w:rPr>
          <w:rFonts w:ascii="Times New Roman" w:hAnsi="Times New Roman" w:cs="Times New Roman"/>
          <w:lang w:val="es-ES"/>
        </w:rPr>
      </w:pPr>
    </w:p>
    <w:p w14:paraId="42CA15B4" w14:textId="3F715BD9" w:rsidR="008D2441" w:rsidRDefault="008D2441"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Tomando en cuenta la cantidad de solicitudes recibidas por SUSALUD en lo que va del año, </w:t>
      </w:r>
      <w:r w:rsidRPr="00EE30D0">
        <w:rPr>
          <w:rFonts w:ascii="Times New Roman" w:hAnsi="Times New Roman" w:cs="Times New Roman"/>
          <w:highlight w:val="yellow"/>
          <w:lang w:val="es-ES"/>
        </w:rPr>
        <w:t>al 3 de mayo de 2017 (fecha de corte para la Tabla Nº1)</w:t>
      </w:r>
      <w:r w:rsidRPr="00EE30D0">
        <w:rPr>
          <w:rFonts w:ascii="Times New Roman" w:hAnsi="Times New Roman" w:cs="Times New Roman"/>
          <w:lang w:val="es-ES"/>
        </w:rPr>
        <w:t xml:space="preserve"> se presentan alrededor de 200 solicitudes a SUSALUD por día, presentándose aproximadamente 4 quejas al día sobre diversas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decir, en lo que va del año 2017, se va presentando una queja por cada 1165 asegurados, mientras </w:t>
      </w:r>
      <w:proofErr w:type="gramStart"/>
      <w:r w:rsidRPr="00EE30D0">
        <w:rPr>
          <w:rFonts w:ascii="Times New Roman" w:hAnsi="Times New Roman" w:cs="Times New Roman"/>
          <w:lang w:val="es-ES"/>
        </w:rPr>
        <w:t>que</w:t>
      </w:r>
      <w:proofErr w:type="gramEnd"/>
      <w:r w:rsidRPr="00EE30D0">
        <w:rPr>
          <w:rFonts w:ascii="Times New Roman" w:hAnsi="Times New Roman" w:cs="Times New Roman"/>
          <w:lang w:val="es-ES"/>
        </w:rPr>
        <w:t xml:space="preserve"> en el año 2016, se </w:t>
      </w:r>
      <w:proofErr w:type="spellStart"/>
      <w:r w:rsidRPr="00EE30D0">
        <w:rPr>
          <w:rFonts w:ascii="Times New Roman" w:hAnsi="Times New Roman" w:cs="Times New Roman"/>
          <w:lang w:val="es-ES"/>
        </w:rPr>
        <w:t>presento</w:t>
      </w:r>
      <w:proofErr w:type="spellEnd"/>
      <w:r w:rsidRPr="00EE30D0">
        <w:rPr>
          <w:rFonts w:ascii="Times New Roman" w:hAnsi="Times New Roman" w:cs="Times New Roman"/>
          <w:lang w:val="es-ES"/>
        </w:rPr>
        <w:t xml:space="preserve"> una queja por cada 289 asegurados a lo largo del año</w:t>
      </w:r>
      <w:r w:rsidR="007B7445" w:rsidRPr="00EE30D0">
        <w:rPr>
          <w:rFonts w:ascii="Times New Roman" w:hAnsi="Times New Roman" w:cs="Times New Roman"/>
          <w:lang w:val="es-ES"/>
        </w:rPr>
        <w:t>.</w:t>
      </w:r>
    </w:p>
    <w:p w14:paraId="5DAF8337" w14:textId="77777777" w:rsidR="008D2441" w:rsidRPr="00EE30D0" w:rsidRDefault="008D2441" w:rsidP="00EE30D0">
      <w:pPr>
        <w:spacing w:line="360" w:lineRule="auto"/>
        <w:rPr>
          <w:rFonts w:ascii="Times New Roman" w:hAnsi="Times New Roman" w:cs="Times New Roman"/>
          <w:lang w:val="es-ES"/>
        </w:rPr>
      </w:pPr>
    </w:p>
    <w:p w14:paraId="3149B33E"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Limitaciones</w:t>
      </w:r>
    </w:p>
    <w:p w14:paraId="736E1854" w14:textId="77777777" w:rsidR="00562533" w:rsidRPr="00EE30D0" w:rsidRDefault="00562533" w:rsidP="00EE30D0">
      <w:pPr>
        <w:spacing w:line="360" w:lineRule="auto"/>
        <w:rPr>
          <w:rFonts w:ascii="Times New Roman" w:hAnsi="Times New Roman" w:cs="Times New Roman"/>
          <w:lang w:val="es-ES"/>
        </w:rPr>
      </w:pPr>
    </w:p>
    <w:p w14:paraId="61A8414E" w14:textId="381FBFBA"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Para la cantidad de solicitudes que se reciben diariamente ante SUSALUD, se esperaría que se pudiera tener estadística sobre cuáles son las principales preocupaciones y/o problemas de los asegurados por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Sin embargo, esto no se puede hacer debido a que la forma de ingreso de las quejas por parte de SUSALUD es de libre texto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EE30D0">
        <w:rPr>
          <w:rFonts w:ascii="Times New Roman" w:hAnsi="Times New Roman" w:cs="Times New Roman"/>
          <w:lang w:val="es-ES"/>
        </w:rPr>
        <w:t>.</w:t>
      </w:r>
    </w:p>
    <w:p w14:paraId="0EDE31AB" w14:textId="77777777" w:rsidR="00562533" w:rsidRPr="00EE30D0" w:rsidRDefault="00562533" w:rsidP="00EE30D0">
      <w:pPr>
        <w:spacing w:line="360" w:lineRule="auto"/>
        <w:jc w:val="both"/>
        <w:rPr>
          <w:rFonts w:ascii="Times New Roman" w:hAnsi="Times New Roman" w:cs="Times New Roman"/>
          <w:lang w:val="es-ES"/>
        </w:rPr>
      </w:pPr>
    </w:p>
    <w:p w14:paraId="7D2428E9" w14:textId="5247AB87"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Adicionalmente, como se pudo ver en el Cuadro Nº1, las solicitudes a SUSALUD aumentan año tras año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 espera que este año se sobrepasen las 100 mil solicitudes para lo cual es necesario contar con un mejor sistema para la gestión de estos reclamos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Finalmente, el hecho de que diversas IPRESS oculten información a SUSALUD dificulta el proceso de fiscalización, ya que no hay forma de saber en qué aspectos están mejorando y en qué aspectos cada IPRESS necesita refuerzo</w:t>
      </w:r>
      <w:r w:rsidR="007B7445" w:rsidRPr="00EE30D0">
        <w:rPr>
          <w:rFonts w:ascii="Times New Roman" w:hAnsi="Times New Roman" w:cs="Times New Roman"/>
          <w:lang w:val="es-ES"/>
        </w:rPr>
        <w:t>.</w:t>
      </w:r>
    </w:p>
    <w:p w14:paraId="6F4270E5" w14:textId="77777777" w:rsidR="00562533" w:rsidRPr="00EE30D0" w:rsidRDefault="00562533" w:rsidP="00EE30D0">
      <w:pPr>
        <w:spacing w:line="360" w:lineRule="auto"/>
        <w:rPr>
          <w:rFonts w:ascii="Times New Roman" w:hAnsi="Times New Roman" w:cs="Times New Roman"/>
          <w:lang w:val="es-ES"/>
        </w:rPr>
      </w:pPr>
    </w:p>
    <w:p w14:paraId="62F203F1" w14:textId="77777777" w:rsidR="00562533" w:rsidRPr="00EE30D0" w:rsidRDefault="00562533" w:rsidP="00EE30D0">
      <w:pPr>
        <w:pStyle w:val="Prrafodelista"/>
        <w:numPr>
          <w:ilvl w:val="1"/>
          <w:numId w:val="1"/>
        </w:numPr>
        <w:spacing w:line="360" w:lineRule="auto"/>
        <w:rPr>
          <w:rFonts w:ascii="Times New Roman" w:hAnsi="Times New Roman" w:cs="Times New Roman"/>
          <w:lang w:val="es-ES"/>
        </w:rPr>
      </w:pPr>
      <w:r w:rsidRPr="00EE30D0">
        <w:rPr>
          <w:rFonts w:ascii="Times New Roman" w:hAnsi="Times New Roman" w:cs="Times New Roman"/>
          <w:lang w:val="es-ES"/>
        </w:rPr>
        <w:t>Oportunidades de Mejora</w:t>
      </w:r>
    </w:p>
    <w:p w14:paraId="798E0D0A" w14:textId="77777777" w:rsidR="00562533" w:rsidRPr="00EE30D0" w:rsidRDefault="00562533" w:rsidP="00EE30D0">
      <w:pPr>
        <w:spacing w:line="360" w:lineRule="auto"/>
        <w:rPr>
          <w:rFonts w:ascii="Times New Roman" w:hAnsi="Times New Roman" w:cs="Times New Roman"/>
          <w:lang w:val="es-ES"/>
        </w:rPr>
      </w:pPr>
    </w:p>
    <w:p w14:paraId="59972654" w14:textId="1D85EC48" w:rsidR="00562533" w:rsidRPr="00EE30D0" w:rsidRDefault="00562533"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Con este sistema se podría revisar desde una computadora todo lo relacionado a los reclamos presentados ante la IPRESS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Esto ayudaría a que ya no se oculte información y se tenga una mejor supervisión</w:t>
      </w:r>
      <w:r w:rsidR="007B7445" w:rsidRPr="00EE30D0">
        <w:rPr>
          <w:rFonts w:ascii="Times New Roman" w:hAnsi="Times New Roman" w:cs="Times New Roman"/>
          <w:lang w:val="es-ES"/>
        </w:rPr>
        <w:t>.</w:t>
      </w:r>
    </w:p>
    <w:p w14:paraId="16A63B5C" w14:textId="77777777" w:rsidR="00B674F0" w:rsidRPr="00EE30D0" w:rsidRDefault="00B674F0" w:rsidP="00EE30D0">
      <w:pPr>
        <w:spacing w:line="360" w:lineRule="auto"/>
        <w:jc w:val="both"/>
        <w:rPr>
          <w:rFonts w:ascii="Times New Roman" w:hAnsi="Times New Roman" w:cs="Times New Roman"/>
          <w:lang w:val="es-ES"/>
        </w:rPr>
      </w:pPr>
    </w:p>
    <w:p w14:paraId="023FFFE8" w14:textId="77777777" w:rsidR="00B674F0" w:rsidRPr="00EE30D0" w:rsidRDefault="00B674F0" w:rsidP="00EE30D0">
      <w:pPr>
        <w:pStyle w:val="Prrafodelista"/>
        <w:numPr>
          <w:ilvl w:val="1"/>
          <w:numId w:val="1"/>
        </w:numPr>
        <w:spacing w:line="360" w:lineRule="auto"/>
        <w:jc w:val="both"/>
        <w:rPr>
          <w:rFonts w:ascii="Times New Roman" w:hAnsi="Times New Roman" w:cs="Times New Roman"/>
          <w:lang w:val="es-ES"/>
        </w:rPr>
      </w:pPr>
      <w:r w:rsidRPr="00EE30D0">
        <w:rPr>
          <w:rFonts w:ascii="Times New Roman" w:hAnsi="Times New Roman" w:cs="Times New Roman"/>
          <w:lang w:val="es-ES"/>
        </w:rPr>
        <w:t>Diseño centrado en el usuario en el sector Salud en Perú</w:t>
      </w:r>
    </w:p>
    <w:p w14:paraId="6C4925B2" w14:textId="77777777" w:rsidR="00B674F0" w:rsidRPr="00EE30D0" w:rsidRDefault="00B674F0" w:rsidP="00EE30D0">
      <w:pPr>
        <w:spacing w:line="360" w:lineRule="auto"/>
        <w:jc w:val="both"/>
        <w:rPr>
          <w:rFonts w:ascii="Times New Roman" w:hAnsi="Times New Roman" w:cs="Times New Roman"/>
          <w:highlight w:val="green"/>
          <w:lang w:val="es-ES"/>
        </w:rPr>
      </w:pPr>
    </w:p>
    <w:p w14:paraId="4F796F6D" w14:textId="0FFBFEEE" w:rsidR="00562533" w:rsidRPr="00EE30D0" w:rsidRDefault="00B674F0"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En el caso del Perú, todavía existe una alta resistencia al cambio en el aspecto tecnológico, por la idea equivocada de </w:t>
      </w:r>
      <w:proofErr w:type="gramStart"/>
      <w:r w:rsidRPr="00EE30D0">
        <w:rPr>
          <w:rFonts w:ascii="Times New Roman" w:hAnsi="Times New Roman" w:cs="Times New Roman"/>
          <w:lang w:val="es-ES"/>
        </w:rPr>
        <w:t>que</w:t>
      </w:r>
      <w:proofErr w:type="gramEnd"/>
      <w:r w:rsidRPr="00EE30D0">
        <w:rPr>
          <w:rFonts w:ascii="Times New Roman" w:hAnsi="Times New Roman" w:cs="Times New Roman"/>
          <w:lang w:val="es-ES"/>
        </w:rPr>
        <w:t xml:space="preserve"> por la adopción de nuevas tecnologías, los trabajos podrían verse mermados y hasta reemplazados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Seguir los enfoques de UX </w:t>
      </w:r>
      <w:r w:rsidRPr="00EE30D0">
        <w:rPr>
          <w:rFonts w:ascii="Times New Roman" w:hAnsi="Times New Roman" w:cs="Times New Roman"/>
          <w:lang w:val="es-ES"/>
        </w:rPr>
        <w:lastRenderedPageBreak/>
        <w:t>y UCD podría marcar una diferencia significativa en la adopción de sistemas informáticos en el sector salud, tanto en sistemas clínicos como en sistemas de gestión de diversos recursos</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El uso de estos enfoques se ve limitado debido a que no se </w:t>
      </w:r>
      <w:proofErr w:type="gramStart"/>
      <w:r w:rsidRPr="00EE30D0">
        <w:rPr>
          <w:rFonts w:ascii="Times New Roman" w:hAnsi="Times New Roman" w:cs="Times New Roman"/>
          <w:lang w:val="es-ES"/>
        </w:rPr>
        <w:t>le</w:t>
      </w:r>
      <w:proofErr w:type="gramEnd"/>
      <w:r w:rsidRPr="00EE30D0">
        <w:rPr>
          <w:rFonts w:ascii="Times New Roman" w:hAnsi="Times New Roman" w:cs="Times New Roman"/>
          <w:lang w:val="es-ES"/>
        </w:rPr>
        <w:t xml:space="preserve"> da la importancia necesaria a las pruebas de aplicativos con usuarios, a la falta de tiempo y recursos en la implementación de dichos sistemas, falta de </w:t>
      </w:r>
      <w:proofErr w:type="spellStart"/>
      <w:r w:rsidRPr="00EE30D0">
        <w:rPr>
          <w:rFonts w:ascii="Times New Roman" w:hAnsi="Times New Roman" w:cs="Times New Roman"/>
          <w:lang w:val="es-ES"/>
        </w:rPr>
        <w:t>expertise</w:t>
      </w:r>
      <w:proofErr w:type="spellEnd"/>
      <w:r w:rsidRPr="00EE30D0">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EE30D0">
        <w:rPr>
          <w:rFonts w:ascii="Times New Roman" w:hAnsi="Times New Roman" w:cs="Times New Roman"/>
          <w:lang w:val="es-ES"/>
        </w:rPr>
        <w:t>.</w:t>
      </w:r>
    </w:p>
    <w:p w14:paraId="00B49925" w14:textId="77777777" w:rsidR="00A12DD0" w:rsidRPr="00EE30D0" w:rsidRDefault="00A12DD0" w:rsidP="00EE30D0">
      <w:pPr>
        <w:spacing w:line="360" w:lineRule="auto"/>
        <w:rPr>
          <w:rFonts w:ascii="Times New Roman" w:hAnsi="Times New Roman" w:cs="Times New Roman"/>
          <w:lang w:val="es-ES"/>
        </w:rPr>
      </w:pPr>
    </w:p>
    <w:p w14:paraId="2B63CD2D"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Justificación del estudio</w:t>
      </w:r>
    </w:p>
    <w:p w14:paraId="2EC2FBAF" w14:textId="77777777" w:rsidR="00A12DD0" w:rsidRPr="00EE30D0" w:rsidRDefault="00A12DD0" w:rsidP="00EE30D0">
      <w:pPr>
        <w:spacing w:line="360" w:lineRule="auto"/>
        <w:rPr>
          <w:rFonts w:ascii="Times New Roman" w:hAnsi="Times New Roman" w:cs="Times New Roman"/>
          <w:lang w:val="es-ES"/>
        </w:rPr>
      </w:pPr>
    </w:p>
    <w:p w14:paraId="093E40BB"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Objetivos</w:t>
      </w:r>
    </w:p>
    <w:p w14:paraId="08FF364E" w14:textId="77777777" w:rsidR="006B20F8" w:rsidRPr="00EE30D0" w:rsidRDefault="006B20F8" w:rsidP="00EE30D0">
      <w:pPr>
        <w:spacing w:line="360" w:lineRule="auto"/>
        <w:rPr>
          <w:rFonts w:ascii="Times New Roman" w:hAnsi="Times New Roman" w:cs="Times New Roman"/>
          <w:lang w:val="es-ES"/>
        </w:rPr>
      </w:pPr>
    </w:p>
    <w:p w14:paraId="4C91F0EA" w14:textId="77777777" w:rsidR="006B20F8" w:rsidRPr="00EE30D0" w:rsidRDefault="006B20F8" w:rsidP="00EE30D0">
      <w:pPr>
        <w:pStyle w:val="Prrafodelista"/>
        <w:spacing w:line="360" w:lineRule="auto"/>
        <w:ind w:left="792"/>
        <w:jc w:val="both"/>
        <w:rPr>
          <w:rFonts w:ascii="Times New Roman" w:hAnsi="Times New Roman" w:cs="Times New Roman"/>
          <w:lang w:val="es-ES"/>
        </w:rPr>
      </w:pPr>
      <w:r w:rsidRPr="00EE30D0">
        <w:rPr>
          <w:rFonts w:ascii="Times New Roman" w:hAnsi="Times New Roman" w:cs="Times New Roman"/>
          <w:lang w:val="es-ES"/>
        </w:rPr>
        <w:t>Objetivo General</w:t>
      </w:r>
    </w:p>
    <w:p w14:paraId="15D426EA" w14:textId="77777777" w:rsidR="006B20F8" w:rsidRPr="00EE30D0" w:rsidRDefault="006B20F8" w:rsidP="00EE30D0">
      <w:pPr>
        <w:spacing w:line="360" w:lineRule="auto"/>
        <w:jc w:val="both"/>
        <w:rPr>
          <w:rFonts w:ascii="Times New Roman" w:hAnsi="Times New Roman" w:cs="Times New Roman"/>
          <w:lang w:val="es-ES"/>
        </w:rPr>
      </w:pPr>
    </w:p>
    <w:p w14:paraId="06E593B0" w14:textId="44A8CC13" w:rsidR="006B20F8" w:rsidRPr="00EE30D0" w:rsidRDefault="006B20F8"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Proponer un diseño centrado en el usuario siguiendo lineamientos de interfaz y experiencia de usuario para un sistema de gestión de reclamos presentados por pacientes y derechohabientes a las diferentes IPRESS que sea accesible por diversas entidades fiscalizadoras</w:t>
      </w:r>
      <w:r w:rsidR="007B7445" w:rsidRPr="00EE30D0">
        <w:rPr>
          <w:rFonts w:ascii="Times New Roman" w:hAnsi="Times New Roman" w:cs="Times New Roman"/>
          <w:lang w:val="es-ES"/>
        </w:rPr>
        <w:t>.</w:t>
      </w:r>
    </w:p>
    <w:p w14:paraId="305F6EA7" w14:textId="77777777" w:rsidR="006B20F8" w:rsidRPr="00EE30D0" w:rsidRDefault="006B20F8" w:rsidP="00EE30D0">
      <w:pPr>
        <w:spacing w:line="360" w:lineRule="auto"/>
        <w:jc w:val="both"/>
        <w:rPr>
          <w:rFonts w:ascii="Times New Roman" w:hAnsi="Times New Roman" w:cs="Times New Roman"/>
          <w:highlight w:val="yellow"/>
          <w:lang w:val="es-ES"/>
        </w:rPr>
      </w:pPr>
    </w:p>
    <w:p w14:paraId="5824BA7C" w14:textId="77777777" w:rsidR="006B20F8" w:rsidRPr="00EE30D0" w:rsidRDefault="006B20F8" w:rsidP="00EE30D0">
      <w:pPr>
        <w:pStyle w:val="Prrafodelista"/>
        <w:spacing w:line="360" w:lineRule="auto"/>
        <w:ind w:left="792"/>
        <w:jc w:val="both"/>
        <w:rPr>
          <w:rFonts w:ascii="Times New Roman" w:hAnsi="Times New Roman" w:cs="Times New Roman"/>
          <w:lang w:val="es-ES"/>
        </w:rPr>
      </w:pPr>
      <w:r w:rsidRPr="00EE30D0">
        <w:rPr>
          <w:rFonts w:ascii="Times New Roman" w:hAnsi="Times New Roman" w:cs="Times New Roman"/>
          <w:lang w:val="es-ES"/>
        </w:rPr>
        <w:t>Objetivos Específicos</w:t>
      </w:r>
    </w:p>
    <w:p w14:paraId="1412FB45" w14:textId="77777777" w:rsidR="006B20F8" w:rsidRPr="00EE30D0" w:rsidRDefault="006B20F8" w:rsidP="00EE30D0">
      <w:pPr>
        <w:spacing w:line="360" w:lineRule="auto"/>
        <w:jc w:val="both"/>
        <w:rPr>
          <w:rFonts w:ascii="Times New Roman" w:hAnsi="Times New Roman" w:cs="Times New Roman"/>
          <w:lang w:val="es-ES"/>
        </w:rPr>
      </w:pPr>
    </w:p>
    <w:p w14:paraId="373E3FD6" w14:textId="7CDADE4F"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Diseñar un sistema de gestión de reclamos que se encuentre centrado en el usuario para mejoras en el Sistema de Salud del Perú</w:t>
      </w:r>
      <w:r w:rsidR="007B7445" w:rsidRPr="00EE30D0">
        <w:rPr>
          <w:rFonts w:ascii="Times New Roman" w:hAnsi="Times New Roman" w:cs="Times New Roman"/>
          <w:lang w:val="es-ES"/>
        </w:rPr>
        <w:t>.</w:t>
      </w:r>
    </w:p>
    <w:p w14:paraId="6A23D04D" w14:textId="135E573A"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Evaluar la visualización de data de reclamos por parte de SUSALUD a través del sistema actual</w:t>
      </w:r>
      <w:r w:rsidR="007B7445" w:rsidRPr="00EE30D0">
        <w:rPr>
          <w:rFonts w:ascii="Times New Roman" w:hAnsi="Times New Roman" w:cs="Times New Roman"/>
          <w:lang w:val="es-ES"/>
        </w:rPr>
        <w:t>.</w:t>
      </w:r>
    </w:p>
    <w:p w14:paraId="7AFB18D3" w14:textId="64991DAF" w:rsidR="006B20F8" w:rsidRPr="00EE30D0" w:rsidRDefault="006B20F8" w:rsidP="00EE30D0">
      <w:pPr>
        <w:pStyle w:val="Prrafodelista"/>
        <w:numPr>
          <w:ilvl w:val="0"/>
          <w:numId w:val="9"/>
        </w:numPr>
        <w:spacing w:line="360" w:lineRule="auto"/>
        <w:jc w:val="both"/>
        <w:rPr>
          <w:rFonts w:ascii="Times New Roman" w:hAnsi="Times New Roman" w:cs="Times New Roman"/>
          <w:lang w:val="es-ES"/>
        </w:rPr>
      </w:pPr>
      <w:r w:rsidRPr="00EE30D0">
        <w:rPr>
          <w:rFonts w:ascii="Times New Roman" w:hAnsi="Times New Roman" w:cs="Times New Roman"/>
          <w:lang w:val="es-ES"/>
        </w:rPr>
        <w:t>Comparar el sistema propuesto con el sistema actual de SUSALUD utilizando los indicadores señalados por SUSALUD</w:t>
      </w:r>
      <w:r w:rsidR="007B7445" w:rsidRPr="00EE30D0">
        <w:rPr>
          <w:rFonts w:ascii="Times New Roman" w:hAnsi="Times New Roman" w:cs="Times New Roman"/>
          <w:lang w:val="es-ES"/>
        </w:rPr>
        <w:t>.</w:t>
      </w:r>
    </w:p>
    <w:p w14:paraId="41D30FD3" w14:textId="77777777" w:rsidR="006B20F8" w:rsidRPr="00EE30D0" w:rsidRDefault="006B20F8" w:rsidP="00EE30D0">
      <w:pPr>
        <w:spacing w:line="360" w:lineRule="auto"/>
        <w:rPr>
          <w:rFonts w:ascii="Times New Roman" w:hAnsi="Times New Roman" w:cs="Times New Roman"/>
          <w:lang w:val="es-ES"/>
        </w:rPr>
      </w:pPr>
    </w:p>
    <w:p w14:paraId="34460117" w14:textId="77777777" w:rsidR="00A12DD0" w:rsidRPr="00EE30D0" w:rsidRDefault="00A12DD0" w:rsidP="00EE30D0">
      <w:pPr>
        <w:spacing w:line="360" w:lineRule="auto"/>
        <w:rPr>
          <w:rFonts w:ascii="Times New Roman" w:hAnsi="Times New Roman" w:cs="Times New Roman"/>
          <w:lang w:val="es-ES"/>
        </w:rPr>
      </w:pPr>
    </w:p>
    <w:p w14:paraId="7CA4A58F"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Metodología:</w:t>
      </w:r>
    </w:p>
    <w:p w14:paraId="53704B1B"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-Diseño del estudio</w:t>
      </w:r>
    </w:p>
    <w:p w14:paraId="6C0BC372" w14:textId="77777777" w:rsidR="00D652B7" w:rsidRPr="00EE30D0" w:rsidRDefault="00D652B7" w:rsidP="00EE30D0">
      <w:pPr>
        <w:spacing w:line="360" w:lineRule="auto"/>
        <w:rPr>
          <w:rFonts w:ascii="Times New Roman" w:hAnsi="Times New Roman" w:cs="Times New Roman"/>
          <w:lang w:val="es-ES"/>
        </w:rPr>
      </w:pPr>
    </w:p>
    <w:p w14:paraId="6880D353" w14:textId="77777777" w:rsidR="00D652B7" w:rsidRPr="00EE30D0" w:rsidRDefault="00D652B7"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 xml:space="preserve">Este es un estudio de usabilidad, donde se evaluará el producto tecnológico planteado mediante pruebas dirigidas a los propios usuarios del sistema, midiendo la capacidad del sistema de cumplir el objetivo para el cual fue diseñado. </w:t>
      </w:r>
    </w:p>
    <w:p w14:paraId="1A55CC06" w14:textId="77777777" w:rsidR="00D652B7" w:rsidRPr="00EE30D0" w:rsidRDefault="00D652B7" w:rsidP="00EE30D0">
      <w:pPr>
        <w:spacing w:line="360" w:lineRule="auto"/>
        <w:rPr>
          <w:rFonts w:ascii="Times New Roman" w:hAnsi="Times New Roman" w:cs="Times New Roman"/>
          <w:lang w:val="es-ES"/>
        </w:rPr>
      </w:pPr>
    </w:p>
    <w:p w14:paraId="15FE3F7A" w14:textId="77777777" w:rsidR="00A12D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-Población</w:t>
      </w:r>
    </w:p>
    <w:p w14:paraId="404C662B" w14:textId="77777777" w:rsidR="007239D8" w:rsidRDefault="007239D8" w:rsidP="00EE30D0">
      <w:pPr>
        <w:spacing w:line="360" w:lineRule="auto"/>
        <w:rPr>
          <w:rFonts w:ascii="Times New Roman" w:hAnsi="Times New Roman" w:cs="Times New Roman"/>
          <w:lang w:val="es-ES"/>
        </w:rPr>
      </w:pPr>
    </w:p>
    <w:p w14:paraId="7A2B6D7F" w14:textId="49706DDA" w:rsidR="00BE0EAB" w:rsidRDefault="00761E7A" w:rsidP="00EE30D0">
      <w:pPr>
        <w:spacing w:line="360" w:lineRule="auto"/>
        <w:rPr>
          <w:rFonts w:ascii="Times New Roman" w:hAnsi="Times New Roman" w:cs="Times New Roman"/>
          <w:lang w:val="es-ES"/>
        </w:rPr>
      </w:pPr>
      <w:r>
        <w:rPr>
          <w:rFonts w:ascii="Times New Roman" w:hAnsi="Times New Roman" w:cs="Times New Roman"/>
          <w:lang w:val="es-ES"/>
        </w:rPr>
        <w:t xml:space="preserve">La población de este estudio es </w:t>
      </w:r>
      <w:r w:rsidR="002022AD">
        <w:rPr>
          <w:rFonts w:ascii="Times New Roman" w:hAnsi="Times New Roman" w:cs="Times New Roman"/>
          <w:lang w:val="es-ES"/>
        </w:rPr>
        <w:t xml:space="preserve">la totalidad de ciudadanos peruanos que </w:t>
      </w:r>
      <w:r w:rsidR="00B12FB7">
        <w:rPr>
          <w:rFonts w:ascii="Times New Roman" w:hAnsi="Times New Roman" w:cs="Times New Roman"/>
          <w:lang w:val="es-ES"/>
        </w:rPr>
        <w:t>puedan presentar un reclamo en e</w:t>
      </w:r>
      <w:r w:rsidR="007410F5">
        <w:rPr>
          <w:rFonts w:ascii="Times New Roman" w:hAnsi="Times New Roman" w:cs="Times New Roman"/>
          <w:lang w:val="es-ES"/>
        </w:rPr>
        <w:t>l sector salud,</w:t>
      </w:r>
      <w:r w:rsidR="00B12FB7">
        <w:rPr>
          <w:rFonts w:ascii="Times New Roman" w:hAnsi="Times New Roman" w:cs="Times New Roman"/>
          <w:lang w:val="es-ES"/>
        </w:rPr>
        <w:t xml:space="preserve"> los Dir</w:t>
      </w:r>
      <w:r w:rsidR="007410F5">
        <w:rPr>
          <w:rFonts w:ascii="Times New Roman" w:hAnsi="Times New Roman" w:cs="Times New Roman"/>
          <w:lang w:val="es-ES"/>
        </w:rPr>
        <w:t xml:space="preserve">ectores Generales de Instituciones Prestadoras de Servicios de Salud, </w:t>
      </w:r>
      <w:r w:rsidR="0004694C">
        <w:rPr>
          <w:rFonts w:ascii="Times New Roman" w:hAnsi="Times New Roman" w:cs="Times New Roman"/>
          <w:lang w:val="es-ES"/>
        </w:rPr>
        <w:t xml:space="preserve">personal administrativo de SUSALUD y personal de las Oficinas de Calidad o Atención al Usuario de diversas Instituciones Prestadoras de Salud </w:t>
      </w:r>
      <w:r w:rsidR="00BE0EAB">
        <w:rPr>
          <w:rFonts w:ascii="Times New Roman" w:hAnsi="Times New Roman" w:cs="Times New Roman"/>
          <w:lang w:val="es-ES"/>
        </w:rPr>
        <w:t>y/o Organismos Supervisores de ellas.</w:t>
      </w:r>
    </w:p>
    <w:p w14:paraId="18BE56CF" w14:textId="77777777" w:rsidR="00761E7A" w:rsidRPr="00EE30D0" w:rsidRDefault="00761E7A" w:rsidP="00EE30D0">
      <w:pPr>
        <w:spacing w:line="360" w:lineRule="auto"/>
        <w:rPr>
          <w:rFonts w:ascii="Times New Roman" w:hAnsi="Times New Roman" w:cs="Times New Roman"/>
          <w:lang w:val="es-ES"/>
        </w:rPr>
      </w:pPr>
    </w:p>
    <w:p w14:paraId="55D5D7AD" w14:textId="77777777" w:rsidR="00A12D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-Muestra</w:t>
      </w:r>
    </w:p>
    <w:p w14:paraId="30D487BB" w14:textId="4AF30EFD" w:rsidR="00B50714" w:rsidRDefault="00C532C1" w:rsidP="00EE30D0">
      <w:pPr>
        <w:spacing w:line="360" w:lineRule="auto"/>
        <w:rPr>
          <w:rFonts w:ascii="Times New Roman" w:hAnsi="Times New Roman" w:cs="Times New Roman"/>
          <w:lang w:val="es-ES"/>
        </w:rPr>
      </w:pPr>
      <w:r>
        <w:rPr>
          <w:rFonts w:ascii="Times New Roman" w:hAnsi="Times New Roman" w:cs="Times New Roman"/>
          <w:lang w:val="es-ES"/>
        </w:rPr>
        <w:t xml:space="preserve">Para este estudio se contactaron tres personas por cada tipo de usuario que se encontró relevante. Dichas personas fueron contactadas por medio de referidos y se concretaron entrevistas personales con todas las personas que accedieron. Se puso de fecha </w:t>
      </w:r>
      <w:r w:rsidR="00A7180D">
        <w:rPr>
          <w:rFonts w:ascii="Times New Roman" w:hAnsi="Times New Roman" w:cs="Times New Roman"/>
          <w:lang w:val="es-ES"/>
        </w:rPr>
        <w:t>límite</w:t>
      </w:r>
      <w:r>
        <w:rPr>
          <w:rFonts w:ascii="Times New Roman" w:hAnsi="Times New Roman" w:cs="Times New Roman"/>
          <w:lang w:val="es-ES"/>
        </w:rPr>
        <w:t xml:space="preserve"> para la realización de dichas entrevistas personales el 15 de </w:t>
      </w:r>
      <w:proofErr w:type="gramStart"/>
      <w:r>
        <w:rPr>
          <w:rFonts w:ascii="Times New Roman" w:hAnsi="Times New Roman" w:cs="Times New Roman"/>
          <w:lang w:val="es-ES"/>
        </w:rPr>
        <w:t>Diciembre</w:t>
      </w:r>
      <w:proofErr w:type="gramEnd"/>
      <w:r>
        <w:rPr>
          <w:rFonts w:ascii="Times New Roman" w:hAnsi="Times New Roman" w:cs="Times New Roman"/>
          <w:lang w:val="es-ES"/>
        </w:rPr>
        <w:t xml:space="preserve"> del 2017 para poder cumplir los plazos requeridos por la universidad para la realización de tesis, con esta fecha limite se </w:t>
      </w:r>
      <w:r w:rsidR="00A7180D">
        <w:rPr>
          <w:rFonts w:ascii="Times New Roman" w:hAnsi="Times New Roman" w:cs="Times New Roman"/>
          <w:lang w:val="es-ES"/>
        </w:rPr>
        <w:t>logró</w:t>
      </w:r>
      <w:r>
        <w:rPr>
          <w:rFonts w:ascii="Times New Roman" w:hAnsi="Times New Roman" w:cs="Times New Roman"/>
          <w:lang w:val="es-ES"/>
        </w:rPr>
        <w:t xml:space="preserve"> entrev</w:t>
      </w:r>
      <w:r w:rsidR="00A7180D">
        <w:rPr>
          <w:rFonts w:ascii="Times New Roman" w:hAnsi="Times New Roman" w:cs="Times New Roman"/>
          <w:lang w:val="es-ES"/>
        </w:rPr>
        <w:t>istar a 10 personas en total divididos de la siguiente manera en los tipos de usuario relevantes:</w:t>
      </w:r>
    </w:p>
    <w:p w14:paraId="0E937B6F" w14:textId="3D15FFF8" w:rsidR="00A7180D" w:rsidRDefault="00A7180D" w:rsidP="00A7180D">
      <w:pPr>
        <w:pStyle w:val="Prrafodelista"/>
        <w:numPr>
          <w:ilvl w:val="0"/>
          <w:numId w:val="17"/>
        </w:numPr>
        <w:spacing w:line="360" w:lineRule="auto"/>
        <w:rPr>
          <w:rFonts w:ascii="Times New Roman" w:hAnsi="Times New Roman" w:cs="Times New Roman"/>
          <w:lang w:val="es-ES"/>
        </w:rPr>
      </w:pPr>
      <w:r>
        <w:rPr>
          <w:rFonts w:ascii="Times New Roman" w:hAnsi="Times New Roman" w:cs="Times New Roman"/>
          <w:lang w:val="es-ES"/>
        </w:rPr>
        <w:t xml:space="preserve">3 </w:t>
      </w:r>
      <w:r w:rsidR="002111CC">
        <w:rPr>
          <w:rFonts w:ascii="Times New Roman" w:hAnsi="Times New Roman" w:cs="Times New Roman"/>
          <w:lang w:val="es-ES"/>
        </w:rPr>
        <w:t>ciudadanos</w:t>
      </w:r>
      <w:r>
        <w:rPr>
          <w:rFonts w:ascii="Times New Roman" w:hAnsi="Times New Roman" w:cs="Times New Roman"/>
          <w:lang w:val="es-ES"/>
        </w:rPr>
        <w:t xml:space="preserve"> </w:t>
      </w:r>
      <w:r w:rsidR="002111CC">
        <w:rPr>
          <w:rFonts w:ascii="Times New Roman" w:hAnsi="Times New Roman" w:cs="Times New Roman"/>
          <w:lang w:val="es-ES"/>
        </w:rPr>
        <w:t>peruanos</w:t>
      </w:r>
    </w:p>
    <w:p w14:paraId="103E8E06" w14:textId="7967C100" w:rsidR="00A7180D" w:rsidRDefault="00A7180D" w:rsidP="00A7180D">
      <w:pPr>
        <w:pStyle w:val="Prrafodelista"/>
        <w:numPr>
          <w:ilvl w:val="0"/>
          <w:numId w:val="17"/>
        </w:numPr>
        <w:spacing w:line="360" w:lineRule="auto"/>
        <w:rPr>
          <w:rFonts w:ascii="Times New Roman" w:hAnsi="Times New Roman" w:cs="Times New Roman"/>
          <w:lang w:val="es-ES"/>
        </w:rPr>
      </w:pPr>
      <w:r>
        <w:rPr>
          <w:rFonts w:ascii="Times New Roman" w:hAnsi="Times New Roman" w:cs="Times New Roman"/>
          <w:lang w:val="es-ES"/>
        </w:rPr>
        <w:t xml:space="preserve">3 </w:t>
      </w:r>
      <w:r w:rsidR="002111CC">
        <w:rPr>
          <w:rFonts w:ascii="Times New Roman" w:hAnsi="Times New Roman" w:cs="Times New Roman"/>
          <w:lang w:val="es-ES"/>
        </w:rPr>
        <w:t>personal</w:t>
      </w:r>
      <w:r>
        <w:rPr>
          <w:rFonts w:ascii="Times New Roman" w:hAnsi="Times New Roman" w:cs="Times New Roman"/>
          <w:lang w:val="es-ES"/>
        </w:rPr>
        <w:t xml:space="preserve"> Administrativo de SUSALUD</w:t>
      </w:r>
    </w:p>
    <w:p w14:paraId="5738A0C3" w14:textId="473CEB96" w:rsidR="00A7180D" w:rsidRDefault="00A7180D" w:rsidP="00A7180D">
      <w:pPr>
        <w:pStyle w:val="Prrafodelista"/>
        <w:numPr>
          <w:ilvl w:val="0"/>
          <w:numId w:val="17"/>
        </w:numPr>
        <w:spacing w:line="360" w:lineRule="auto"/>
        <w:rPr>
          <w:rFonts w:ascii="Times New Roman" w:hAnsi="Times New Roman" w:cs="Times New Roman"/>
          <w:lang w:val="es-ES"/>
        </w:rPr>
      </w:pPr>
      <w:r>
        <w:rPr>
          <w:rFonts w:ascii="Times New Roman" w:hAnsi="Times New Roman" w:cs="Times New Roman"/>
          <w:lang w:val="es-ES"/>
        </w:rPr>
        <w:t xml:space="preserve">3 </w:t>
      </w:r>
      <w:r w:rsidR="002111CC">
        <w:rPr>
          <w:rFonts w:ascii="Times New Roman" w:hAnsi="Times New Roman" w:cs="Times New Roman"/>
          <w:lang w:val="es-ES"/>
        </w:rPr>
        <w:t>personal</w:t>
      </w:r>
      <w:r>
        <w:rPr>
          <w:rFonts w:ascii="Times New Roman" w:hAnsi="Times New Roman" w:cs="Times New Roman"/>
          <w:lang w:val="es-ES"/>
        </w:rPr>
        <w:t xml:space="preserve"> de Oficinas de Calidad de Organismos Supervisores de IPRESS</w:t>
      </w:r>
    </w:p>
    <w:p w14:paraId="61357471" w14:textId="735E6E2D" w:rsidR="00A7180D" w:rsidRDefault="00A7180D" w:rsidP="00A7180D">
      <w:pPr>
        <w:pStyle w:val="Prrafodelista"/>
        <w:numPr>
          <w:ilvl w:val="0"/>
          <w:numId w:val="17"/>
        </w:numPr>
        <w:spacing w:line="360" w:lineRule="auto"/>
        <w:rPr>
          <w:rFonts w:ascii="Times New Roman" w:hAnsi="Times New Roman" w:cs="Times New Roman"/>
          <w:lang w:val="es-ES"/>
        </w:rPr>
      </w:pPr>
      <w:r>
        <w:rPr>
          <w:rFonts w:ascii="Times New Roman" w:hAnsi="Times New Roman" w:cs="Times New Roman"/>
          <w:lang w:val="es-ES"/>
        </w:rPr>
        <w:t xml:space="preserve">1 </w:t>
      </w:r>
      <w:r w:rsidR="002111CC">
        <w:rPr>
          <w:rFonts w:ascii="Times New Roman" w:hAnsi="Times New Roman" w:cs="Times New Roman"/>
          <w:lang w:val="es-ES"/>
        </w:rPr>
        <w:t>director</w:t>
      </w:r>
      <w:r>
        <w:rPr>
          <w:rFonts w:ascii="Times New Roman" w:hAnsi="Times New Roman" w:cs="Times New Roman"/>
          <w:lang w:val="es-ES"/>
        </w:rPr>
        <w:t xml:space="preserve"> General de Hospital</w:t>
      </w:r>
    </w:p>
    <w:p w14:paraId="10099DDF" w14:textId="6ED5C896" w:rsidR="002111CC" w:rsidRPr="002111CC" w:rsidRDefault="002111CC" w:rsidP="002111CC">
      <w:pPr>
        <w:spacing w:line="360" w:lineRule="auto"/>
        <w:rPr>
          <w:rFonts w:ascii="Times New Roman" w:hAnsi="Times New Roman" w:cs="Times New Roman"/>
          <w:lang w:val="es-ES"/>
        </w:rPr>
      </w:pPr>
      <w:r>
        <w:rPr>
          <w:rFonts w:ascii="Times New Roman" w:hAnsi="Times New Roman" w:cs="Times New Roman"/>
          <w:lang w:val="es-ES"/>
        </w:rPr>
        <w:t>Se contactaron 2 directores generales de hospital adicional con los que no se pudo concretar una fecha para la entrevista personal, por lo que solo se considera la opinión de un director general para este estudio.</w:t>
      </w:r>
    </w:p>
    <w:p w14:paraId="6467F08A" w14:textId="77777777" w:rsidR="00B50714" w:rsidRPr="00EE30D0" w:rsidRDefault="00B50714" w:rsidP="00EE30D0">
      <w:pPr>
        <w:spacing w:line="360" w:lineRule="auto"/>
        <w:rPr>
          <w:rFonts w:ascii="Times New Roman" w:hAnsi="Times New Roman" w:cs="Times New Roman"/>
          <w:lang w:val="es-ES"/>
        </w:rPr>
      </w:pPr>
    </w:p>
    <w:p w14:paraId="07BFF612" w14:textId="77777777" w:rsidR="00A12D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w:t>
      </w:r>
      <w:proofErr w:type="spellStart"/>
      <w:r w:rsidRPr="00EE30D0">
        <w:rPr>
          <w:rFonts w:ascii="Times New Roman" w:hAnsi="Times New Roman" w:cs="Times New Roman"/>
          <w:lang w:val="es-ES"/>
        </w:rPr>
        <w:t>Operacionalizacion</w:t>
      </w:r>
      <w:proofErr w:type="spellEnd"/>
      <w:r w:rsidRPr="00EE30D0">
        <w:rPr>
          <w:rFonts w:ascii="Times New Roman" w:hAnsi="Times New Roman" w:cs="Times New Roman"/>
          <w:lang w:val="es-ES"/>
        </w:rPr>
        <w:t xml:space="preserve"> de variables</w:t>
      </w:r>
    </w:p>
    <w:p w14:paraId="16A47AE2" w14:textId="77777777" w:rsidR="00000DBF" w:rsidRPr="00EE30D0" w:rsidRDefault="00000DBF" w:rsidP="00EE30D0">
      <w:pPr>
        <w:spacing w:line="360" w:lineRule="auto"/>
        <w:rPr>
          <w:rFonts w:ascii="Times New Roman" w:hAnsi="Times New Roman" w:cs="Times New Roman"/>
          <w:lang w:val="es-ES"/>
        </w:rPr>
      </w:pPr>
    </w:p>
    <w:p w14:paraId="6A4FCB6E" w14:textId="3F0AF1D0" w:rsidR="00A12DD0" w:rsidRDefault="00A12DD0" w:rsidP="00EE30D0">
      <w:pPr>
        <w:spacing w:line="360" w:lineRule="auto"/>
        <w:rPr>
          <w:rFonts w:ascii="Times New Roman" w:hAnsi="Times New Roman" w:cs="Times New Roman"/>
          <w:b/>
          <w:lang w:val="es-ES"/>
        </w:rPr>
      </w:pPr>
      <w:r w:rsidRPr="00000DBF">
        <w:rPr>
          <w:rFonts w:ascii="Times New Roman" w:hAnsi="Times New Roman" w:cs="Times New Roman"/>
          <w:b/>
          <w:lang w:val="es-ES"/>
        </w:rPr>
        <w:t>Procedimientos y técnicas</w:t>
      </w:r>
    </w:p>
    <w:p w14:paraId="21EB9DDE" w14:textId="77777777" w:rsidR="00000DBF" w:rsidRPr="00000DBF" w:rsidRDefault="00000DBF" w:rsidP="00EE30D0">
      <w:pPr>
        <w:spacing w:line="360" w:lineRule="auto"/>
        <w:rPr>
          <w:rFonts w:ascii="Times New Roman" w:hAnsi="Times New Roman" w:cs="Times New Roman"/>
          <w:b/>
          <w:lang w:val="es-ES"/>
        </w:rPr>
      </w:pPr>
    </w:p>
    <w:p w14:paraId="4CCBCDB3"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Investigación de usuarios</w:t>
      </w:r>
    </w:p>
    <w:p w14:paraId="419F3BAC" w14:textId="77777777" w:rsidR="0053122A" w:rsidRPr="00EE30D0" w:rsidRDefault="0053122A" w:rsidP="00EE30D0">
      <w:pPr>
        <w:spacing w:line="360" w:lineRule="auto"/>
        <w:jc w:val="both"/>
        <w:rPr>
          <w:rFonts w:ascii="Times New Roman" w:hAnsi="Times New Roman" w:cs="Times New Roman"/>
          <w:lang w:val="es-ES"/>
        </w:rPr>
      </w:pPr>
    </w:p>
    <w:p w14:paraId="14C101B0" w14:textId="66BD5931"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lastRenderedPageBreak/>
        <w:t xml:space="preserve">La investigación de usuarios se realizará mediante entrevistas a profundidad, donde se </w:t>
      </w:r>
      <w:r w:rsidR="00DB066D" w:rsidRPr="00EE30D0">
        <w:rPr>
          <w:rFonts w:ascii="Times New Roman" w:hAnsi="Times New Roman" w:cs="Times New Roman"/>
          <w:lang w:val="es-ES"/>
        </w:rPr>
        <w:t>entrevistará</w:t>
      </w:r>
      <w:r w:rsidRPr="00EE30D0">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puede sacar requerimientos que tenga cada usuario para poder plantear un diseño acorde tanto sus requerimientos como los requerimientos de SUSALUD.</w:t>
      </w:r>
    </w:p>
    <w:p w14:paraId="4B6A8C5C" w14:textId="77777777" w:rsidR="0053122A" w:rsidRPr="00EE30D0" w:rsidRDefault="0053122A" w:rsidP="00EE30D0">
      <w:pPr>
        <w:spacing w:line="360" w:lineRule="auto"/>
        <w:jc w:val="both"/>
        <w:rPr>
          <w:rFonts w:ascii="Times New Roman" w:hAnsi="Times New Roman" w:cs="Times New Roman"/>
          <w:lang w:val="es-ES"/>
        </w:rPr>
      </w:pPr>
    </w:p>
    <w:p w14:paraId="519793F1"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Diseño y </w:t>
      </w:r>
      <w:proofErr w:type="spellStart"/>
      <w:r w:rsidRPr="00EE30D0">
        <w:rPr>
          <w:rFonts w:ascii="Times New Roman" w:hAnsi="Times New Roman" w:cs="Times New Roman"/>
          <w:lang w:val="es-ES"/>
        </w:rPr>
        <w:t>Prototipado</w:t>
      </w:r>
      <w:proofErr w:type="spellEnd"/>
    </w:p>
    <w:p w14:paraId="3F135B51" w14:textId="77777777" w:rsidR="0053122A" w:rsidRPr="00EE30D0" w:rsidRDefault="0053122A" w:rsidP="00EE30D0">
      <w:pPr>
        <w:spacing w:line="360" w:lineRule="auto"/>
        <w:jc w:val="both"/>
        <w:rPr>
          <w:rFonts w:ascii="Times New Roman" w:hAnsi="Times New Roman" w:cs="Times New Roman"/>
          <w:lang w:val="es-ES"/>
        </w:rPr>
      </w:pPr>
    </w:p>
    <w:p w14:paraId="64A3194D"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Luego de recopilar la información del proceso de investigación de usuarios, se comenzarán a hacer diversos </w:t>
      </w:r>
      <w:proofErr w:type="spellStart"/>
      <w:r w:rsidRPr="00EE30D0">
        <w:rPr>
          <w:rFonts w:ascii="Times New Roman" w:hAnsi="Times New Roman" w:cs="Times New Roman"/>
          <w:i/>
          <w:lang w:val="es-ES"/>
        </w:rPr>
        <w:t>wireframes</w:t>
      </w:r>
      <w:proofErr w:type="spellEnd"/>
      <w:r w:rsidRPr="00EE30D0">
        <w:rPr>
          <w:rFonts w:ascii="Times New Roman" w:hAnsi="Times New Roman" w:cs="Times New Roman"/>
          <w:lang w:val="es-ES"/>
        </w:rPr>
        <w:t xml:space="preserve"> en papel para poder determinar el mejor diseño que requerirá cada página del sistema. Con estos </w:t>
      </w:r>
      <w:proofErr w:type="spellStart"/>
      <w:r w:rsidRPr="00EE30D0">
        <w:rPr>
          <w:rFonts w:ascii="Times New Roman" w:hAnsi="Times New Roman" w:cs="Times New Roman"/>
          <w:lang w:val="es-ES"/>
        </w:rPr>
        <w:t>wireframes</w:t>
      </w:r>
      <w:proofErr w:type="spellEnd"/>
      <w:r w:rsidRPr="00EE30D0">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14:paraId="600E87DF" w14:textId="0BC36FC3"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utilizará herramientas para </w:t>
      </w:r>
      <w:proofErr w:type="spellStart"/>
      <w:r w:rsidRPr="00EE30D0">
        <w:rPr>
          <w:rFonts w:ascii="Times New Roman" w:hAnsi="Times New Roman" w:cs="Times New Roman"/>
          <w:lang w:val="es-ES"/>
        </w:rPr>
        <w:t>prototipado</w:t>
      </w:r>
      <w:proofErr w:type="spellEnd"/>
      <w:r w:rsidRPr="00EE30D0">
        <w:rPr>
          <w:rFonts w:ascii="Times New Roman" w:hAnsi="Times New Roman" w:cs="Times New Roman"/>
          <w:lang w:val="es-ES"/>
        </w:rPr>
        <w:t xml:space="preserve"> tales como </w:t>
      </w:r>
      <w:proofErr w:type="spellStart"/>
      <w:r w:rsidRPr="00EE30D0">
        <w:rPr>
          <w:rFonts w:ascii="Times New Roman" w:hAnsi="Times New Roman" w:cs="Times New Roman"/>
          <w:lang w:val="es-ES"/>
        </w:rPr>
        <w:t>Justinmind</w:t>
      </w:r>
      <w:proofErr w:type="spellEnd"/>
      <w:r w:rsidRPr="00EE30D0">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EE30D0">
        <w:rPr>
          <w:rFonts w:ascii="Times New Roman" w:hAnsi="Times New Roman" w:cs="Times New Roman"/>
          <w:lang w:val="es-ES"/>
        </w:rPr>
        <w:t>e</w:t>
      </w:r>
      <w:r w:rsidRPr="00EE30D0">
        <w:rPr>
          <w:rFonts w:ascii="Times New Roman" w:hAnsi="Times New Roman" w:cs="Times New Roman"/>
          <w:lang w:val="es-ES"/>
        </w:rPr>
        <w:t xml:space="preserve"> identificar posibles errores de diseño que impidan a los diversos usuarios realizar una tarea específica.</w:t>
      </w:r>
    </w:p>
    <w:p w14:paraId="287F5B3E" w14:textId="77777777" w:rsidR="0053122A" w:rsidRPr="00EE30D0" w:rsidRDefault="0053122A" w:rsidP="00EE30D0">
      <w:pPr>
        <w:spacing w:line="360" w:lineRule="auto"/>
        <w:jc w:val="both"/>
        <w:rPr>
          <w:rFonts w:ascii="Times New Roman" w:hAnsi="Times New Roman" w:cs="Times New Roman"/>
          <w:lang w:val="es-ES"/>
        </w:rPr>
      </w:pPr>
    </w:p>
    <w:p w14:paraId="38DC1C36" w14:textId="77777777" w:rsidR="0053122A" w:rsidRPr="00EE30D0" w:rsidRDefault="0053122A" w:rsidP="00EE30D0">
      <w:pPr>
        <w:pStyle w:val="Prrafodelista"/>
        <w:numPr>
          <w:ilvl w:val="2"/>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Pruebas de Usuario</w:t>
      </w:r>
    </w:p>
    <w:p w14:paraId="6F33106B" w14:textId="77777777" w:rsidR="0053122A" w:rsidRPr="00EE30D0" w:rsidRDefault="0053122A" w:rsidP="00EE30D0">
      <w:pPr>
        <w:spacing w:line="360" w:lineRule="auto"/>
        <w:jc w:val="both"/>
        <w:rPr>
          <w:rFonts w:ascii="Times New Roman" w:hAnsi="Times New Roman" w:cs="Times New Roman"/>
          <w:lang w:val="es-ES"/>
        </w:rPr>
      </w:pPr>
    </w:p>
    <w:p w14:paraId="1509B9AE" w14:textId="0E58C7F8"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w:t>
      </w:r>
      <w:r w:rsidR="00114D64" w:rsidRPr="00EE30D0">
        <w:rPr>
          <w:rFonts w:ascii="Times New Roman" w:hAnsi="Times New Roman" w:cs="Times New Roman"/>
          <w:lang w:val="es-ES"/>
        </w:rPr>
        <w:t>realizará</w:t>
      </w:r>
      <w:r w:rsidRPr="00EE30D0">
        <w:rPr>
          <w:rFonts w:ascii="Times New Roman" w:hAnsi="Times New Roman" w:cs="Times New Roman"/>
          <w:lang w:val="es-ES"/>
        </w:rPr>
        <w:t xml:space="preserve"> evaluaciones con los usuarios donde se medirá lo siguiente:</w:t>
      </w:r>
    </w:p>
    <w:p w14:paraId="312515C3" w14:textId="77777777" w:rsidR="0053122A" w:rsidRPr="00EE30D0" w:rsidRDefault="0053122A" w:rsidP="00EE30D0">
      <w:pPr>
        <w:spacing w:line="360" w:lineRule="auto"/>
        <w:jc w:val="both"/>
        <w:rPr>
          <w:rFonts w:ascii="Times New Roman" w:hAnsi="Times New Roman" w:cs="Times New Roman"/>
          <w:lang w:val="es-ES"/>
        </w:rPr>
      </w:pPr>
    </w:p>
    <w:p w14:paraId="76C0B39A"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9B70C03"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qué tan fácil encuentra seguir el diseño cada tipo de usuario.</w:t>
      </w:r>
    </w:p>
    <w:p w14:paraId="5E54ACAC" w14:textId="77777777" w:rsidR="0053122A" w:rsidRPr="00EE30D0" w:rsidRDefault="0053122A" w:rsidP="00EE30D0">
      <w:pPr>
        <w:pStyle w:val="Prrafodelista"/>
        <w:numPr>
          <w:ilvl w:val="0"/>
          <w:numId w:val="14"/>
        </w:num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Funcionalidad de Elementos: Se documentará si los usuarios entienden la funcionalidad de los diferentes elementos que puedan ver en su interfaz. Con esto </w:t>
      </w:r>
      <w:r w:rsidRPr="00EE30D0">
        <w:rPr>
          <w:rFonts w:ascii="Times New Roman" w:hAnsi="Times New Roman" w:cs="Times New Roman"/>
          <w:lang w:val="es-ES"/>
        </w:rPr>
        <w:lastRenderedPageBreak/>
        <w:t>se podrá determinar la simplicidad del diseño que permite que los usuarios encuentren lo que estén buscando de forma sencilla.</w:t>
      </w:r>
    </w:p>
    <w:p w14:paraId="71713DAA" w14:textId="77777777" w:rsidR="0053122A" w:rsidRPr="00EE30D0" w:rsidRDefault="0053122A" w:rsidP="00EE30D0">
      <w:pPr>
        <w:spacing w:line="360" w:lineRule="auto"/>
        <w:jc w:val="both"/>
        <w:rPr>
          <w:rFonts w:ascii="Times New Roman" w:hAnsi="Times New Roman" w:cs="Times New Roman"/>
          <w:lang w:val="es-ES"/>
        </w:rPr>
      </w:pPr>
    </w:p>
    <w:p w14:paraId="20579447" w14:textId="463C5C42"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Adicionalmente, se harán pruebas holísticas como la evaluación heurística, revisión de lineamientos y estándares y </w:t>
      </w:r>
      <w:r w:rsidR="00D90FCF" w:rsidRPr="00EE30D0">
        <w:rPr>
          <w:rFonts w:ascii="Times New Roman" w:hAnsi="Times New Roman" w:cs="Times New Roman"/>
          <w:lang w:val="es-ES"/>
        </w:rPr>
        <w:t>paseos cognitivos</w:t>
      </w:r>
      <w:r w:rsidRPr="00EE30D0">
        <w:rPr>
          <w:rFonts w:ascii="Times New Roman" w:hAnsi="Times New Roman" w:cs="Times New Roman"/>
          <w:lang w:val="es-ES"/>
        </w:rPr>
        <w:t xml:space="preserve"> con las personas, escenarios y casos planteados.</w:t>
      </w:r>
    </w:p>
    <w:p w14:paraId="5AE02276" w14:textId="77777777" w:rsidR="0053122A" w:rsidRPr="00EE30D0" w:rsidRDefault="0053122A" w:rsidP="00EE30D0">
      <w:pPr>
        <w:spacing w:line="360" w:lineRule="auto"/>
        <w:jc w:val="both"/>
        <w:rPr>
          <w:rFonts w:ascii="Times New Roman" w:hAnsi="Times New Roman" w:cs="Times New Roman"/>
          <w:lang w:val="es-ES"/>
        </w:rPr>
      </w:pPr>
    </w:p>
    <w:p w14:paraId="6396EB52"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Evaluación del sistema por usuarios</w:t>
      </w:r>
    </w:p>
    <w:p w14:paraId="2FCE9C8E" w14:textId="77777777" w:rsidR="0053122A" w:rsidRPr="00EE30D0" w:rsidRDefault="0053122A" w:rsidP="00EE30D0">
      <w:pPr>
        <w:pStyle w:val="Prrafodelista"/>
        <w:spacing w:line="360" w:lineRule="auto"/>
        <w:ind w:left="360"/>
        <w:jc w:val="both"/>
        <w:rPr>
          <w:rFonts w:ascii="Times New Roman" w:hAnsi="Times New Roman" w:cs="Times New Roman"/>
          <w:lang w:val="es-ES"/>
        </w:rPr>
      </w:pPr>
    </w:p>
    <w:p w14:paraId="2458BF6A"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El siguiente proyecto se evaluará de manera cualitativa en dos tiempos: antes del desarrollo del prototipo (Entrevistas a profundidad) y luego del desarrollo del prototipo (Pruebas de prototipos por usuarios). De manera cuantitativa se realizará una encuesta que medirá la Usabilidad Percibida y la Facilidad de Uso Percibida.</w:t>
      </w:r>
    </w:p>
    <w:p w14:paraId="7BB41873" w14:textId="77777777" w:rsidR="0053122A" w:rsidRPr="00EE30D0" w:rsidRDefault="0053122A" w:rsidP="00EE30D0">
      <w:pPr>
        <w:spacing w:line="360" w:lineRule="auto"/>
        <w:jc w:val="both"/>
        <w:rPr>
          <w:rFonts w:ascii="Times New Roman" w:hAnsi="Times New Roman" w:cs="Times New Roman"/>
          <w:lang w:val="es-ES"/>
        </w:rPr>
      </w:pPr>
    </w:p>
    <w:p w14:paraId="471AF6E7"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Entrevistas a profundidad</w:t>
      </w:r>
    </w:p>
    <w:p w14:paraId="707ED0F5" w14:textId="77777777" w:rsidR="0053122A" w:rsidRPr="00EE30D0" w:rsidRDefault="0053122A" w:rsidP="00EE30D0">
      <w:pPr>
        <w:spacing w:line="360" w:lineRule="auto"/>
        <w:jc w:val="both"/>
        <w:rPr>
          <w:rFonts w:ascii="Times New Roman" w:hAnsi="Times New Roman" w:cs="Times New Roman"/>
          <w:highlight w:val="green"/>
          <w:lang w:val="es-ES"/>
        </w:rPr>
      </w:pPr>
    </w:p>
    <w:p w14:paraId="4C234D6D" w14:textId="77777777"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Se necesitan hacer 2 rondas de entrevistas personales a los usuarios finales en el proyecto. Estos usuarios finales son:</w:t>
      </w:r>
    </w:p>
    <w:p w14:paraId="015E2359" w14:textId="77777777" w:rsidR="0053122A" w:rsidRPr="00EE30D0" w:rsidRDefault="0053122A" w:rsidP="00EE30D0">
      <w:pPr>
        <w:spacing w:line="360" w:lineRule="auto"/>
        <w:jc w:val="both"/>
        <w:rPr>
          <w:rFonts w:ascii="Times New Roman" w:hAnsi="Times New Roman" w:cs="Times New Roman"/>
          <w:lang w:val="es-ES"/>
        </w:rPr>
      </w:pPr>
    </w:p>
    <w:p w14:paraId="137EAB28"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Público general</w:t>
      </w:r>
    </w:p>
    <w:p w14:paraId="7D78DC3E"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Personal de la Oficina de Calidad</w:t>
      </w:r>
    </w:p>
    <w:p w14:paraId="20A64381"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Director general de la IPRESS</w:t>
      </w:r>
    </w:p>
    <w:p w14:paraId="2578693B" w14:textId="77777777" w:rsidR="0053122A" w:rsidRPr="00EE30D0" w:rsidRDefault="0053122A" w:rsidP="00EE30D0">
      <w:pPr>
        <w:pStyle w:val="Prrafodelista"/>
        <w:numPr>
          <w:ilvl w:val="0"/>
          <w:numId w:val="15"/>
        </w:numPr>
        <w:spacing w:line="360" w:lineRule="auto"/>
        <w:jc w:val="both"/>
        <w:rPr>
          <w:rFonts w:ascii="Times New Roman" w:hAnsi="Times New Roman" w:cs="Times New Roman"/>
          <w:lang w:val="es-ES"/>
        </w:rPr>
      </w:pPr>
      <w:r w:rsidRPr="00EE30D0">
        <w:rPr>
          <w:rFonts w:ascii="Times New Roman" w:hAnsi="Times New Roman" w:cs="Times New Roman"/>
          <w:lang w:val="es-ES"/>
        </w:rPr>
        <w:t>Personal administrativo de SUSALUD</w:t>
      </w:r>
    </w:p>
    <w:p w14:paraId="1769CD36" w14:textId="77777777" w:rsidR="0053122A" w:rsidRPr="00EE30D0" w:rsidRDefault="0053122A" w:rsidP="00EE30D0">
      <w:pPr>
        <w:spacing w:line="360" w:lineRule="auto"/>
        <w:jc w:val="both"/>
        <w:rPr>
          <w:rFonts w:ascii="Times New Roman" w:hAnsi="Times New Roman" w:cs="Times New Roman"/>
          <w:lang w:val="es-ES"/>
        </w:rPr>
      </w:pPr>
    </w:p>
    <w:p w14:paraId="50F23CC0" w14:textId="0A02C99E"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entrevistará a 2 personas que se encuentren en cada uno de los roles antes detallados en 2 oportunidades. En la primera oportunidad se recogerá percepciones y requerimientos de estos usuarios sobre el sistema que se </w:t>
      </w:r>
      <w:r w:rsidR="006C5FD9" w:rsidRPr="00EE30D0">
        <w:rPr>
          <w:rFonts w:ascii="Times New Roman" w:hAnsi="Times New Roman" w:cs="Times New Roman"/>
          <w:lang w:val="es-ES"/>
        </w:rPr>
        <w:t>está</w:t>
      </w:r>
      <w:r w:rsidRPr="00EE30D0">
        <w:rPr>
          <w:rFonts w:ascii="Times New Roman" w:hAnsi="Times New Roman" w:cs="Times New Roman"/>
          <w:lang w:val="es-ES"/>
        </w:rPr>
        <w:t xml:space="preserve"> planteando siguiendo la Guía de Entrevista Nº1 (Anexo 1). Con esta entrevista se obtendrá la idea general y funcional que tienen los usuarios sobre el sistema planteado. Luego de esta entrevista, con la información recopilada de todos los usuarios se procederá a hacer bocetos sobre el diseño que debería tener el sistema planteado, cuando ya se tengan los bocetos finales, se hará la segunda entrevista siguiendo la Guía de Entrevista Nº2 (Anexo 2) para mostrar y recopilar información de percepción sobre ellos. Con esta segunda entrevista, e podrán encontrar posibles fallas de diseño a ser solucionadas antes del prototipo final.</w:t>
      </w:r>
    </w:p>
    <w:p w14:paraId="78116B10" w14:textId="77777777" w:rsidR="0053122A" w:rsidRPr="00EE30D0" w:rsidRDefault="0053122A" w:rsidP="00EE30D0">
      <w:pPr>
        <w:spacing w:line="360" w:lineRule="auto"/>
        <w:jc w:val="both"/>
        <w:rPr>
          <w:rFonts w:ascii="Times New Roman" w:hAnsi="Times New Roman" w:cs="Times New Roman"/>
          <w:lang w:val="es-ES"/>
        </w:rPr>
      </w:pPr>
    </w:p>
    <w:p w14:paraId="4F45326F" w14:textId="77777777" w:rsidR="0053122A" w:rsidRPr="00EE30D0" w:rsidRDefault="0053122A"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Pruebas de prototipos por usuarios</w:t>
      </w:r>
    </w:p>
    <w:p w14:paraId="517E157B" w14:textId="77777777" w:rsidR="00DB066D" w:rsidRPr="00EE30D0" w:rsidRDefault="00DB066D" w:rsidP="00EE30D0">
      <w:pPr>
        <w:spacing w:line="360" w:lineRule="auto"/>
        <w:jc w:val="both"/>
        <w:rPr>
          <w:rFonts w:ascii="Times New Roman" w:hAnsi="Times New Roman" w:cs="Times New Roman"/>
          <w:lang w:val="es-ES"/>
        </w:rPr>
      </w:pPr>
    </w:p>
    <w:p w14:paraId="2F9DD5F4" w14:textId="554116BF" w:rsidR="00DB066D" w:rsidRPr="00EE30D0" w:rsidRDefault="00DB066D"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Para poder hacer un análisis sobre como los diversos usuarios utilizarán el sistema para realizar las tareas asignadas, se procederá a hacer una grabación sobre el uso del sistema, esta grabación se realizará desde la misma </w:t>
      </w:r>
      <w:proofErr w:type="spellStart"/>
      <w:r w:rsidRPr="00EE30D0">
        <w:rPr>
          <w:rFonts w:ascii="Times New Roman" w:hAnsi="Times New Roman" w:cs="Times New Roman"/>
          <w:lang w:val="es-ES"/>
        </w:rPr>
        <w:t>tablet</w:t>
      </w:r>
      <w:proofErr w:type="spellEnd"/>
      <w:r w:rsidRPr="00EE30D0">
        <w:rPr>
          <w:rFonts w:ascii="Times New Roman" w:hAnsi="Times New Roman" w:cs="Times New Roman"/>
          <w:lang w:val="es-ES"/>
        </w:rPr>
        <w:t xml:space="preserve"> donde harán la prueba del prototipo ya que existen herramientas como </w:t>
      </w:r>
      <w:proofErr w:type="spellStart"/>
      <w:r w:rsidRPr="00EE30D0">
        <w:rPr>
          <w:rFonts w:ascii="Times New Roman" w:hAnsi="Times New Roman" w:cs="Times New Roman"/>
          <w:lang w:val="es-ES"/>
        </w:rPr>
        <w:t>Lookback</w:t>
      </w:r>
      <w:proofErr w:type="spellEnd"/>
      <w:r w:rsidRPr="00EE30D0">
        <w:rPr>
          <w:rFonts w:ascii="Times New Roman" w:hAnsi="Times New Roman" w:cs="Times New Roman"/>
          <w:lang w:val="es-ES"/>
        </w:rPr>
        <w:t xml:space="preserve"> que permiten grabar tanto la pantalla como video y voz. Esto permite que se pueda tener un registro de cómo reaccionaron los usuarios mediante palabras y/o gestos ante el sistema web que se les presenta en pantalla, adicionalmente se puede ver qué partes de la pantalla tocaron para poder identificar posibles errores de diseño que dificulten la realización de tareas. </w:t>
      </w:r>
    </w:p>
    <w:p w14:paraId="5525B59A" w14:textId="77777777" w:rsidR="00DB066D" w:rsidRPr="00EE30D0" w:rsidRDefault="00DB066D" w:rsidP="00EE30D0">
      <w:pPr>
        <w:spacing w:line="360" w:lineRule="auto"/>
        <w:jc w:val="both"/>
        <w:rPr>
          <w:rFonts w:ascii="Times New Roman" w:hAnsi="Times New Roman" w:cs="Times New Roman"/>
          <w:lang w:val="es-ES"/>
        </w:rPr>
      </w:pPr>
    </w:p>
    <w:p w14:paraId="23916132" w14:textId="5A217B25" w:rsidR="00DB066D" w:rsidRPr="00EE30D0" w:rsidRDefault="00DB066D" w:rsidP="00EE30D0">
      <w:pPr>
        <w:pStyle w:val="Prrafodelista"/>
        <w:numPr>
          <w:ilvl w:val="3"/>
          <w:numId w:val="8"/>
        </w:numPr>
        <w:spacing w:line="360" w:lineRule="auto"/>
        <w:jc w:val="both"/>
        <w:rPr>
          <w:rFonts w:ascii="Times New Roman" w:hAnsi="Times New Roman" w:cs="Times New Roman"/>
          <w:lang w:val="es-ES"/>
        </w:rPr>
      </w:pPr>
      <w:r w:rsidRPr="00EE30D0">
        <w:rPr>
          <w:rFonts w:ascii="Times New Roman" w:hAnsi="Times New Roman" w:cs="Times New Roman"/>
          <w:lang w:val="es-ES"/>
        </w:rPr>
        <w:t>Encuesta de Usabilidad Percibida y Facilidad de Uso Percibida</w:t>
      </w:r>
    </w:p>
    <w:p w14:paraId="2CAC9C46" w14:textId="77777777" w:rsidR="0053122A" w:rsidRPr="00EE30D0" w:rsidRDefault="0053122A" w:rsidP="00EE30D0">
      <w:pPr>
        <w:spacing w:line="360" w:lineRule="auto"/>
        <w:jc w:val="both"/>
        <w:rPr>
          <w:rFonts w:ascii="Times New Roman" w:hAnsi="Times New Roman" w:cs="Times New Roman"/>
          <w:lang w:val="es-ES"/>
        </w:rPr>
      </w:pPr>
    </w:p>
    <w:p w14:paraId="3432E453" w14:textId="1898B17E" w:rsidR="0053122A" w:rsidRPr="00EE30D0" w:rsidRDefault="0053122A" w:rsidP="00EE30D0">
      <w:pPr>
        <w:spacing w:line="360" w:lineRule="auto"/>
        <w:jc w:val="both"/>
        <w:rPr>
          <w:rFonts w:ascii="Times New Roman" w:hAnsi="Times New Roman" w:cs="Times New Roman"/>
          <w:lang w:val="es-ES"/>
        </w:rPr>
      </w:pPr>
      <w:r w:rsidRPr="00EE30D0">
        <w:rPr>
          <w:rFonts w:ascii="Times New Roman" w:hAnsi="Times New Roman" w:cs="Times New Roman"/>
          <w:lang w:val="es-ES"/>
        </w:rPr>
        <w:t xml:space="preserve">Se le entregará a los entrevistados la encuesta validad de Usabilidad Percibida y Facilidad de Uso Percibida propuesta en el </w:t>
      </w:r>
      <w:proofErr w:type="spellStart"/>
      <w:r w:rsidRPr="00EE30D0">
        <w:rPr>
          <w:rFonts w:ascii="Times New Roman" w:hAnsi="Times New Roman" w:cs="Times New Roman"/>
          <w:lang w:val="es-ES"/>
        </w:rPr>
        <w:t>Technology</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Acceptance</w:t>
      </w:r>
      <w:proofErr w:type="spellEnd"/>
      <w:r w:rsidRPr="00EE30D0">
        <w:rPr>
          <w:rFonts w:ascii="Times New Roman" w:hAnsi="Times New Roman" w:cs="Times New Roman"/>
          <w:lang w:val="es-ES"/>
        </w:rPr>
        <w:t xml:space="preserve"> </w:t>
      </w:r>
      <w:proofErr w:type="spellStart"/>
      <w:r w:rsidRPr="00EE30D0">
        <w:rPr>
          <w:rFonts w:ascii="Times New Roman" w:hAnsi="Times New Roman" w:cs="Times New Roman"/>
          <w:lang w:val="es-ES"/>
        </w:rPr>
        <w:t>Model</w:t>
      </w:r>
      <w:proofErr w:type="spellEnd"/>
      <w:r w:rsidRPr="00EE30D0">
        <w:rPr>
          <w:rFonts w:ascii="Times New Roman" w:hAnsi="Times New Roman" w:cs="Times New Roman"/>
          <w:lang w:val="es-ES"/>
        </w:rPr>
        <w:t xml:space="preserve"> (TAM) </w:t>
      </w:r>
      <w:r w:rsidRPr="00EE30D0">
        <w:rPr>
          <w:rFonts w:ascii="Times New Roman" w:hAnsi="Times New Roman" w:cs="Times New Roman"/>
          <w:lang w:val="es-ES"/>
        </w:rPr>
        <w:fldChar w:fldCharType="begin" w:fldLock="1"/>
      </w:r>
      <w:r w:rsidR="000119FC">
        <w:rPr>
          <w:rFonts w:ascii="Times New Roman" w:hAnsi="Times New Roman" w:cs="Times New Roman"/>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"(25)", "plainTextFormattedCitation" : "(25)", "previouslyFormattedCitation" : "(24)" }, "properties" : {  }, "schema" : "https://github.com/citation-style-language/schema/raw/master/csl-citation.json" }</w:instrText>
      </w:r>
      <w:r w:rsidRPr="00EE30D0">
        <w:rPr>
          <w:rFonts w:ascii="Times New Roman" w:hAnsi="Times New Roman" w:cs="Times New Roman"/>
          <w:lang w:val="es-ES"/>
        </w:rPr>
        <w:fldChar w:fldCharType="separate"/>
      </w:r>
      <w:r w:rsidR="000119FC" w:rsidRPr="000119FC">
        <w:rPr>
          <w:rFonts w:ascii="Times New Roman" w:hAnsi="Times New Roman" w:cs="Times New Roman"/>
          <w:noProof/>
          <w:lang w:val="es-ES"/>
        </w:rPr>
        <w:t>(25)</w:t>
      </w:r>
      <w:r w:rsidRPr="00EE30D0">
        <w:rPr>
          <w:rFonts w:ascii="Times New Roman" w:hAnsi="Times New Roman" w:cs="Times New Roman"/>
          <w:lang w:val="es-ES"/>
        </w:rPr>
        <w:fldChar w:fldCharType="end"/>
      </w:r>
      <w:r w:rsidRPr="00EE30D0">
        <w:rPr>
          <w:rFonts w:ascii="Times New Roman" w:hAnsi="Times New Roman" w:cs="Times New Roman"/>
          <w:lang w:val="es-ES"/>
        </w:rPr>
        <w:t xml:space="preserve"> al final de la prueba de prototipos. Esta encuesta consta de 12 preguntas simples que miden de forma cualitativa aspectos percibidos por el usuario con respecto a Usabilidad y Facilidad de Uso, el método de cuantificación es por medio de una escala de Likert que va desde -3 (Totalmente Improbable) a +3 (Totalmente Probable). Adicionalmente, se pedirán ciertos datos sociodemográficos de interés sobre los usuarios. </w:t>
      </w:r>
    </w:p>
    <w:p w14:paraId="1F6E08DD" w14:textId="77777777" w:rsidR="0053122A" w:rsidRPr="00EE30D0" w:rsidRDefault="0053122A" w:rsidP="00EE30D0">
      <w:pPr>
        <w:spacing w:line="360" w:lineRule="auto"/>
        <w:jc w:val="both"/>
        <w:rPr>
          <w:rFonts w:ascii="Times New Roman" w:hAnsi="Times New Roman" w:cs="Times New Roman"/>
          <w:lang w:val="es-ES"/>
        </w:rPr>
      </w:pPr>
    </w:p>
    <w:p w14:paraId="3B66A653" w14:textId="5B56CF6A" w:rsidR="0053122A" w:rsidRPr="00EE30D0" w:rsidRDefault="0053122A" w:rsidP="00EE30D0">
      <w:pPr>
        <w:spacing w:line="360" w:lineRule="auto"/>
        <w:rPr>
          <w:rFonts w:ascii="Times New Roman" w:hAnsi="Times New Roman" w:cs="Times New Roman"/>
          <w:lang w:val="es-ES"/>
        </w:rPr>
      </w:pPr>
      <w:r w:rsidRPr="00EE30D0">
        <w:rPr>
          <w:rFonts w:ascii="Times New Roman" w:hAnsi="Times New Roman" w:cs="Times New Roman"/>
          <w:lang w:val="es-ES"/>
        </w:rPr>
        <w:t>Esta encuesta será realizada de manera virtual utilizando Formularios online.</w:t>
      </w:r>
    </w:p>
    <w:p w14:paraId="6C079883" w14:textId="77777777" w:rsidR="0053122A" w:rsidRPr="00EE30D0" w:rsidRDefault="0053122A" w:rsidP="00EE30D0">
      <w:pPr>
        <w:spacing w:line="360" w:lineRule="auto"/>
        <w:rPr>
          <w:rFonts w:ascii="Times New Roman" w:hAnsi="Times New Roman" w:cs="Times New Roman"/>
          <w:lang w:val="es-ES"/>
        </w:rPr>
      </w:pPr>
    </w:p>
    <w:p w14:paraId="7A72DC09" w14:textId="77777777" w:rsidR="0053122A" w:rsidRPr="00EE30D0" w:rsidRDefault="0053122A" w:rsidP="00EE30D0">
      <w:pPr>
        <w:spacing w:line="360" w:lineRule="auto"/>
        <w:rPr>
          <w:rFonts w:ascii="Times New Roman" w:hAnsi="Times New Roman" w:cs="Times New Roman"/>
          <w:lang w:val="es-ES"/>
        </w:rPr>
      </w:pPr>
    </w:p>
    <w:p w14:paraId="123C3253"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-Consideraciones éticas</w:t>
      </w:r>
    </w:p>
    <w:p w14:paraId="2A635B31"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-Plan de análisis</w:t>
      </w:r>
    </w:p>
    <w:p w14:paraId="40AE33C1" w14:textId="77777777" w:rsidR="00A12DD0" w:rsidRPr="00EE30D0" w:rsidRDefault="00A12DD0" w:rsidP="00EE30D0">
      <w:pPr>
        <w:spacing w:line="360" w:lineRule="auto"/>
        <w:rPr>
          <w:rFonts w:ascii="Times New Roman" w:hAnsi="Times New Roman" w:cs="Times New Roman"/>
          <w:lang w:val="es-ES"/>
        </w:rPr>
      </w:pPr>
    </w:p>
    <w:p w14:paraId="76043B7E"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Resultados</w:t>
      </w:r>
    </w:p>
    <w:p w14:paraId="1B6B3C73" w14:textId="77777777" w:rsidR="00A12DD0" w:rsidRPr="00EE30D0" w:rsidRDefault="00A12DD0" w:rsidP="00EE30D0">
      <w:pPr>
        <w:spacing w:line="360" w:lineRule="auto"/>
        <w:rPr>
          <w:rFonts w:ascii="Times New Roman" w:hAnsi="Times New Roman" w:cs="Times New Roman"/>
          <w:lang w:val="es-ES"/>
        </w:rPr>
      </w:pPr>
    </w:p>
    <w:p w14:paraId="7BFABC00"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Discusión</w:t>
      </w:r>
    </w:p>
    <w:p w14:paraId="5D0B3CFE" w14:textId="77777777" w:rsidR="00A12DD0" w:rsidRPr="00EE30D0" w:rsidRDefault="00A12DD0" w:rsidP="00EE30D0">
      <w:pPr>
        <w:spacing w:line="360" w:lineRule="auto"/>
        <w:rPr>
          <w:rFonts w:ascii="Times New Roman" w:hAnsi="Times New Roman" w:cs="Times New Roman"/>
          <w:lang w:val="es-ES"/>
        </w:rPr>
      </w:pPr>
    </w:p>
    <w:p w14:paraId="132FB2D2"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Conclusiones</w:t>
      </w:r>
    </w:p>
    <w:p w14:paraId="27EBCDE6" w14:textId="77777777" w:rsidR="00A12DD0" w:rsidRPr="00EE30D0" w:rsidRDefault="00A12DD0" w:rsidP="00EE30D0">
      <w:pPr>
        <w:spacing w:line="360" w:lineRule="auto"/>
        <w:rPr>
          <w:rFonts w:ascii="Times New Roman" w:hAnsi="Times New Roman" w:cs="Times New Roman"/>
          <w:lang w:val="es-ES"/>
        </w:rPr>
      </w:pPr>
    </w:p>
    <w:p w14:paraId="1C46BF75"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lastRenderedPageBreak/>
        <w:t>Recomendaciones</w:t>
      </w:r>
    </w:p>
    <w:p w14:paraId="612BA93E" w14:textId="77777777" w:rsidR="00A12DD0" w:rsidRPr="00EE30D0" w:rsidRDefault="00A12DD0" w:rsidP="00EE30D0">
      <w:pPr>
        <w:spacing w:line="360" w:lineRule="auto"/>
        <w:rPr>
          <w:rFonts w:ascii="Times New Roman" w:hAnsi="Times New Roman" w:cs="Times New Roman"/>
          <w:lang w:val="es-ES"/>
        </w:rPr>
      </w:pPr>
    </w:p>
    <w:p w14:paraId="6308A323" w14:textId="77777777" w:rsidR="00A12DD0" w:rsidRPr="00EE30D0" w:rsidRDefault="00A12DD0" w:rsidP="00EE30D0">
      <w:pPr>
        <w:spacing w:line="360" w:lineRule="auto"/>
        <w:rPr>
          <w:rFonts w:ascii="Times New Roman" w:hAnsi="Times New Roman" w:cs="Times New Roman"/>
          <w:b/>
          <w:lang w:val="es-ES"/>
        </w:rPr>
      </w:pPr>
      <w:r w:rsidRPr="00EE30D0">
        <w:rPr>
          <w:rFonts w:ascii="Times New Roman" w:hAnsi="Times New Roman" w:cs="Times New Roman"/>
          <w:b/>
          <w:lang w:val="es-ES"/>
        </w:rPr>
        <w:t>Referencias bibliográficas</w:t>
      </w:r>
    </w:p>
    <w:p w14:paraId="5D6759F8" w14:textId="77777777" w:rsidR="00623ED4" w:rsidRPr="00EE30D0" w:rsidRDefault="00623ED4" w:rsidP="00EE30D0">
      <w:pPr>
        <w:spacing w:line="360" w:lineRule="auto"/>
        <w:rPr>
          <w:rFonts w:ascii="Times New Roman" w:hAnsi="Times New Roman" w:cs="Times New Roman"/>
          <w:lang w:val="es-ES"/>
        </w:rPr>
      </w:pPr>
    </w:p>
    <w:p w14:paraId="731E75BF" w14:textId="2EDB5CA0" w:rsidR="000119FC" w:rsidRPr="0023346B" w:rsidRDefault="00121596"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EE30D0">
        <w:rPr>
          <w:rFonts w:ascii="Times New Roman" w:hAnsi="Times New Roman" w:cs="Times New Roman"/>
          <w:lang w:val="es-ES"/>
        </w:rPr>
        <w:fldChar w:fldCharType="begin" w:fldLock="1"/>
      </w:r>
      <w:r w:rsidRPr="002A7D6F">
        <w:rPr>
          <w:rFonts w:ascii="Times New Roman" w:hAnsi="Times New Roman" w:cs="Times New Roman"/>
        </w:rPr>
        <w:instrText xml:space="preserve">ADDIN Mendeley Bibliography CSL_BIBLIOGRAPHY </w:instrText>
      </w:r>
      <w:r w:rsidRPr="00EE30D0">
        <w:rPr>
          <w:rFonts w:ascii="Times New Roman" w:hAnsi="Times New Roman" w:cs="Times New Roman"/>
          <w:lang w:val="es-ES"/>
        </w:rPr>
        <w:fldChar w:fldCharType="separate"/>
      </w:r>
      <w:r w:rsidR="000119FC" w:rsidRPr="000119FC">
        <w:rPr>
          <w:rFonts w:ascii="Times New Roman" w:eastAsia="Times New Roman" w:hAnsi="Times New Roman" w:cs="Times New Roman"/>
          <w:noProof/>
        </w:rPr>
        <w:t xml:space="preserve">1. </w:t>
      </w:r>
      <w:r w:rsidR="000119FC" w:rsidRPr="000119FC">
        <w:rPr>
          <w:rFonts w:ascii="Times New Roman" w:eastAsia="Times New Roman" w:hAnsi="Times New Roman" w:cs="Times New Roman"/>
          <w:noProof/>
        </w:rPr>
        <w:tab/>
      </w:r>
      <w:r w:rsidR="000119FC" w:rsidRPr="0023346B">
        <w:rPr>
          <w:rFonts w:ascii="Times New Roman" w:eastAsia="Times New Roman" w:hAnsi="Times New Roman" w:cs="Times New Roman"/>
          <w:noProof/>
          <w:lang w:val="en-US"/>
        </w:rPr>
        <w:t>Al-Abri R, Al-Balushi A. Patient satisfaction survey as a tool towards quality improvement. Oman Med J [Internet]. 2014 Jan [cited 2016 Aug 7];29(1):3–7. Available from: http://www.ncbi.nlm.nih.gov/pubmed/24501659</w:t>
      </w:r>
    </w:p>
    <w:p w14:paraId="72982083"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 </w:t>
      </w:r>
      <w:r w:rsidRPr="0023346B">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512432CE"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3. </w:t>
      </w:r>
      <w:r w:rsidRPr="0023346B">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74BDF45B"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4. </w:t>
      </w:r>
      <w:r w:rsidRPr="0023346B">
        <w:rPr>
          <w:rFonts w:ascii="Times New Roman" w:eastAsia="Times New Roman" w:hAnsi="Times New Roman" w:cs="Times New Roman"/>
          <w:noProof/>
          <w:lang w:val="en-US"/>
        </w:rPr>
        <w:tab/>
        <w:t xml:space="preserve">Predictors of patient satisfaction. Gomal J Med Sci. 9(2). </w:t>
      </w:r>
    </w:p>
    <w:p w14:paraId="36543A00"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5. </w:t>
      </w:r>
      <w:r w:rsidRPr="000119FC">
        <w:rPr>
          <w:rFonts w:ascii="Times New Roman" w:eastAsia="Times New Roman" w:hAnsi="Times New Roman" w:cs="Times New Roman"/>
          <w:noProof/>
        </w:rPr>
        <w:tab/>
        <w:t xml:space="preserve">Atención al usuario y Servicio al Cliente [Internet]. </w:t>
      </w:r>
      <w:r w:rsidRPr="0023346B">
        <w:rPr>
          <w:rFonts w:ascii="Times New Roman" w:eastAsia="Times New Roman" w:hAnsi="Times New Roman" w:cs="Times New Roman"/>
          <w:noProof/>
          <w:lang w:val="en-US"/>
        </w:rPr>
        <w:t>Available from: http://es.slideshare.net/taimutay/atencin-al-usuario-y-servicio-al-cliente</w:t>
      </w:r>
    </w:p>
    <w:p w14:paraId="5841DE0D"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6. </w:t>
      </w:r>
      <w:r w:rsidRPr="0023346B">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71F08092"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7. </w:t>
      </w:r>
      <w:r w:rsidRPr="0023346B">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328157CD"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8. </w:t>
      </w:r>
      <w:r w:rsidRPr="0023346B">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7122991"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9. </w:t>
      </w:r>
      <w:r w:rsidRPr="0023346B">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ED16E32" w14:textId="77777777" w:rsidR="000119FC" w:rsidRPr="000119FC"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rPr>
      </w:pPr>
      <w:r w:rsidRPr="0023346B">
        <w:rPr>
          <w:rFonts w:ascii="Times New Roman" w:eastAsia="Times New Roman" w:hAnsi="Times New Roman" w:cs="Times New Roman"/>
          <w:noProof/>
          <w:lang w:val="en-US"/>
        </w:rPr>
        <w:t xml:space="preserve">10. </w:t>
      </w:r>
      <w:r w:rsidRPr="0023346B">
        <w:rPr>
          <w:rFonts w:ascii="Times New Roman" w:eastAsia="Times New Roman" w:hAnsi="Times New Roman" w:cs="Times New Roman"/>
          <w:noProof/>
          <w:lang w:val="en-US"/>
        </w:rPr>
        <w:tab/>
        <w:t xml:space="preserve">The NHS Plan A plan for investment A plan for reform. </w:t>
      </w:r>
      <w:r w:rsidRPr="000119FC">
        <w:rPr>
          <w:rFonts w:ascii="Times New Roman" w:eastAsia="Times New Roman" w:hAnsi="Times New Roman" w:cs="Times New Roman"/>
          <w:noProof/>
        </w:rPr>
        <w:t xml:space="preserve">2000; </w:t>
      </w:r>
    </w:p>
    <w:p w14:paraId="437D8227"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11. </w:t>
      </w:r>
      <w:r w:rsidRPr="000119FC">
        <w:rPr>
          <w:rFonts w:ascii="Times New Roman" w:eastAsia="Times New Roman" w:hAnsi="Times New Roman" w:cs="Times New Roman"/>
          <w:noProof/>
        </w:rPr>
        <w:tab/>
        <w:t xml:space="preserve">El Peruano - Aprueban Reglamento para la Atención de Reclamos y Quejas de </w:t>
      </w:r>
      <w:r w:rsidRPr="000119FC">
        <w:rPr>
          <w:rFonts w:ascii="Times New Roman" w:eastAsia="Times New Roman" w:hAnsi="Times New Roman" w:cs="Times New Roman"/>
          <w:noProof/>
        </w:rPr>
        <w:lastRenderedPageBreak/>
        <w:t xml:space="preserve">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w:t>
      </w:r>
      <w:r w:rsidRPr="0023346B">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40F6F419"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12. </w:t>
      </w:r>
      <w:r w:rsidRPr="000119FC">
        <w:rPr>
          <w:rFonts w:ascii="Times New Roman" w:eastAsia="Times New Roman" w:hAnsi="Times New Roman" w:cs="Times New Roman"/>
          <w:noProof/>
        </w:rPr>
        <w:tab/>
        <w:t xml:space="preserve">Susalud: la tecnología digital al servicio de ciudadanos y gestores | Gestion.pe [Internet]. </w:t>
      </w:r>
      <w:r w:rsidRPr="0023346B">
        <w:rPr>
          <w:rFonts w:ascii="Times New Roman" w:eastAsia="Times New Roman" w:hAnsi="Times New Roman" w:cs="Times New Roman"/>
          <w:noProof/>
          <w:lang w:val="en-US"/>
        </w:rPr>
        <w:t>[cited 2017 Dec 16]. Available from: https://gestion.pe/panelg/susalud-tecnologia-digital-al-servicio-ciudadanos-y-gestores-2197181</w:t>
      </w:r>
    </w:p>
    <w:p w14:paraId="5CFF4C6E"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13. </w:t>
      </w:r>
      <w:r w:rsidRPr="000119FC">
        <w:rPr>
          <w:rFonts w:ascii="Times New Roman" w:eastAsia="Times New Roman" w:hAnsi="Times New Roman" w:cs="Times New Roman"/>
          <w:noProof/>
        </w:rPr>
        <w:tab/>
        <w:t xml:space="preserve">EsSalud. Registro Informático de Atención al Asegurado [Internet]. </w:t>
      </w:r>
      <w:r w:rsidRPr="0023346B">
        <w:rPr>
          <w:rFonts w:ascii="Times New Roman" w:eastAsia="Times New Roman" w:hAnsi="Times New Roman" w:cs="Times New Roman"/>
          <w:noProof/>
          <w:lang w:val="en-US"/>
        </w:rPr>
        <w:t>[cited 2016 Aug 16]. Available from: http://ww3.essalud.gob.pe:8080/riid/portal.html</w:t>
      </w:r>
    </w:p>
    <w:p w14:paraId="492400A3"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14. </w:t>
      </w:r>
      <w:r w:rsidRPr="0023346B">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05393D8B"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15. </w:t>
      </w:r>
      <w:r w:rsidRPr="0023346B">
        <w:rPr>
          <w:rFonts w:ascii="Times New Roman" w:eastAsia="Times New Roman" w:hAnsi="Times New Roman" w:cs="Times New Roman"/>
          <w:noProof/>
          <w:lang w:val="en-US"/>
        </w:rPr>
        <w:tab/>
        <w:t>Health Services Review Council. Guide to Complaint Handling in Health Care Services. 2005; Available from: http://www.health.vic.gov.au/hsc/downloads/complaints_handling.pdf</w:t>
      </w:r>
    </w:p>
    <w:p w14:paraId="7FFAA62E"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16. </w:t>
      </w:r>
      <w:r w:rsidRPr="0023346B">
        <w:rPr>
          <w:rFonts w:ascii="Times New Roman" w:eastAsia="Times New Roman" w:hAnsi="Times New Roman" w:cs="Times New Roman"/>
          <w:noProof/>
          <w:lang w:val="en-US"/>
        </w:rPr>
        <w:tab/>
        <w:t xml:space="preserve">International Organization for Standardization. ISO 9241-210: Ergonomics of human–system interaction - Human-centred design for interactive systems. Int Organ Stand. 2010;2010:32. </w:t>
      </w:r>
    </w:p>
    <w:p w14:paraId="4DC624C0"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17. </w:t>
      </w:r>
      <w:r w:rsidRPr="0023346B">
        <w:rPr>
          <w:rFonts w:ascii="Times New Roman" w:eastAsia="Times New Roman" w:hAnsi="Times New Roman" w:cs="Times New Roman"/>
          <w:noProof/>
          <w:lang w:val="en-US"/>
        </w:rPr>
        <w:tab/>
        <w:t xml:space="preserve">Noakes Schulze A. User-Centered Design for Information Professionals. Assoc Libr Inf Sci Educ. </w:t>
      </w:r>
    </w:p>
    <w:p w14:paraId="457CC546"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18. </w:t>
      </w:r>
      <w:r w:rsidRPr="0023346B">
        <w:rPr>
          <w:rFonts w:ascii="Times New Roman" w:eastAsia="Times New Roman" w:hAnsi="Times New Roman" w:cs="Times New Roman"/>
          <w:noProof/>
          <w:lang w:val="en-US"/>
        </w:rPr>
        <w:tab/>
        <w:t xml:space="preserve">Heland M. HANDBOOK OF HUMAN-COMPUTER INTERACTION. 1991. 1135 p. </w:t>
      </w:r>
    </w:p>
    <w:p w14:paraId="5EA8DB01"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19. </w:t>
      </w:r>
      <w:r w:rsidRPr="0023346B">
        <w:rPr>
          <w:rFonts w:ascii="Times New Roman" w:eastAsia="Times New Roman" w:hAnsi="Times New Roman" w:cs="Times New Roman"/>
          <w:noProof/>
          <w:lang w:val="en-US"/>
        </w:rPr>
        <w:tab/>
        <w:t>Notes on User Centered Design Process (UCD) [Internet]. [cited 2017 May 24]. Available from: https://www.w3.org/WAI/redesign/ucd</w:t>
      </w:r>
    </w:p>
    <w:p w14:paraId="0EE6A7A2"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20. </w:t>
      </w:r>
      <w:r w:rsidRPr="0023346B">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41B9A567"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21. </w:t>
      </w:r>
      <w:r w:rsidRPr="0023346B">
        <w:rPr>
          <w:rFonts w:ascii="Times New Roman" w:eastAsia="Times New Roman" w:hAnsi="Times New Roman" w:cs="Times New Roman"/>
          <w:noProof/>
          <w:lang w:val="en-US"/>
        </w:rPr>
        <w:tab/>
        <w:t xml:space="preserve">Describe the User Centered Design methodology [Internet]. [cited 2017 May 24]. </w:t>
      </w:r>
      <w:r w:rsidRPr="0023346B">
        <w:rPr>
          <w:rFonts w:ascii="Times New Roman" w:eastAsia="Times New Roman" w:hAnsi="Times New Roman" w:cs="Times New Roman"/>
          <w:noProof/>
          <w:lang w:val="en-US"/>
        </w:rPr>
        <w:lastRenderedPageBreak/>
        <w:t>Available from: http://www.modernanalyst.com/Careers/InterviewQuestions/tabid/128/ID/2191/Describe-the-User-Centered-Design-methodology.aspx</w:t>
      </w:r>
    </w:p>
    <w:p w14:paraId="0A0B3910"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22. </w:t>
      </w:r>
      <w:r w:rsidRPr="0023346B">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6B98C9B7"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23. </w:t>
      </w:r>
      <w:r w:rsidRPr="0023346B">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5F7F6671"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24. </w:t>
      </w:r>
      <w:r w:rsidRPr="0023346B">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3589EBB9"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25. </w:t>
      </w:r>
      <w:r w:rsidRPr="0023346B">
        <w:rPr>
          <w:rFonts w:ascii="Times New Roman" w:eastAsia="Times New Roman" w:hAnsi="Times New Roman" w:cs="Times New Roman"/>
          <w:noProof/>
          <w:lang w:val="en-US"/>
        </w:rPr>
        <w:tab/>
        <w:t xml:space="preserve">Davis FD. A Technology Acceptance Model for Empirically Testing New End-User Information Systems. 1985; </w:t>
      </w:r>
    </w:p>
    <w:p w14:paraId="0724D68D"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26. </w:t>
      </w:r>
      <w:r w:rsidRPr="0023346B">
        <w:rPr>
          <w:rFonts w:ascii="Times New Roman" w:eastAsia="Times New Roman" w:hAnsi="Times New Roman" w:cs="Times New Roman"/>
          <w:noProof/>
          <w:lang w:val="en-US"/>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2B47977F"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27. </w:t>
      </w:r>
      <w:r w:rsidRPr="0023346B">
        <w:rPr>
          <w:rFonts w:ascii="Times New Roman" w:eastAsia="Times New Roman" w:hAnsi="Times New Roman" w:cs="Times New Roman"/>
          <w:noProof/>
          <w:lang w:val="en-US"/>
        </w:rPr>
        <w:tab/>
        <w:t xml:space="preserve">In F, Care H. the Technology Acceptance Model : Its Past and Its Future in Health Care. 2011;43(1):1–30. </w:t>
      </w:r>
    </w:p>
    <w:p w14:paraId="748BA66B" w14:textId="77777777" w:rsidR="000119FC" w:rsidRPr="000119FC"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rPr>
      </w:pPr>
      <w:r w:rsidRPr="000119FC">
        <w:rPr>
          <w:rFonts w:ascii="Times New Roman" w:eastAsia="Times New Roman" w:hAnsi="Times New Roman" w:cs="Times New Roman"/>
          <w:noProof/>
        </w:rPr>
        <w:t xml:space="preserve">28. </w:t>
      </w:r>
      <w:r w:rsidRPr="000119FC">
        <w:rPr>
          <w:rFonts w:ascii="Times New Roman" w:eastAsia="Times New Roman" w:hAnsi="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2C7C5B6C"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3346B">
        <w:rPr>
          <w:rFonts w:ascii="Times New Roman" w:eastAsia="Times New Roman" w:hAnsi="Times New Roman" w:cs="Times New Roman"/>
          <w:noProof/>
          <w:lang w:val="en-US"/>
        </w:rPr>
        <w:t xml:space="preserve">29. </w:t>
      </w:r>
      <w:r w:rsidRPr="0023346B">
        <w:rPr>
          <w:rFonts w:ascii="Times New Roman" w:eastAsia="Times New Roman" w:hAnsi="Times New Roman" w:cs="Times New Roman"/>
          <w:noProof/>
          <w:lang w:val="en-US"/>
        </w:rPr>
        <w:tab/>
        <w:t>BPM PAC | Consulta [Internet]. [cited 2017 Mar 14]. Available from: http://app17.susalud.gob.pe/formulario_consulta/</w:t>
      </w:r>
    </w:p>
    <w:p w14:paraId="39CBFE26" w14:textId="77777777" w:rsidR="000119FC" w:rsidRPr="0023346B" w:rsidRDefault="000119FC" w:rsidP="000119FC">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0119FC">
        <w:rPr>
          <w:rFonts w:ascii="Times New Roman" w:eastAsia="Times New Roman" w:hAnsi="Times New Roman" w:cs="Times New Roman"/>
          <w:noProof/>
        </w:rPr>
        <w:t xml:space="preserve">30. </w:t>
      </w:r>
      <w:r w:rsidRPr="000119FC">
        <w:rPr>
          <w:rFonts w:ascii="Times New Roman" w:eastAsia="Times New Roman" w:hAnsi="Times New Roman" w:cs="Times New Roman"/>
          <w:noProof/>
        </w:rPr>
        <w:tab/>
        <w:t xml:space="preserve">SUSALUD CONTIGO - Aplicaciones de Android en Google Play [Internet]. </w:t>
      </w:r>
      <w:r w:rsidRPr="0023346B">
        <w:rPr>
          <w:rFonts w:ascii="Times New Roman" w:eastAsia="Times New Roman" w:hAnsi="Times New Roman" w:cs="Times New Roman"/>
          <w:noProof/>
          <w:lang w:val="en-US"/>
        </w:rPr>
        <w:t>[cited 2017 Mar 14]. Available from: https://play.google.com/store/apps/details?id=pe.gob.susalud.servicio&amp;hl=es</w:t>
      </w:r>
    </w:p>
    <w:p w14:paraId="61E1CF52" w14:textId="77777777" w:rsidR="000119FC" w:rsidRPr="0023346B" w:rsidRDefault="000119FC" w:rsidP="000119FC">
      <w:pPr>
        <w:widowControl w:val="0"/>
        <w:autoSpaceDE w:val="0"/>
        <w:autoSpaceDN w:val="0"/>
        <w:adjustRightInd w:val="0"/>
        <w:spacing w:line="360" w:lineRule="auto"/>
        <w:ind w:left="640" w:hanging="640"/>
        <w:rPr>
          <w:rFonts w:ascii="Times New Roman" w:hAnsi="Times New Roman" w:cs="Times New Roman"/>
          <w:noProof/>
          <w:lang w:val="en-US"/>
        </w:rPr>
      </w:pPr>
      <w:r w:rsidRPr="000119FC">
        <w:rPr>
          <w:rFonts w:ascii="Times New Roman" w:eastAsia="Times New Roman" w:hAnsi="Times New Roman" w:cs="Times New Roman"/>
          <w:noProof/>
        </w:rPr>
        <w:t xml:space="preserve">31. </w:t>
      </w:r>
      <w:r w:rsidRPr="000119FC">
        <w:rPr>
          <w:rFonts w:ascii="Times New Roman" w:eastAsia="Times New Roman" w:hAnsi="Times New Roman" w:cs="Times New Roman"/>
          <w:noProof/>
        </w:rPr>
        <w:tab/>
        <w:t xml:space="preserve">SUSALUD | MÁS DE 10 MIL USUARIOS UTILIZAN APP SUSALUD CONTIGO [Internet]. </w:t>
      </w:r>
      <w:r w:rsidRPr="0023346B">
        <w:rPr>
          <w:rFonts w:ascii="Times New Roman" w:eastAsia="Times New Roman" w:hAnsi="Times New Roman" w:cs="Times New Roman"/>
          <w:noProof/>
          <w:lang w:val="en-US"/>
        </w:rPr>
        <w:t xml:space="preserve">[cited 2017 Mar 14]. Available from: </w:t>
      </w:r>
      <w:r w:rsidRPr="0023346B">
        <w:rPr>
          <w:rFonts w:ascii="Times New Roman" w:eastAsia="Times New Roman" w:hAnsi="Times New Roman" w:cs="Times New Roman"/>
          <w:noProof/>
          <w:lang w:val="en-US"/>
        </w:rPr>
        <w:lastRenderedPageBreak/>
        <w:t>http://portales.susalud.gob.pe/web/portal/noticias/-/asset_publisher/nx8MOyZZrSvU/content/mas-de-10-mil-usuarios-utilizan-app-susalud-contigo?_101_INSTANCE_nx8MOyZZrSvU_redirect=%2Fweb%2Fportal%2Fnoticias</w:t>
      </w:r>
    </w:p>
    <w:p w14:paraId="03179C7B" w14:textId="34DDF8A7" w:rsidR="00121596" w:rsidRPr="00EE30D0" w:rsidRDefault="00121596" w:rsidP="000119FC">
      <w:pPr>
        <w:widowControl w:val="0"/>
        <w:autoSpaceDE w:val="0"/>
        <w:autoSpaceDN w:val="0"/>
        <w:adjustRightInd w:val="0"/>
        <w:spacing w:line="360" w:lineRule="auto"/>
        <w:ind w:left="640" w:hanging="640"/>
        <w:rPr>
          <w:rFonts w:ascii="Times New Roman" w:hAnsi="Times New Roman" w:cs="Times New Roman"/>
          <w:b/>
          <w:highlight w:val="cyan"/>
          <w:lang w:val="en-US"/>
        </w:rPr>
      </w:pPr>
      <w:r w:rsidRPr="00EE30D0">
        <w:rPr>
          <w:rFonts w:ascii="Times New Roman" w:hAnsi="Times New Roman" w:cs="Times New Roman"/>
          <w:lang w:val="es-ES"/>
        </w:rPr>
        <w:fldChar w:fldCharType="end"/>
      </w:r>
    </w:p>
    <w:p w14:paraId="3BDAC757" w14:textId="77777777" w:rsidR="00623ED4" w:rsidRPr="00EE30D0" w:rsidRDefault="00623ED4" w:rsidP="00EE30D0">
      <w:pPr>
        <w:spacing w:line="360" w:lineRule="auto"/>
        <w:rPr>
          <w:rFonts w:ascii="Times New Roman" w:hAnsi="Times New Roman" w:cs="Times New Roman"/>
          <w:lang w:val="en-US"/>
        </w:rPr>
      </w:pPr>
    </w:p>
    <w:p w14:paraId="24A13626" w14:textId="77777777" w:rsidR="00161D0F" w:rsidRPr="00EE30D0" w:rsidRDefault="00161D0F" w:rsidP="00EE30D0">
      <w:pPr>
        <w:spacing w:line="360" w:lineRule="auto"/>
        <w:rPr>
          <w:rFonts w:ascii="Times New Roman" w:hAnsi="Times New Roman" w:cs="Times New Roman"/>
          <w:lang w:val="en-US"/>
        </w:rPr>
      </w:pPr>
    </w:p>
    <w:p w14:paraId="57A70D3F" w14:textId="77777777" w:rsidR="00161D0F" w:rsidRPr="00EE30D0" w:rsidRDefault="00161D0F" w:rsidP="00EE30D0">
      <w:pPr>
        <w:spacing w:line="360" w:lineRule="auto"/>
        <w:rPr>
          <w:rFonts w:ascii="Times New Roman" w:hAnsi="Times New Roman" w:cs="Times New Roman"/>
          <w:lang w:val="en-US"/>
        </w:rPr>
      </w:pPr>
    </w:p>
    <w:p w14:paraId="3EB401A1" w14:textId="77777777" w:rsidR="00161D0F" w:rsidRPr="00EE30D0" w:rsidRDefault="00161D0F" w:rsidP="00EE30D0">
      <w:pPr>
        <w:spacing w:line="360" w:lineRule="auto"/>
        <w:rPr>
          <w:rFonts w:ascii="Times New Roman" w:hAnsi="Times New Roman" w:cs="Times New Roman"/>
          <w:lang w:val="en-US"/>
        </w:rPr>
      </w:pPr>
    </w:p>
    <w:p w14:paraId="1AAF4BDE" w14:textId="77777777" w:rsidR="00161D0F" w:rsidRPr="00EE30D0" w:rsidRDefault="00161D0F" w:rsidP="00EE30D0">
      <w:pPr>
        <w:spacing w:line="360" w:lineRule="auto"/>
        <w:rPr>
          <w:rFonts w:ascii="Times New Roman" w:hAnsi="Times New Roman" w:cs="Times New Roman"/>
          <w:lang w:val="en-US"/>
        </w:rPr>
      </w:pPr>
    </w:p>
    <w:p w14:paraId="51FE36F9" w14:textId="77777777" w:rsidR="00161D0F" w:rsidRPr="00EE30D0" w:rsidRDefault="00161D0F" w:rsidP="00EE30D0">
      <w:pPr>
        <w:spacing w:line="360" w:lineRule="auto"/>
        <w:rPr>
          <w:rFonts w:ascii="Times New Roman" w:hAnsi="Times New Roman" w:cs="Times New Roman"/>
          <w:lang w:val="en-US"/>
        </w:rPr>
      </w:pPr>
    </w:p>
    <w:p w14:paraId="208FD88F" w14:textId="77777777" w:rsidR="00161D0F" w:rsidRPr="00EE30D0" w:rsidRDefault="00161D0F" w:rsidP="00EE30D0">
      <w:pPr>
        <w:spacing w:line="360" w:lineRule="auto"/>
        <w:rPr>
          <w:rFonts w:ascii="Times New Roman" w:hAnsi="Times New Roman" w:cs="Times New Roman"/>
          <w:lang w:val="en-US"/>
        </w:rPr>
      </w:pPr>
    </w:p>
    <w:p w14:paraId="4973A138" w14:textId="77777777" w:rsidR="00161D0F" w:rsidRPr="00EE30D0" w:rsidRDefault="00161D0F" w:rsidP="00EE30D0">
      <w:pPr>
        <w:spacing w:line="360" w:lineRule="auto"/>
        <w:rPr>
          <w:rFonts w:ascii="Times New Roman" w:hAnsi="Times New Roman" w:cs="Times New Roman"/>
          <w:lang w:val="en-US"/>
        </w:rPr>
      </w:pPr>
    </w:p>
    <w:p w14:paraId="73FCAED1" w14:textId="77777777" w:rsidR="00161D0F" w:rsidRPr="00EE30D0" w:rsidRDefault="00161D0F" w:rsidP="00EE30D0">
      <w:pPr>
        <w:spacing w:line="360" w:lineRule="auto"/>
        <w:rPr>
          <w:rFonts w:ascii="Times New Roman" w:hAnsi="Times New Roman" w:cs="Times New Roman"/>
          <w:lang w:val="en-US"/>
        </w:rPr>
      </w:pPr>
    </w:p>
    <w:p w14:paraId="3FCB8116" w14:textId="77777777" w:rsidR="00161D0F" w:rsidRPr="00EE30D0" w:rsidRDefault="00161D0F" w:rsidP="00EE30D0">
      <w:pPr>
        <w:spacing w:line="360" w:lineRule="auto"/>
        <w:rPr>
          <w:rFonts w:ascii="Times New Roman" w:hAnsi="Times New Roman" w:cs="Times New Roman"/>
          <w:lang w:val="en-US"/>
        </w:rPr>
      </w:pPr>
    </w:p>
    <w:p w14:paraId="7D23F7E3" w14:textId="77777777" w:rsidR="00161D0F" w:rsidRPr="00EE30D0" w:rsidRDefault="00161D0F" w:rsidP="00EE30D0">
      <w:pPr>
        <w:spacing w:line="360" w:lineRule="auto"/>
        <w:rPr>
          <w:rFonts w:ascii="Times New Roman" w:hAnsi="Times New Roman" w:cs="Times New Roman"/>
          <w:lang w:val="en-US"/>
        </w:rPr>
      </w:pPr>
    </w:p>
    <w:p w14:paraId="67E9C9EE" w14:textId="77777777" w:rsidR="00161D0F" w:rsidRPr="00EE30D0" w:rsidRDefault="00161D0F" w:rsidP="00EE30D0">
      <w:pPr>
        <w:spacing w:line="360" w:lineRule="auto"/>
        <w:rPr>
          <w:rFonts w:ascii="Times New Roman" w:hAnsi="Times New Roman" w:cs="Times New Roman"/>
          <w:lang w:val="en-US"/>
        </w:rPr>
      </w:pPr>
    </w:p>
    <w:p w14:paraId="0EF4A314" w14:textId="77777777" w:rsidR="00161D0F" w:rsidRPr="00EE30D0" w:rsidRDefault="00161D0F" w:rsidP="00EE30D0">
      <w:pPr>
        <w:spacing w:line="360" w:lineRule="auto"/>
        <w:rPr>
          <w:rFonts w:ascii="Times New Roman" w:hAnsi="Times New Roman" w:cs="Times New Roman"/>
          <w:lang w:val="en-US"/>
        </w:rPr>
      </w:pPr>
    </w:p>
    <w:p w14:paraId="5A20F428" w14:textId="77777777" w:rsidR="00161D0F" w:rsidRPr="00EE30D0" w:rsidRDefault="00161D0F" w:rsidP="00EE30D0">
      <w:pPr>
        <w:spacing w:line="360" w:lineRule="auto"/>
        <w:rPr>
          <w:rFonts w:ascii="Times New Roman" w:hAnsi="Times New Roman" w:cs="Times New Roman"/>
          <w:lang w:val="en-US"/>
        </w:rPr>
      </w:pPr>
    </w:p>
    <w:p w14:paraId="3D437DB8" w14:textId="77777777" w:rsidR="00161D0F" w:rsidRPr="00EE30D0" w:rsidRDefault="00161D0F" w:rsidP="00EE30D0">
      <w:pPr>
        <w:spacing w:line="360" w:lineRule="auto"/>
        <w:rPr>
          <w:rFonts w:ascii="Times New Roman" w:hAnsi="Times New Roman" w:cs="Times New Roman"/>
          <w:lang w:val="en-US"/>
        </w:rPr>
      </w:pPr>
    </w:p>
    <w:p w14:paraId="613AD7DB" w14:textId="77777777" w:rsidR="00161D0F" w:rsidRPr="00EE30D0" w:rsidRDefault="00161D0F" w:rsidP="00EE30D0">
      <w:pPr>
        <w:spacing w:line="360" w:lineRule="auto"/>
        <w:rPr>
          <w:rFonts w:ascii="Times New Roman" w:hAnsi="Times New Roman" w:cs="Times New Roman"/>
          <w:lang w:val="en-US"/>
        </w:rPr>
      </w:pPr>
    </w:p>
    <w:p w14:paraId="2977C87F" w14:textId="77777777" w:rsidR="00161D0F" w:rsidRPr="00EE30D0" w:rsidRDefault="00161D0F" w:rsidP="00EE30D0">
      <w:pPr>
        <w:spacing w:line="360" w:lineRule="auto"/>
        <w:rPr>
          <w:rFonts w:ascii="Times New Roman" w:hAnsi="Times New Roman" w:cs="Times New Roman"/>
          <w:lang w:val="en-US"/>
        </w:rPr>
      </w:pPr>
    </w:p>
    <w:p w14:paraId="7353851A" w14:textId="77777777" w:rsidR="00161D0F" w:rsidRPr="00EE30D0" w:rsidRDefault="00161D0F" w:rsidP="00EE30D0">
      <w:pPr>
        <w:spacing w:line="360" w:lineRule="auto"/>
        <w:rPr>
          <w:rFonts w:ascii="Times New Roman" w:hAnsi="Times New Roman" w:cs="Times New Roman"/>
          <w:lang w:val="en-US"/>
        </w:rPr>
      </w:pPr>
    </w:p>
    <w:p w14:paraId="662635E5" w14:textId="77777777" w:rsidR="00161D0F" w:rsidRPr="00EE30D0" w:rsidRDefault="00161D0F" w:rsidP="00EE30D0">
      <w:pPr>
        <w:spacing w:line="360" w:lineRule="auto"/>
        <w:rPr>
          <w:rFonts w:ascii="Times New Roman" w:hAnsi="Times New Roman" w:cs="Times New Roman"/>
          <w:lang w:val="en-US"/>
        </w:rPr>
      </w:pPr>
    </w:p>
    <w:p w14:paraId="62EE9158" w14:textId="77777777" w:rsidR="00161D0F" w:rsidRPr="00EE30D0" w:rsidRDefault="00161D0F" w:rsidP="00EE30D0">
      <w:pPr>
        <w:spacing w:line="360" w:lineRule="auto"/>
        <w:rPr>
          <w:rFonts w:ascii="Times New Roman" w:hAnsi="Times New Roman" w:cs="Times New Roman"/>
          <w:lang w:val="en-US"/>
        </w:rPr>
      </w:pPr>
    </w:p>
    <w:p w14:paraId="754AC02C" w14:textId="77777777" w:rsidR="00161D0F" w:rsidRPr="00EE30D0" w:rsidRDefault="00161D0F" w:rsidP="00EE30D0">
      <w:pPr>
        <w:spacing w:line="360" w:lineRule="auto"/>
        <w:rPr>
          <w:rFonts w:ascii="Times New Roman" w:hAnsi="Times New Roman" w:cs="Times New Roman"/>
          <w:lang w:val="en-US"/>
        </w:rPr>
      </w:pPr>
    </w:p>
    <w:p w14:paraId="4FBB44B4" w14:textId="77777777" w:rsidR="00161D0F" w:rsidRPr="00EE30D0" w:rsidRDefault="00161D0F" w:rsidP="00EE30D0">
      <w:pPr>
        <w:spacing w:line="360" w:lineRule="auto"/>
        <w:rPr>
          <w:rFonts w:ascii="Times New Roman" w:hAnsi="Times New Roman" w:cs="Times New Roman"/>
          <w:lang w:val="en-US"/>
        </w:rPr>
      </w:pPr>
    </w:p>
    <w:p w14:paraId="5E479CCF" w14:textId="77777777" w:rsidR="00161D0F" w:rsidRPr="00EE30D0" w:rsidRDefault="00161D0F" w:rsidP="00EE30D0">
      <w:pPr>
        <w:spacing w:line="360" w:lineRule="auto"/>
        <w:rPr>
          <w:rFonts w:ascii="Times New Roman" w:hAnsi="Times New Roman" w:cs="Times New Roman"/>
          <w:lang w:val="en-US"/>
        </w:rPr>
      </w:pPr>
    </w:p>
    <w:p w14:paraId="49642305" w14:textId="77777777" w:rsidR="00A12DD0" w:rsidRPr="00EE30D0" w:rsidRDefault="00A12DD0" w:rsidP="00EE30D0">
      <w:pPr>
        <w:spacing w:line="360" w:lineRule="auto"/>
        <w:rPr>
          <w:rFonts w:ascii="Times New Roman" w:hAnsi="Times New Roman" w:cs="Times New Roman"/>
          <w:lang w:val="es-ES"/>
        </w:rPr>
      </w:pPr>
      <w:r w:rsidRPr="00EE30D0">
        <w:rPr>
          <w:rFonts w:ascii="Times New Roman" w:hAnsi="Times New Roman" w:cs="Times New Roman"/>
          <w:lang w:val="es-ES"/>
        </w:rPr>
        <w:t>Anexos</w:t>
      </w:r>
    </w:p>
    <w:p w14:paraId="07A954D6" w14:textId="77777777" w:rsidR="00161D0F" w:rsidRPr="00EE30D0" w:rsidRDefault="00161D0F" w:rsidP="00EE30D0">
      <w:pPr>
        <w:spacing w:line="360" w:lineRule="auto"/>
        <w:rPr>
          <w:rFonts w:ascii="Times New Roman" w:hAnsi="Times New Roman" w:cs="Times New Roman"/>
          <w:lang w:val="es-ES"/>
        </w:rPr>
      </w:pPr>
    </w:p>
    <w:p w14:paraId="5162C877" w14:textId="77777777" w:rsidR="00161D0F" w:rsidRPr="00EE30D0" w:rsidRDefault="00161D0F" w:rsidP="00EE30D0">
      <w:pPr>
        <w:spacing w:line="360" w:lineRule="auto"/>
        <w:jc w:val="center"/>
        <w:rPr>
          <w:rFonts w:ascii="Times New Roman" w:hAnsi="Times New Roman" w:cs="Times New Roman"/>
          <w:b/>
          <w:bCs/>
        </w:rPr>
      </w:pPr>
      <w:r w:rsidRPr="00EE30D0">
        <w:rPr>
          <w:rFonts w:ascii="Times New Roman" w:hAnsi="Times New Roman" w:cs="Times New Roman"/>
          <w:b/>
          <w:bCs/>
        </w:rPr>
        <w:t>Anexo 1</w:t>
      </w:r>
    </w:p>
    <w:p w14:paraId="55B15D36" w14:textId="145D9902" w:rsidR="00161D0F" w:rsidRPr="00EE30D0" w:rsidRDefault="00161D0F" w:rsidP="00EE30D0">
      <w:pPr>
        <w:spacing w:line="360" w:lineRule="auto"/>
        <w:jc w:val="center"/>
        <w:rPr>
          <w:rFonts w:ascii="Times New Roman" w:hAnsi="Times New Roman" w:cs="Times New Roman"/>
          <w:b/>
        </w:rPr>
      </w:pPr>
      <w:r w:rsidRPr="00EE30D0">
        <w:rPr>
          <w:rFonts w:ascii="Times New Roman" w:hAnsi="Times New Roman" w:cs="Times New Roman"/>
          <w:b/>
          <w:bCs/>
        </w:rPr>
        <w:t>Conse</w:t>
      </w:r>
      <w:r w:rsidR="00000DBF">
        <w:rPr>
          <w:rFonts w:ascii="Times New Roman" w:hAnsi="Times New Roman" w:cs="Times New Roman"/>
          <w:b/>
          <w:bCs/>
        </w:rPr>
        <w:t>ntimiento Informado del usuario</w:t>
      </w:r>
      <w:r w:rsidRPr="00EE30D0">
        <w:rPr>
          <w:rFonts w:ascii="Times New Roman" w:hAnsi="Times New Roman" w:cs="Times New Roman"/>
          <w:b/>
          <w:bCs/>
        </w:rPr>
        <w:t xml:space="preserve"> final para realizar entrevistas a profundidad</w:t>
      </w:r>
      <w:r w:rsidR="007B7445" w:rsidRPr="00EE30D0">
        <w:rPr>
          <w:rFonts w:ascii="Times New Roman" w:hAnsi="Times New Roman" w:cs="Times New Roman"/>
          <w:b/>
          <w:bCs/>
        </w:rPr>
        <w:t>.</w:t>
      </w:r>
    </w:p>
    <w:p w14:paraId="1051D49C" w14:textId="77777777" w:rsidR="00161D0F" w:rsidRPr="00EE30D0" w:rsidRDefault="00161D0F" w:rsidP="00EE30D0">
      <w:pPr>
        <w:pBdr>
          <w:bottom w:val="single" w:sz="12" w:space="1" w:color="auto"/>
        </w:pBdr>
        <w:spacing w:line="360" w:lineRule="auto"/>
        <w:jc w:val="center"/>
        <w:rPr>
          <w:rFonts w:ascii="Times New Roman" w:hAnsi="Times New Roman" w:cs="Times New Roman"/>
          <w:b/>
          <w:bCs/>
        </w:rPr>
      </w:pPr>
    </w:p>
    <w:p w14:paraId="2E561F0B" w14:textId="77777777" w:rsidR="00161D0F" w:rsidRPr="00EE30D0" w:rsidRDefault="00161D0F" w:rsidP="00EE30D0">
      <w:pPr>
        <w:spacing w:line="360" w:lineRule="auto"/>
        <w:rPr>
          <w:rFonts w:ascii="Times New Roman" w:hAnsi="Times New Roman" w:cs="Times New Roman"/>
        </w:rPr>
      </w:pPr>
      <w:r w:rsidRPr="00EE30D0">
        <w:rPr>
          <w:rFonts w:ascii="Times New Roman" w:hAnsi="Times New Roman" w:cs="Times New Roman"/>
        </w:rPr>
        <w:t>Instituciones</w:t>
      </w:r>
      <w:r w:rsidRPr="00EE30D0">
        <w:rPr>
          <w:rFonts w:ascii="Times New Roman" w:hAnsi="Times New Roman" w:cs="Times New Roman"/>
        </w:rPr>
        <w:tab/>
        <w:t>: Universidad Cayetano Heredia – UPCH</w:t>
      </w:r>
    </w:p>
    <w:p w14:paraId="38F1AF94" w14:textId="77777777" w:rsidR="00161D0F" w:rsidRPr="00EE30D0" w:rsidRDefault="00161D0F" w:rsidP="00EE30D0">
      <w:pPr>
        <w:spacing w:line="360" w:lineRule="auto"/>
        <w:rPr>
          <w:rFonts w:ascii="Times New Roman" w:hAnsi="Times New Roman" w:cs="Times New Roman"/>
        </w:rPr>
      </w:pPr>
      <w:r w:rsidRPr="00EE30D0">
        <w:rPr>
          <w:rFonts w:ascii="Times New Roman" w:hAnsi="Times New Roman" w:cs="Times New Roman"/>
        </w:rPr>
        <w:t>Investigadores</w:t>
      </w:r>
      <w:r w:rsidRPr="00EE30D0">
        <w:rPr>
          <w:rFonts w:ascii="Times New Roman" w:hAnsi="Times New Roman" w:cs="Times New Roman"/>
        </w:rPr>
        <w:tab/>
        <w:t xml:space="preserve">: </w:t>
      </w:r>
      <w:r w:rsidRPr="00EE30D0">
        <w:rPr>
          <w:rFonts w:ascii="Times New Roman" w:hAnsi="Times New Roman" w:cs="Times New Roman"/>
          <w:bCs/>
        </w:rPr>
        <w:t>Regina Casanova Pérez (UPCH)</w:t>
      </w:r>
    </w:p>
    <w:p w14:paraId="2AE99EA7" w14:textId="77777777" w:rsidR="00161D0F" w:rsidRPr="00EE30D0" w:rsidRDefault="00161D0F" w:rsidP="00EE30D0">
      <w:pPr>
        <w:pBdr>
          <w:bottom w:val="single" w:sz="12" w:space="0" w:color="auto"/>
        </w:pBdr>
        <w:spacing w:line="360" w:lineRule="auto"/>
        <w:ind w:left="1416" w:hanging="1416"/>
        <w:jc w:val="both"/>
        <w:rPr>
          <w:rFonts w:ascii="Times New Roman" w:hAnsi="Times New Roman" w:cs="Times New Roman"/>
        </w:rPr>
      </w:pPr>
      <w:r w:rsidRPr="00EE30D0">
        <w:rPr>
          <w:rFonts w:ascii="Times New Roman" w:hAnsi="Times New Roman" w:cs="Times New Roman"/>
        </w:rPr>
        <w:t>Título</w:t>
      </w:r>
      <w:r w:rsidRPr="00EE30D0">
        <w:rPr>
          <w:rFonts w:ascii="Times New Roman" w:hAnsi="Times New Roman" w:cs="Times New Roman"/>
        </w:rPr>
        <w:tab/>
        <w:t>: Diseño Centrado en el Usuario en un Sistema de Gestión de Reclamos para el Sistema de Salud del Perú</w:t>
      </w:r>
      <w:r w:rsidRPr="00EE30D0">
        <w:rPr>
          <w:rFonts w:ascii="Times New Roman" w:hAnsi="Times New Roman" w:cs="Times New Roman"/>
        </w:rPr>
        <w:tab/>
      </w:r>
    </w:p>
    <w:p w14:paraId="5F7836FF" w14:textId="77777777" w:rsidR="00161D0F" w:rsidRPr="00EE30D0" w:rsidRDefault="00161D0F" w:rsidP="00EE30D0">
      <w:pPr>
        <w:spacing w:line="360" w:lineRule="auto"/>
        <w:rPr>
          <w:rFonts w:ascii="Times New Roman" w:hAnsi="Times New Roman" w:cs="Times New Roman"/>
          <w:b/>
          <w:bCs/>
        </w:rPr>
      </w:pPr>
    </w:p>
    <w:p w14:paraId="21E2B5AC" w14:textId="77777777" w:rsidR="00161D0F" w:rsidRPr="00EE30D0" w:rsidRDefault="00161D0F" w:rsidP="00EE30D0">
      <w:pPr>
        <w:spacing w:line="360" w:lineRule="auto"/>
        <w:rPr>
          <w:rFonts w:ascii="Times New Roman" w:hAnsi="Times New Roman" w:cs="Times New Roman"/>
          <w:b/>
          <w:bCs/>
        </w:rPr>
      </w:pPr>
      <w:r w:rsidRPr="00EE30D0">
        <w:rPr>
          <w:rFonts w:ascii="Times New Roman" w:hAnsi="Times New Roman" w:cs="Times New Roman"/>
          <w:b/>
          <w:bCs/>
        </w:rPr>
        <w:t>Propósito del Estudio:</w:t>
      </w:r>
    </w:p>
    <w:p w14:paraId="11604394" w14:textId="3F9EE45D"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Lo estamos invitando a participar del estudio llamado Diseño Centrado en el Usuario en un Sistema de Gestión de Reclamos para el Sistema de Salud del Perú</w:t>
      </w:r>
      <w:r w:rsidR="007B7445" w:rsidRPr="00EE30D0">
        <w:rPr>
          <w:rFonts w:ascii="Times New Roman" w:hAnsi="Times New Roman" w:cs="Times New Roman"/>
        </w:rPr>
        <w:t>.</w:t>
      </w:r>
      <w:r w:rsidRPr="00EE30D0">
        <w:rPr>
          <w:rFonts w:ascii="Times New Roman" w:hAnsi="Times New Roman" w:cs="Times New Roman"/>
        </w:rPr>
        <w:t xml:space="preserve"> Este es un estudio desarrollado por investigadores de la Universidad Peruana Cayetano Heredia - UPCH</w:t>
      </w:r>
      <w:r w:rsidR="007B7445" w:rsidRPr="00EE30D0">
        <w:rPr>
          <w:rFonts w:ascii="Times New Roman" w:hAnsi="Times New Roman" w:cs="Times New Roman"/>
        </w:rPr>
        <w:t>.</w:t>
      </w:r>
      <w:r w:rsidRPr="00EE30D0">
        <w:rPr>
          <w:rFonts w:ascii="Times New Roman" w:hAnsi="Times New Roman" w:cs="Times New Roman"/>
        </w:rPr>
        <w:t xml:space="preserve"> Este trabajo es financiado por el Programa de </w:t>
      </w:r>
      <w:proofErr w:type="spellStart"/>
      <w:r w:rsidRPr="00EE30D0">
        <w:rPr>
          <w:rFonts w:ascii="Times New Roman" w:hAnsi="Times New Roman" w:cs="Times New Roman"/>
        </w:rPr>
        <w:t>CienciActiva</w:t>
      </w:r>
      <w:proofErr w:type="spellEnd"/>
      <w:r w:rsidRPr="00EE30D0">
        <w:rPr>
          <w:rFonts w:ascii="Times New Roman" w:hAnsi="Times New Roman" w:cs="Times New Roman"/>
        </w:rPr>
        <w:t xml:space="preserve"> de CONCYTEC</w:t>
      </w:r>
      <w:r w:rsidR="007B7445" w:rsidRPr="00EE30D0">
        <w:rPr>
          <w:rFonts w:ascii="Times New Roman" w:hAnsi="Times New Roman" w:cs="Times New Roman"/>
        </w:rPr>
        <w:t>.</w:t>
      </w:r>
      <w:r w:rsidRPr="00EE30D0" w:rsidDel="00400B85">
        <w:rPr>
          <w:rFonts w:ascii="Times New Roman" w:hAnsi="Times New Roman" w:cs="Times New Roman"/>
        </w:rPr>
        <w:t xml:space="preserve"> </w:t>
      </w:r>
    </w:p>
    <w:p w14:paraId="350D522B" w14:textId="4BDC1405"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EE30D0">
        <w:rPr>
          <w:rFonts w:ascii="Times New Roman" w:hAnsi="Times New Roman" w:cs="Times New Roman"/>
        </w:rPr>
        <w:t>esta</w:t>
      </w:r>
      <w:proofErr w:type="spellEnd"/>
      <w:r w:rsidRPr="00EE30D0">
        <w:rPr>
          <w:rFonts w:ascii="Times New Roman" w:hAnsi="Times New Roman" w:cs="Times New Roman"/>
        </w:rPr>
        <w:t xml:space="preserve"> dirigido a diversos usuarios finales del sistema</w:t>
      </w:r>
      <w:r w:rsidR="007B7445" w:rsidRPr="00EE30D0">
        <w:rPr>
          <w:rFonts w:ascii="Times New Roman" w:hAnsi="Times New Roman" w:cs="Times New Roman"/>
        </w:rPr>
        <w:t>.</w:t>
      </w:r>
    </w:p>
    <w:p w14:paraId="5B160772" w14:textId="7C2BCDE4"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Su participación en esta entrevista es VOLUNTARIA, nadie puede obligarlo a participar si no lo desea</w:t>
      </w:r>
      <w:r w:rsidR="007B7445" w:rsidRPr="00EE30D0">
        <w:rPr>
          <w:rFonts w:ascii="Times New Roman" w:hAnsi="Times New Roman" w:cs="Times New Roman"/>
        </w:rPr>
        <w:t>.</w:t>
      </w:r>
      <w:r w:rsidRPr="00EE30D0">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EE30D0">
        <w:rPr>
          <w:rFonts w:ascii="Times New Roman" w:hAnsi="Times New Roman" w:cs="Times New Roman"/>
        </w:rPr>
        <w:t>.</w:t>
      </w:r>
      <w:r w:rsidRPr="00EE30D0">
        <w:rPr>
          <w:rFonts w:ascii="Times New Roman" w:hAnsi="Times New Roman" w:cs="Times New Roman"/>
        </w:rPr>
        <w:t xml:space="preserve"> Debe también saber que toda la información que Ud</w:t>
      </w:r>
      <w:r w:rsidR="007B7445" w:rsidRPr="00EE30D0">
        <w:rPr>
          <w:rFonts w:ascii="Times New Roman" w:hAnsi="Times New Roman" w:cs="Times New Roman"/>
        </w:rPr>
        <w:t>.</w:t>
      </w:r>
      <w:r w:rsidRPr="00EE30D0">
        <w:rPr>
          <w:rFonts w:ascii="Times New Roman" w:hAnsi="Times New Roman" w:cs="Times New Roman"/>
        </w:rPr>
        <w:t xml:space="preserve"> nos proporcione será guardada CONFIDENCIALMENTE, o sea, sólo será conocida por las personas que trabajan en este estudio y por nadie más</w:t>
      </w:r>
      <w:r w:rsidR="007B7445" w:rsidRPr="00EE30D0">
        <w:rPr>
          <w:rFonts w:ascii="Times New Roman" w:hAnsi="Times New Roman" w:cs="Times New Roman"/>
        </w:rPr>
        <w:t>.</w:t>
      </w:r>
      <w:r w:rsidRPr="00EE30D0">
        <w:rPr>
          <w:rFonts w:ascii="Times New Roman" w:hAnsi="Times New Roman" w:cs="Times New Roman"/>
        </w:rPr>
        <w:t xml:space="preserve"> </w:t>
      </w:r>
    </w:p>
    <w:p w14:paraId="772899B8" w14:textId="77777777" w:rsidR="00161D0F" w:rsidRPr="00EE30D0" w:rsidRDefault="00161D0F" w:rsidP="00EE30D0">
      <w:pPr>
        <w:spacing w:line="360" w:lineRule="auto"/>
        <w:jc w:val="both"/>
        <w:rPr>
          <w:rFonts w:ascii="Times New Roman" w:hAnsi="Times New Roman" w:cs="Times New Roman"/>
        </w:rPr>
      </w:pPr>
    </w:p>
    <w:p w14:paraId="6B9E2AF7"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Procedimientos:</w:t>
      </w:r>
    </w:p>
    <w:p w14:paraId="2DE34124" w14:textId="4DA5A56D" w:rsidR="00161D0F" w:rsidRPr="00EE30D0" w:rsidRDefault="00161D0F" w:rsidP="00EE30D0">
      <w:pPr>
        <w:spacing w:line="360" w:lineRule="auto"/>
        <w:jc w:val="both"/>
        <w:rPr>
          <w:rFonts w:ascii="Times New Roman" w:hAnsi="Times New Roman" w:cs="Times New Roman"/>
        </w:rPr>
      </w:pPr>
      <w:r w:rsidRPr="00EE30D0">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EE30D0">
        <w:rPr>
          <w:rFonts w:ascii="Times New Roman" w:hAnsi="Times New Roman" w:cs="Times New Roman"/>
        </w:rPr>
        <w:t>.</w:t>
      </w:r>
      <w:r w:rsidRPr="00EE30D0">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EE30D0">
        <w:rPr>
          <w:rFonts w:ascii="Times New Roman" w:hAnsi="Times New Roman" w:cs="Times New Roman"/>
        </w:rPr>
        <w:t>.</w:t>
      </w:r>
      <w:r w:rsidRPr="00EE30D0">
        <w:rPr>
          <w:rFonts w:ascii="Times New Roman" w:hAnsi="Times New Roman" w:cs="Times New Roman"/>
        </w:rPr>
        <w:t xml:space="preserve"> Ambas reuniones serán grabadas para el análisis respectivo de sus opiniones</w:t>
      </w:r>
      <w:r w:rsidR="007B7445" w:rsidRPr="00EE30D0">
        <w:rPr>
          <w:rFonts w:ascii="Times New Roman" w:hAnsi="Times New Roman" w:cs="Times New Roman"/>
        </w:rPr>
        <w:t>.</w:t>
      </w:r>
    </w:p>
    <w:p w14:paraId="0246BBDA" w14:textId="77777777" w:rsidR="00161D0F" w:rsidRPr="00EE30D0" w:rsidRDefault="00161D0F" w:rsidP="00EE30D0">
      <w:pPr>
        <w:spacing w:line="360" w:lineRule="auto"/>
        <w:jc w:val="both"/>
        <w:rPr>
          <w:rFonts w:ascii="Times New Roman" w:hAnsi="Times New Roman" w:cs="Times New Roman"/>
          <w:b/>
          <w:bCs/>
        </w:rPr>
      </w:pPr>
    </w:p>
    <w:p w14:paraId="6EA14F64"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Riesgos:</w:t>
      </w:r>
    </w:p>
    <w:p w14:paraId="3D6FAE2F" w14:textId="194507CC"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Al participar de estas entrevistas no incurre en algún riesgo para usted</w:t>
      </w:r>
      <w:r w:rsidR="007B7445" w:rsidRPr="00EE30D0">
        <w:rPr>
          <w:rFonts w:ascii="Times New Roman" w:hAnsi="Times New Roman" w:cs="Times New Roman"/>
        </w:rPr>
        <w:t>.</w:t>
      </w:r>
      <w:r w:rsidRPr="00EE30D0">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EE30D0">
        <w:rPr>
          <w:rFonts w:ascii="Times New Roman" w:hAnsi="Times New Roman" w:cs="Times New Roman"/>
        </w:rPr>
        <w:t>.</w:t>
      </w:r>
      <w:r w:rsidRPr="00EE30D0">
        <w:rPr>
          <w:rFonts w:ascii="Times New Roman" w:hAnsi="Times New Roman" w:cs="Times New Roman"/>
        </w:rPr>
        <w:t xml:space="preserve"> Su </w:t>
      </w:r>
      <w:r w:rsidRPr="00EE30D0">
        <w:rPr>
          <w:rFonts w:ascii="Times New Roman" w:hAnsi="Times New Roman" w:cs="Times New Roman"/>
        </w:rPr>
        <w:lastRenderedPageBreak/>
        <w:t>nombre no aparecerá en ningún documento del estudio, usaremos seudónimos durante las grabaciones de las entrevistas</w:t>
      </w:r>
      <w:r w:rsidR="007B7445" w:rsidRPr="00EE30D0">
        <w:rPr>
          <w:rFonts w:ascii="Times New Roman" w:hAnsi="Times New Roman" w:cs="Times New Roman"/>
        </w:rPr>
        <w:t>.</w:t>
      </w:r>
    </w:p>
    <w:p w14:paraId="007A1F6A" w14:textId="77777777" w:rsidR="00161D0F" w:rsidRPr="00EE30D0" w:rsidRDefault="00161D0F" w:rsidP="00EE30D0">
      <w:pPr>
        <w:spacing w:line="360" w:lineRule="auto"/>
        <w:ind w:left="15" w:firstLine="15"/>
        <w:jc w:val="both"/>
        <w:rPr>
          <w:rFonts w:ascii="Times New Roman" w:hAnsi="Times New Roman" w:cs="Times New Roman"/>
        </w:rPr>
      </w:pPr>
    </w:p>
    <w:p w14:paraId="6813CCEB"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Beneficios e incentivos:</w:t>
      </w:r>
    </w:p>
    <w:p w14:paraId="40101233" w14:textId="77777777" w:rsidR="007B7445"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Por su participación usted recibirá un refrigerio</w:t>
      </w:r>
      <w:r w:rsidR="007B7445" w:rsidRPr="00EE30D0">
        <w:rPr>
          <w:rFonts w:ascii="Times New Roman" w:hAnsi="Times New Roman" w:cs="Times New Roman"/>
        </w:rPr>
        <w:t>.</w:t>
      </w:r>
      <w:r w:rsidRPr="00EE30D0">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EE30D0">
        <w:rPr>
          <w:rFonts w:ascii="Times New Roman" w:hAnsi="Times New Roman" w:cs="Times New Roman"/>
        </w:rPr>
        <w:t>.</w:t>
      </w:r>
      <w:r w:rsidRPr="00EE30D0">
        <w:rPr>
          <w:rFonts w:ascii="Times New Roman" w:hAnsi="Times New Roman" w:cs="Times New Roman"/>
        </w:rPr>
        <w:t xml:space="preserve"> </w:t>
      </w:r>
    </w:p>
    <w:p w14:paraId="11A4ECCB" w14:textId="77777777" w:rsidR="007B7445" w:rsidRPr="00EE30D0" w:rsidRDefault="007B7445" w:rsidP="00EE30D0">
      <w:pPr>
        <w:spacing w:line="360" w:lineRule="auto"/>
        <w:ind w:left="15"/>
        <w:jc w:val="both"/>
        <w:rPr>
          <w:rFonts w:ascii="Times New Roman" w:hAnsi="Times New Roman" w:cs="Times New Roman"/>
        </w:rPr>
      </w:pPr>
    </w:p>
    <w:p w14:paraId="7682B416" w14:textId="4396F795"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bCs/>
        </w:rPr>
        <w:t>Confidencialidad:</w:t>
      </w:r>
    </w:p>
    <w:p w14:paraId="0F43AF4C" w14:textId="628D6C63"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Nosotros guardaremos su información con códigos o seudónimos y no con nombres</w:t>
      </w:r>
      <w:r w:rsidR="007B7445" w:rsidRPr="00EE30D0">
        <w:rPr>
          <w:rFonts w:ascii="Times New Roman" w:hAnsi="Times New Roman" w:cs="Times New Roman"/>
        </w:rPr>
        <w:t>.</w:t>
      </w:r>
      <w:r w:rsidRPr="00EE30D0">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EE30D0">
        <w:rPr>
          <w:rFonts w:ascii="Times New Roman" w:hAnsi="Times New Roman" w:cs="Times New Roman"/>
        </w:rPr>
        <w:t>.</w:t>
      </w:r>
      <w:r w:rsidRPr="00EE30D0">
        <w:rPr>
          <w:rFonts w:ascii="Times New Roman" w:hAnsi="Times New Roman" w:cs="Times New Roman"/>
        </w:rPr>
        <w:t xml:space="preserve"> Los archivos no serán mostrados a ninguna persona ajena al estudio sin su consentimiento</w:t>
      </w:r>
      <w:r w:rsidR="007B7445" w:rsidRPr="00EE30D0">
        <w:rPr>
          <w:rFonts w:ascii="Times New Roman" w:hAnsi="Times New Roman" w:cs="Times New Roman"/>
        </w:rPr>
        <w:t>.</w:t>
      </w:r>
    </w:p>
    <w:p w14:paraId="32A8C177" w14:textId="77777777" w:rsidR="00161D0F" w:rsidRPr="00EE30D0" w:rsidRDefault="00161D0F" w:rsidP="00EE30D0">
      <w:pPr>
        <w:spacing w:line="360" w:lineRule="auto"/>
        <w:jc w:val="both"/>
        <w:rPr>
          <w:rFonts w:ascii="Times New Roman" w:hAnsi="Times New Roman" w:cs="Times New Roman"/>
        </w:rPr>
      </w:pPr>
    </w:p>
    <w:p w14:paraId="0F12B751" w14:textId="77777777" w:rsidR="00161D0F" w:rsidRPr="00EE30D0" w:rsidRDefault="00161D0F" w:rsidP="00EE30D0">
      <w:pPr>
        <w:spacing w:line="360" w:lineRule="auto"/>
        <w:jc w:val="both"/>
        <w:rPr>
          <w:rFonts w:ascii="Times New Roman" w:hAnsi="Times New Roman" w:cs="Times New Roman"/>
          <w:b/>
          <w:bCs/>
        </w:rPr>
      </w:pPr>
      <w:r w:rsidRPr="00EE30D0">
        <w:rPr>
          <w:rFonts w:ascii="Times New Roman" w:hAnsi="Times New Roman" w:cs="Times New Roman"/>
          <w:b/>
          <w:bCs/>
        </w:rPr>
        <w:t>Contacto con los investigadores:</w:t>
      </w:r>
    </w:p>
    <w:p w14:paraId="5C0F6408" w14:textId="70F0ED5D" w:rsidR="00161D0F" w:rsidRPr="00EE30D0" w:rsidRDefault="00161D0F" w:rsidP="00EE30D0">
      <w:pPr>
        <w:spacing w:line="360" w:lineRule="auto"/>
        <w:jc w:val="both"/>
        <w:rPr>
          <w:rFonts w:ascii="Times New Roman" w:hAnsi="Times New Roman" w:cs="Times New Roman"/>
          <w:bCs/>
        </w:rPr>
      </w:pPr>
      <w:r w:rsidRPr="00EE30D0">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EE30D0">
        <w:rPr>
          <w:rFonts w:ascii="Times New Roman" w:hAnsi="Times New Roman" w:cs="Times New Roman"/>
          <w:bCs/>
        </w:rPr>
        <w:t>.</w:t>
      </w:r>
    </w:p>
    <w:p w14:paraId="557D7D4B" w14:textId="77777777" w:rsidR="00161D0F" w:rsidRPr="00EE30D0" w:rsidRDefault="00161D0F" w:rsidP="00EE30D0">
      <w:pPr>
        <w:spacing w:line="360" w:lineRule="auto"/>
        <w:ind w:left="15"/>
        <w:jc w:val="both"/>
        <w:rPr>
          <w:rFonts w:ascii="Times New Roman" w:hAnsi="Times New Roman" w:cs="Times New Roman"/>
          <w:b/>
          <w:bCs/>
        </w:rPr>
      </w:pPr>
    </w:p>
    <w:p w14:paraId="4A3C7FC9" w14:textId="77777777"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bCs/>
        </w:rPr>
        <w:t>Derechos del participante:</w:t>
      </w:r>
    </w:p>
    <w:p w14:paraId="0DFF1E2F" w14:textId="50767C3A"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bCs/>
        </w:rPr>
        <w:t>Si usted decide participar de las entrevistas, puede retirarse de éste en cualquier momento</w:t>
      </w:r>
      <w:r w:rsidR="007B7445" w:rsidRPr="00EE30D0">
        <w:rPr>
          <w:rFonts w:ascii="Times New Roman" w:hAnsi="Times New Roman" w:cs="Times New Roman"/>
          <w:bCs/>
        </w:rPr>
        <w:t>.</w:t>
      </w:r>
    </w:p>
    <w:p w14:paraId="0F35B497" w14:textId="4EA27449"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Al participar en ellas, no está renunciando a ningún tipo de derechos</w:t>
      </w:r>
      <w:r w:rsidR="007B7445" w:rsidRPr="00EE30D0">
        <w:rPr>
          <w:rFonts w:ascii="Times New Roman" w:hAnsi="Times New Roman" w:cs="Times New Roman"/>
          <w:bCs/>
        </w:rPr>
        <w:t>.</w:t>
      </w:r>
      <w:r w:rsidRPr="00EE30D0">
        <w:rPr>
          <w:rFonts w:ascii="Times New Roman" w:hAnsi="Times New Roman" w:cs="Times New Roman"/>
          <w:bCs/>
        </w:rPr>
        <w:t xml:space="preserve"> Si tiene preguntas sobre sus derechos como participante en el presente estudio, puede contactarse con la Dra</w:t>
      </w:r>
      <w:r w:rsidR="007B7445" w:rsidRPr="00EE30D0">
        <w:rPr>
          <w:rFonts w:ascii="Times New Roman" w:hAnsi="Times New Roman" w:cs="Times New Roman"/>
          <w:bCs/>
        </w:rPr>
        <w:t>.</w:t>
      </w:r>
      <w:r w:rsidRPr="00EE30D0">
        <w:rPr>
          <w:rFonts w:ascii="Times New Roman" w:hAnsi="Times New Roman" w:cs="Times New Roman"/>
          <w:bCs/>
        </w:rPr>
        <w:t xml:space="preserve"> </w:t>
      </w:r>
      <w:proofErr w:type="spellStart"/>
      <w:r w:rsidRPr="00EE30D0">
        <w:rPr>
          <w:rFonts w:ascii="Times New Roman" w:hAnsi="Times New Roman" w:cs="Times New Roman"/>
          <w:bCs/>
        </w:rPr>
        <w:t>Frine</w:t>
      </w:r>
      <w:proofErr w:type="spellEnd"/>
      <w:r w:rsidRPr="00EE30D0">
        <w:rPr>
          <w:rFonts w:ascii="Times New Roman" w:hAnsi="Times New Roman" w:cs="Times New Roman"/>
          <w:bCs/>
        </w:rPr>
        <w:t xml:space="preserve"> </w:t>
      </w:r>
      <w:proofErr w:type="spellStart"/>
      <w:r w:rsidRPr="00EE30D0">
        <w:rPr>
          <w:rFonts w:ascii="Times New Roman" w:hAnsi="Times New Roman" w:cs="Times New Roman"/>
          <w:bCs/>
        </w:rPr>
        <w:t>Samalvides</w:t>
      </w:r>
      <w:proofErr w:type="spellEnd"/>
      <w:r w:rsidRPr="00EE30D0">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EE30D0">
        <w:rPr>
          <w:rFonts w:ascii="Times New Roman" w:hAnsi="Times New Roman" w:cs="Times New Roman"/>
          <w:bCs/>
        </w:rPr>
        <w:t>.</w:t>
      </w:r>
      <w:r w:rsidRPr="00EE30D0">
        <w:rPr>
          <w:rFonts w:ascii="Times New Roman" w:hAnsi="Times New Roman" w:cs="Times New Roman"/>
          <w:bCs/>
        </w:rPr>
        <w:t xml:space="preserve"> Piso, Av</w:t>
      </w:r>
      <w:r w:rsidR="007B7445" w:rsidRPr="00EE30D0">
        <w:rPr>
          <w:rFonts w:ascii="Times New Roman" w:hAnsi="Times New Roman" w:cs="Times New Roman"/>
          <w:bCs/>
        </w:rPr>
        <w:t>.</w:t>
      </w:r>
      <w:r w:rsidRPr="00EE30D0">
        <w:rPr>
          <w:rFonts w:ascii="Times New Roman" w:hAnsi="Times New Roman" w:cs="Times New Roman"/>
          <w:bCs/>
        </w:rPr>
        <w:t xml:space="preserve"> Honorio Delgado 430, San Martín de Porres, Lima 31, Lima</w:t>
      </w:r>
      <w:r w:rsidR="007B7445" w:rsidRPr="00EE30D0">
        <w:rPr>
          <w:rFonts w:ascii="Times New Roman" w:hAnsi="Times New Roman" w:cs="Times New Roman"/>
          <w:bCs/>
        </w:rPr>
        <w:t>.</w:t>
      </w:r>
    </w:p>
    <w:p w14:paraId="1A5DAB39" w14:textId="77777777" w:rsidR="00161D0F" w:rsidRPr="00EE30D0" w:rsidRDefault="00161D0F" w:rsidP="00EE30D0">
      <w:pPr>
        <w:spacing w:line="360" w:lineRule="auto"/>
        <w:ind w:left="15"/>
        <w:jc w:val="both"/>
        <w:rPr>
          <w:rFonts w:ascii="Times New Roman" w:hAnsi="Times New Roman" w:cs="Times New Roman"/>
          <w:bCs/>
        </w:rPr>
      </w:pPr>
    </w:p>
    <w:p w14:paraId="167E5D30" w14:textId="77777777" w:rsidR="00161D0F" w:rsidRPr="00EE30D0" w:rsidRDefault="00161D0F" w:rsidP="00EE30D0">
      <w:pPr>
        <w:spacing w:line="360" w:lineRule="auto"/>
        <w:ind w:left="15"/>
        <w:jc w:val="both"/>
        <w:rPr>
          <w:rFonts w:ascii="Times New Roman" w:hAnsi="Times New Roman" w:cs="Times New Roman"/>
          <w:b/>
          <w:bCs/>
        </w:rPr>
      </w:pPr>
      <w:r w:rsidRPr="00EE30D0">
        <w:rPr>
          <w:rFonts w:ascii="Times New Roman" w:hAnsi="Times New Roman" w:cs="Times New Roman"/>
          <w:b/>
        </w:rPr>
        <w:t>CONSENTIMIENTO</w:t>
      </w:r>
    </w:p>
    <w:p w14:paraId="08C9A5C0" w14:textId="340BAFAC"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Acepto participar voluntariamente en estas entrevistas, comprendo que cosas me van a pasar si participo, también entiendo que puedo decidir no participar y que puedo retirarme en cualquier momento</w:t>
      </w:r>
      <w:r w:rsidR="007B7445" w:rsidRPr="00EE30D0">
        <w:rPr>
          <w:rFonts w:ascii="Times New Roman" w:hAnsi="Times New Roman" w:cs="Times New Roman"/>
        </w:rPr>
        <w:t>.</w:t>
      </w:r>
    </w:p>
    <w:p w14:paraId="3AE869C7" w14:textId="77777777" w:rsidR="00161D0F" w:rsidRPr="00EE30D0" w:rsidRDefault="00161D0F" w:rsidP="00EE30D0">
      <w:pPr>
        <w:spacing w:line="360" w:lineRule="auto"/>
        <w:ind w:left="15"/>
        <w:jc w:val="both"/>
        <w:rPr>
          <w:rFonts w:ascii="Times New Roman" w:hAnsi="Times New Roman" w:cs="Times New Roman"/>
        </w:rPr>
      </w:pPr>
    </w:p>
    <w:p w14:paraId="012EC586" w14:textId="77777777" w:rsidR="00161D0F" w:rsidRPr="00EE30D0" w:rsidRDefault="00161D0F" w:rsidP="00EE30D0">
      <w:pPr>
        <w:spacing w:line="360" w:lineRule="auto"/>
        <w:ind w:left="15"/>
        <w:jc w:val="both"/>
        <w:rPr>
          <w:rFonts w:ascii="Times New Roman" w:hAnsi="Times New Roman" w:cs="Times New Roman"/>
        </w:rPr>
      </w:pPr>
      <w:r w:rsidRPr="00EE30D0">
        <w:rPr>
          <w:rFonts w:ascii="Times New Roman" w:hAnsi="Times New Roman" w:cs="Times New Roman"/>
        </w:rPr>
        <w:t xml:space="preserve">FIRMA DEL PARTICIPANTE: </w:t>
      </w:r>
    </w:p>
    <w:p w14:paraId="7A5C4B11" w14:textId="412435A1" w:rsidR="00161D0F" w:rsidRPr="00EE30D0" w:rsidRDefault="00161D0F" w:rsidP="00EE30D0">
      <w:pPr>
        <w:spacing w:line="360" w:lineRule="auto"/>
        <w:ind w:left="15"/>
        <w:jc w:val="both"/>
        <w:rPr>
          <w:rFonts w:ascii="Times New Roman" w:hAnsi="Times New Roman" w:cs="Times New Roman"/>
          <w:b/>
        </w:rPr>
      </w:pPr>
      <w:r w:rsidRPr="00EE30D0">
        <w:rPr>
          <w:rFonts w:ascii="Times New Roman" w:hAnsi="Times New Roman" w:cs="Times New Roman"/>
          <w:b/>
        </w:rPr>
        <w:lastRenderedPageBreak/>
        <w:t>AL FIRMAR ESTE FORMATO, ESTOY DE ACUERDO EN PARTICIPAR EN FORMA VOLUNTARIA EN EL ESTUDIO QUE AQUÍ SE DESCRIBE</w:t>
      </w:r>
      <w:r w:rsidR="007B7445" w:rsidRPr="00EE30D0">
        <w:rPr>
          <w:rFonts w:ascii="Times New Roman" w:hAnsi="Times New Roman" w:cs="Times New Roman"/>
          <w:b/>
        </w:rPr>
        <w:t>.</w:t>
      </w:r>
    </w:p>
    <w:p w14:paraId="41B8BD85" w14:textId="77777777" w:rsidR="00161D0F" w:rsidRPr="00EE30D0" w:rsidRDefault="00161D0F" w:rsidP="00EE30D0">
      <w:pPr>
        <w:spacing w:line="360" w:lineRule="auto"/>
        <w:ind w:left="15"/>
        <w:jc w:val="both"/>
        <w:rPr>
          <w:rFonts w:ascii="Times New Roman" w:hAnsi="Times New Roman" w:cs="Times New Roman"/>
          <w:b/>
        </w:rPr>
      </w:pPr>
    </w:p>
    <w:p w14:paraId="674B5D5F"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59264" behindDoc="0" locked="0" layoutInCell="1" allowOverlap="1" wp14:anchorId="2E33F308" wp14:editId="19FF3421">
                <wp:simplePos x="0" y="0"/>
                <wp:positionH relativeFrom="column">
                  <wp:posOffset>-4801</wp:posOffset>
                </wp:positionH>
                <wp:positionV relativeFrom="paragraph">
                  <wp:posOffset>200558</wp:posOffset>
                </wp:positionV>
                <wp:extent cx="5142510" cy="0"/>
                <wp:effectExtent l="0" t="0" r="20320" b="19050"/>
                <wp:wrapNone/>
                <wp:docPr id="1" name="1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283320" id="_x0031__x0020_Conector_x0020_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" strokecolor="black [3200]" strokeweight=".5pt">
                <v:stroke joinstyle="miter"/>
              </v:line>
            </w:pict>
          </mc:Fallback>
        </mc:AlternateContent>
      </w:r>
    </w:p>
    <w:p w14:paraId="5149FF58"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Nombres y apellidos del participante</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p>
    <w:p w14:paraId="1ED5BA26" w14:textId="77777777" w:rsidR="00161D0F" w:rsidRPr="00EE30D0" w:rsidRDefault="00161D0F" w:rsidP="00EE30D0">
      <w:pPr>
        <w:spacing w:line="360" w:lineRule="auto"/>
        <w:ind w:left="15"/>
        <w:jc w:val="both"/>
        <w:rPr>
          <w:rFonts w:ascii="Times New Roman" w:hAnsi="Times New Roman" w:cs="Times New Roman"/>
          <w:bCs/>
        </w:rPr>
      </w:pPr>
    </w:p>
    <w:p w14:paraId="0852FBD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0288" behindDoc="0" locked="0" layoutInCell="1" allowOverlap="1" wp14:anchorId="6E7F8EA2" wp14:editId="2E8FC2FB">
                <wp:simplePos x="0" y="0"/>
                <wp:positionH relativeFrom="column">
                  <wp:posOffset>3996055</wp:posOffset>
                </wp:positionH>
                <wp:positionV relativeFrom="paragraph">
                  <wp:posOffset>186690</wp:posOffset>
                </wp:positionV>
                <wp:extent cx="1141095"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1988B" id="_x0032__x0020_Conector_x0020_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" strokecolor="black [3200]" strokeweight=".5pt">
                <v:stroke joinstyle="miter"/>
              </v:line>
            </w:pict>
          </mc:Fallback>
        </mc:AlternateContent>
      </w:r>
      <w:r w:rsidRPr="00EE30D0">
        <w:rPr>
          <w:rFonts w:ascii="Times New Roman" w:hAnsi="Times New Roman" w:cs="Times New Roman"/>
          <w:bCs/>
          <w:noProof/>
          <w:lang w:eastAsia="es-ES_tradnl"/>
        </w:rPr>
        <mc:AlternateContent>
          <mc:Choice Requires="wps">
            <w:drawing>
              <wp:anchor distT="0" distB="0" distL="114300" distR="114300" simplePos="0" relativeHeight="251661312" behindDoc="0" locked="0" layoutInCell="1" allowOverlap="1" wp14:anchorId="5C37E0D6" wp14:editId="66B960C9">
                <wp:simplePos x="0" y="0"/>
                <wp:positionH relativeFrom="column">
                  <wp:posOffset>-4445</wp:posOffset>
                </wp:positionH>
                <wp:positionV relativeFrom="paragraph">
                  <wp:posOffset>194488</wp:posOffset>
                </wp:positionV>
                <wp:extent cx="1455725" cy="0"/>
                <wp:effectExtent l="0" t="0" r="11430" b="19050"/>
                <wp:wrapNone/>
                <wp:docPr id="5" name="5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832C" id="_x0035__x0020_Conector_x0020_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" strokecolor="black [3200]" strokeweight=".5pt">
                <v:stroke joinstyle="miter"/>
              </v:line>
            </w:pict>
          </mc:Fallback>
        </mc:AlternateContent>
      </w:r>
    </w:p>
    <w:p w14:paraId="7294AEF0"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 xml:space="preserve">Firma </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t>Fecha y Hora</w:t>
      </w:r>
    </w:p>
    <w:p w14:paraId="4D0817BC" w14:textId="77777777" w:rsidR="00161D0F" w:rsidRPr="00EE30D0" w:rsidRDefault="00161D0F" w:rsidP="00EE30D0">
      <w:pPr>
        <w:spacing w:line="360" w:lineRule="auto"/>
        <w:ind w:left="15"/>
        <w:jc w:val="both"/>
        <w:rPr>
          <w:rFonts w:ascii="Times New Roman" w:hAnsi="Times New Roman" w:cs="Times New Roman"/>
          <w:bCs/>
        </w:rPr>
      </w:pPr>
    </w:p>
    <w:p w14:paraId="4A836C86" w14:textId="77777777" w:rsidR="00161D0F" w:rsidRPr="00EE30D0" w:rsidRDefault="00161D0F" w:rsidP="00EE30D0">
      <w:pPr>
        <w:spacing w:line="360" w:lineRule="auto"/>
        <w:ind w:left="15"/>
        <w:jc w:val="both"/>
        <w:rPr>
          <w:rFonts w:ascii="Times New Roman" w:hAnsi="Times New Roman" w:cs="Times New Roman"/>
          <w:bCs/>
        </w:rPr>
      </w:pPr>
    </w:p>
    <w:p w14:paraId="2EE739B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FIRMA DEL INVESTIGADOR</w:t>
      </w:r>
    </w:p>
    <w:p w14:paraId="779E87B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4384" behindDoc="0" locked="0" layoutInCell="1" allowOverlap="1" wp14:anchorId="70C2E033" wp14:editId="7F1FF4EB">
                <wp:simplePos x="0" y="0"/>
                <wp:positionH relativeFrom="column">
                  <wp:posOffset>-4445</wp:posOffset>
                </wp:positionH>
                <wp:positionV relativeFrom="paragraph">
                  <wp:posOffset>210388</wp:posOffset>
                </wp:positionV>
                <wp:extent cx="5142510" cy="0"/>
                <wp:effectExtent l="0" t="0" r="20320" b="19050"/>
                <wp:wrapNone/>
                <wp:docPr id="3" name="8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70B79D" id="_x0038__x0020_Conector_x0020_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" strokecolor="black [3200]" strokeweight=".5pt">
                <v:stroke joinstyle="miter"/>
              </v:line>
            </w:pict>
          </mc:Fallback>
        </mc:AlternateContent>
      </w:r>
    </w:p>
    <w:p w14:paraId="17CA181B"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Nombre del investigador</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p>
    <w:p w14:paraId="3F0B915C" w14:textId="77777777" w:rsidR="00161D0F" w:rsidRPr="00EE30D0" w:rsidRDefault="00161D0F" w:rsidP="00EE30D0">
      <w:pPr>
        <w:spacing w:line="360" w:lineRule="auto"/>
        <w:ind w:left="15"/>
        <w:jc w:val="both"/>
        <w:rPr>
          <w:rFonts w:ascii="Times New Roman" w:hAnsi="Times New Roman" w:cs="Times New Roman"/>
          <w:bCs/>
        </w:rPr>
      </w:pPr>
    </w:p>
    <w:p w14:paraId="39D45030" w14:textId="77777777" w:rsidR="00161D0F" w:rsidRPr="00EE30D0" w:rsidRDefault="00161D0F" w:rsidP="00EE30D0">
      <w:pPr>
        <w:spacing w:line="360" w:lineRule="auto"/>
        <w:ind w:left="15"/>
        <w:jc w:val="both"/>
        <w:rPr>
          <w:rFonts w:ascii="Times New Roman" w:hAnsi="Times New Roman" w:cs="Times New Roman"/>
          <w:bCs/>
        </w:rPr>
      </w:pPr>
    </w:p>
    <w:p w14:paraId="21150C25"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noProof/>
          <w:lang w:eastAsia="es-ES_tradnl"/>
        </w:rPr>
        <mc:AlternateContent>
          <mc:Choice Requires="wps">
            <w:drawing>
              <wp:anchor distT="0" distB="0" distL="114300" distR="114300" simplePos="0" relativeHeight="251663360" behindDoc="0" locked="0" layoutInCell="1" allowOverlap="1" wp14:anchorId="0803C6E6" wp14:editId="13F20BD9">
                <wp:simplePos x="0" y="0"/>
                <wp:positionH relativeFrom="column">
                  <wp:posOffset>3996055</wp:posOffset>
                </wp:positionH>
                <wp:positionV relativeFrom="paragraph">
                  <wp:posOffset>190094</wp:posOffset>
                </wp:positionV>
                <wp:extent cx="1141171" cy="0"/>
                <wp:effectExtent l="0" t="0" r="20955" b="19050"/>
                <wp:wrapNone/>
                <wp:docPr id="4" name="7 Conector recto"/>
                <wp:cNvGraphicFramePr/>
                <a:graphic xmlns:a="http://schemas.openxmlformats.org/drawingml/2006/main">
                  <a:graphicData uri="http://schemas.microsoft.com/office/word/2010/wordprocessingShape">
                    <wps:wsp>
                      <wps:cNvCnPr/>
                      <wps:spPr>
                        <a:xfrm>
                          <a:off x="0" y="0"/>
                          <a:ext cx="1141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61647" id="_x0037__x0020_Conector_x0020_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" strokecolor="black [3200]" strokeweight=".5pt">
                <v:stroke joinstyle="miter"/>
              </v:line>
            </w:pict>
          </mc:Fallback>
        </mc:AlternateContent>
      </w:r>
      <w:r w:rsidRPr="00EE30D0">
        <w:rPr>
          <w:rFonts w:ascii="Times New Roman" w:hAnsi="Times New Roman" w:cs="Times New Roman"/>
          <w:bCs/>
          <w:noProof/>
          <w:lang w:eastAsia="es-ES_tradnl"/>
        </w:rPr>
        <mc:AlternateContent>
          <mc:Choice Requires="wps">
            <w:drawing>
              <wp:anchor distT="0" distB="0" distL="114300" distR="114300" simplePos="0" relativeHeight="251662336" behindDoc="0" locked="0" layoutInCell="1" allowOverlap="1" wp14:anchorId="47BD3057" wp14:editId="3FF44F66">
                <wp:simplePos x="0" y="0"/>
                <wp:positionH relativeFrom="column">
                  <wp:posOffset>-4445</wp:posOffset>
                </wp:positionH>
                <wp:positionV relativeFrom="paragraph">
                  <wp:posOffset>190424</wp:posOffset>
                </wp:positionV>
                <wp:extent cx="1455725" cy="0"/>
                <wp:effectExtent l="0" t="0" r="11430" b="19050"/>
                <wp:wrapNone/>
                <wp:docPr id="9" name="6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001FE" id="_x0036__x0020_Conector_x0020_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" strokecolor="black [3200]" strokeweight=".5pt">
                <v:stroke joinstyle="miter"/>
              </v:line>
            </w:pict>
          </mc:Fallback>
        </mc:AlternateContent>
      </w:r>
    </w:p>
    <w:p w14:paraId="3F7F9E97" w14:textId="77777777" w:rsidR="00161D0F" w:rsidRPr="00EE30D0" w:rsidRDefault="00161D0F" w:rsidP="00EE30D0">
      <w:pPr>
        <w:spacing w:line="360" w:lineRule="auto"/>
        <w:ind w:left="15"/>
        <w:jc w:val="both"/>
        <w:rPr>
          <w:rFonts w:ascii="Times New Roman" w:hAnsi="Times New Roman" w:cs="Times New Roman"/>
          <w:bCs/>
        </w:rPr>
      </w:pPr>
      <w:r w:rsidRPr="00EE30D0">
        <w:rPr>
          <w:rFonts w:ascii="Times New Roman" w:hAnsi="Times New Roman" w:cs="Times New Roman"/>
          <w:bCs/>
        </w:rPr>
        <w:t>Firma</w:t>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r>
      <w:r w:rsidRPr="00EE30D0">
        <w:rPr>
          <w:rFonts w:ascii="Times New Roman" w:hAnsi="Times New Roman" w:cs="Times New Roman"/>
          <w:bCs/>
        </w:rPr>
        <w:tab/>
        <w:t>Fecha y Hora</w:t>
      </w:r>
    </w:p>
    <w:p w14:paraId="1DF3D4B5" w14:textId="77777777" w:rsidR="00161D0F" w:rsidRPr="00EE30D0" w:rsidRDefault="00161D0F" w:rsidP="00EE30D0">
      <w:pPr>
        <w:spacing w:line="360" w:lineRule="auto"/>
        <w:rPr>
          <w:rFonts w:ascii="Times New Roman" w:hAnsi="Times New Roman" w:cs="Times New Roman"/>
        </w:rPr>
      </w:pPr>
    </w:p>
    <w:p w14:paraId="0628416E" w14:textId="77777777" w:rsidR="00161D0F" w:rsidRPr="00EE30D0" w:rsidRDefault="00161D0F" w:rsidP="00EE30D0">
      <w:pPr>
        <w:spacing w:line="360" w:lineRule="auto"/>
        <w:rPr>
          <w:rFonts w:ascii="Times New Roman" w:hAnsi="Times New Roman" w:cs="Times New Roman"/>
          <w:lang w:val="es-ES"/>
        </w:rPr>
      </w:pPr>
    </w:p>
    <w:p w14:paraId="3F774817" w14:textId="77777777" w:rsidR="00402BAD" w:rsidRPr="00EE30D0" w:rsidRDefault="00402BAD" w:rsidP="00EE30D0">
      <w:pPr>
        <w:spacing w:line="360" w:lineRule="auto"/>
        <w:rPr>
          <w:rFonts w:ascii="Times New Roman" w:hAnsi="Times New Roman" w:cs="Times New Roman"/>
          <w:lang w:val="es-ES"/>
        </w:rPr>
      </w:pPr>
    </w:p>
    <w:p w14:paraId="1A96D512" w14:textId="77777777" w:rsidR="00161D0F" w:rsidRPr="00EE30D0" w:rsidRDefault="00161D0F" w:rsidP="00EE30D0">
      <w:pPr>
        <w:spacing w:line="360" w:lineRule="auto"/>
        <w:jc w:val="center"/>
        <w:rPr>
          <w:rFonts w:ascii="Times New Roman" w:hAnsi="Times New Roman" w:cs="Times New Roman"/>
          <w:b/>
          <w:u w:val="single"/>
          <w:lang w:val="es-ES"/>
        </w:rPr>
      </w:pPr>
    </w:p>
    <w:p w14:paraId="7F1CDD2B" w14:textId="77777777" w:rsidR="007B7445" w:rsidRPr="00EE30D0" w:rsidRDefault="007B7445" w:rsidP="00EE30D0">
      <w:pPr>
        <w:spacing w:line="360" w:lineRule="auto"/>
        <w:jc w:val="center"/>
        <w:rPr>
          <w:rFonts w:ascii="Times New Roman" w:hAnsi="Times New Roman" w:cs="Times New Roman"/>
          <w:b/>
          <w:u w:val="single"/>
          <w:lang w:val="es-ES"/>
        </w:rPr>
      </w:pPr>
    </w:p>
    <w:p w14:paraId="115DA805" w14:textId="77777777" w:rsidR="007B7445" w:rsidRPr="00EE30D0" w:rsidRDefault="007B7445" w:rsidP="00EE30D0">
      <w:pPr>
        <w:spacing w:line="360" w:lineRule="auto"/>
        <w:jc w:val="center"/>
        <w:rPr>
          <w:rFonts w:ascii="Times New Roman" w:hAnsi="Times New Roman" w:cs="Times New Roman"/>
          <w:b/>
          <w:u w:val="single"/>
          <w:lang w:val="es-ES"/>
        </w:rPr>
      </w:pPr>
    </w:p>
    <w:p w14:paraId="510382C9" w14:textId="77777777" w:rsidR="007B7445" w:rsidRPr="00EE30D0" w:rsidRDefault="007B7445" w:rsidP="00EE30D0">
      <w:pPr>
        <w:spacing w:line="360" w:lineRule="auto"/>
        <w:jc w:val="center"/>
        <w:rPr>
          <w:rFonts w:ascii="Times New Roman" w:hAnsi="Times New Roman" w:cs="Times New Roman"/>
          <w:b/>
          <w:u w:val="single"/>
          <w:lang w:val="es-ES"/>
        </w:rPr>
      </w:pPr>
    </w:p>
    <w:p w14:paraId="0EBD30FD" w14:textId="77777777" w:rsidR="007B7445" w:rsidRPr="00EE30D0" w:rsidRDefault="007B7445" w:rsidP="00EE30D0">
      <w:pPr>
        <w:spacing w:line="360" w:lineRule="auto"/>
        <w:jc w:val="center"/>
        <w:rPr>
          <w:rFonts w:ascii="Times New Roman" w:hAnsi="Times New Roman" w:cs="Times New Roman"/>
          <w:b/>
          <w:u w:val="single"/>
          <w:lang w:val="es-ES"/>
        </w:rPr>
      </w:pPr>
    </w:p>
    <w:p w14:paraId="0B0D16D5" w14:textId="77777777" w:rsidR="007B7445" w:rsidRPr="00EE30D0" w:rsidRDefault="007B7445" w:rsidP="00EE30D0">
      <w:pPr>
        <w:spacing w:line="360" w:lineRule="auto"/>
        <w:jc w:val="center"/>
        <w:rPr>
          <w:rFonts w:ascii="Times New Roman" w:hAnsi="Times New Roman" w:cs="Times New Roman"/>
          <w:b/>
          <w:u w:val="single"/>
          <w:lang w:val="es-ES"/>
        </w:rPr>
      </w:pPr>
    </w:p>
    <w:p w14:paraId="65C3A037" w14:textId="77777777" w:rsidR="00000DBF" w:rsidRDefault="00000DBF" w:rsidP="00EE30D0">
      <w:pPr>
        <w:spacing w:line="360" w:lineRule="auto"/>
        <w:jc w:val="center"/>
        <w:rPr>
          <w:rFonts w:ascii="Times New Roman" w:hAnsi="Times New Roman" w:cs="Times New Roman"/>
          <w:b/>
          <w:u w:val="single"/>
          <w:lang w:val="es-ES"/>
        </w:rPr>
      </w:pPr>
    </w:p>
    <w:p w14:paraId="1CE64A8E" w14:textId="77777777" w:rsidR="00000DBF" w:rsidRDefault="00000DBF" w:rsidP="00EE30D0">
      <w:pPr>
        <w:spacing w:line="360" w:lineRule="auto"/>
        <w:jc w:val="center"/>
        <w:rPr>
          <w:rFonts w:ascii="Times New Roman" w:hAnsi="Times New Roman" w:cs="Times New Roman"/>
          <w:b/>
          <w:u w:val="single"/>
          <w:lang w:val="es-ES"/>
        </w:rPr>
      </w:pPr>
    </w:p>
    <w:p w14:paraId="234B856D" w14:textId="6772BB01" w:rsidR="00161D0F" w:rsidRPr="00EE30D0" w:rsidRDefault="00161D0F" w:rsidP="00EE30D0">
      <w:pPr>
        <w:spacing w:line="360" w:lineRule="auto"/>
        <w:jc w:val="center"/>
        <w:rPr>
          <w:rFonts w:ascii="Times New Roman" w:hAnsi="Times New Roman" w:cs="Times New Roman"/>
          <w:b/>
          <w:u w:val="single"/>
          <w:lang w:val="es-ES"/>
        </w:rPr>
      </w:pPr>
      <w:r w:rsidRPr="00EE30D0">
        <w:rPr>
          <w:rFonts w:ascii="Times New Roman" w:hAnsi="Times New Roman" w:cs="Times New Roman"/>
          <w:b/>
          <w:u w:val="single"/>
          <w:lang w:val="es-ES"/>
        </w:rPr>
        <w:t xml:space="preserve">Anexo 2: Guía </w:t>
      </w:r>
      <w:proofErr w:type="spellStart"/>
      <w:r w:rsidRPr="00EE30D0">
        <w:rPr>
          <w:rFonts w:ascii="Times New Roman" w:hAnsi="Times New Roman" w:cs="Times New Roman"/>
          <w:b/>
          <w:u w:val="single"/>
          <w:lang w:val="es-ES"/>
        </w:rPr>
        <w:t>Semi</w:t>
      </w:r>
      <w:proofErr w:type="spellEnd"/>
      <w:r w:rsidRPr="00EE30D0">
        <w:rPr>
          <w:rFonts w:ascii="Times New Roman" w:hAnsi="Times New Roman" w:cs="Times New Roman"/>
          <w:b/>
          <w:u w:val="single"/>
          <w:lang w:val="es-ES"/>
        </w:rPr>
        <w:t>-Estructurada de Entrevista a Profundidad para usuarios finales Nº1</w:t>
      </w:r>
    </w:p>
    <w:p w14:paraId="234A7114" w14:textId="77777777" w:rsidR="00161D0F" w:rsidRPr="00EE30D0" w:rsidRDefault="00161D0F" w:rsidP="00EE30D0">
      <w:pPr>
        <w:spacing w:line="360" w:lineRule="auto"/>
        <w:rPr>
          <w:rFonts w:ascii="Times New Roman" w:hAnsi="Times New Roman" w:cs="Times New Roman"/>
          <w:b/>
          <w:lang w:val="es-ES"/>
        </w:rPr>
      </w:pPr>
    </w:p>
    <w:p w14:paraId="79E0D4DE" w14:textId="5E081025"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Objetivo</w:t>
      </w:r>
      <w:r w:rsidRPr="00EE30D0">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EE30D0">
        <w:rPr>
          <w:rFonts w:ascii="Times New Roman" w:hAnsi="Times New Roman" w:cs="Times New Roman"/>
          <w:lang w:val="es-ES"/>
        </w:rPr>
        <w:t>.</w:t>
      </w:r>
    </w:p>
    <w:p w14:paraId="4153493A" w14:textId="77777777" w:rsidR="00161D0F" w:rsidRPr="00EE30D0" w:rsidRDefault="00161D0F" w:rsidP="00EE30D0">
      <w:pPr>
        <w:spacing w:line="360" w:lineRule="auto"/>
        <w:rPr>
          <w:rFonts w:ascii="Times New Roman" w:hAnsi="Times New Roman" w:cs="Times New Roman"/>
        </w:rPr>
      </w:pPr>
    </w:p>
    <w:p w14:paraId="332D0439" w14:textId="6FD21F90" w:rsidR="00161D0F" w:rsidRPr="00EE30D0" w:rsidRDefault="00161D0F" w:rsidP="00EE30D0">
      <w:pPr>
        <w:spacing w:line="360" w:lineRule="auto"/>
        <w:jc w:val="both"/>
        <w:rPr>
          <w:rFonts w:ascii="Times New Roman" w:eastAsia="Times New Roman" w:hAnsi="Times New Roman" w:cs="Times New Roman"/>
        </w:rPr>
      </w:pPr>
      <w:r w:rsidRPr="00EE30D0">
        <w:rPr>
          <w:rFonts w:ascii="Times New Roman" w:eastAsia="Times New Roman" w:hAnsi="Times New Roman" w:cs="Times New Roman"/>
        </w:rPr>
        <w:t>Buenos días/tardes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En este sentido, siéntase libre de compartir sus ideas en este espacio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Aquí no hay respuestas correctas o incorrectas, lo que importa es justamente su opinión sincera</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agilizar la toma de la información, resulta de mucha utilidad grabar la conversación</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Tomar notas a mano demora mucho tiempo y se pueden perder cuestiones importantes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¿Existe algún inconveniente en que grabemos la conversación? El uso de la grabación es sólo a los fines de análisis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¡Desde ya muchas gracias por su tiempo!</w:t>
      </w:r>
    </w:p>
    <w:p w14:paraId="6107C37D" w14:textId="77777777" w:rsidR="00161D0F" w:rsidRPr="00EE30D0" w:rsidRDefault="00161D0F" w:rsidP="00EE30D0">
      <w:pPr>
        <w:spacing w:line="360" w:lineRule="auto"/>
        <w:rPr>
          <w:rFonts w:ascii="Times New Roman" w:eastAsia="Times New Roman" w:hAnsi="Times New Roman" w:cs="Times New Roman"/>
        </w:rPr>
      </w:pPr>
    </w:p>
    <w:p w14:paraId="01E388E0"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Percepción de los reclamos</w:t>
      </w:r>
    </w:p>
    <w:p w14:paraId="1106B386" w14:textId="261599AC"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Primero, quiero saber </w:t>
      </w:r>
      <w:proofErr w:type="spellStart"/>
      <w:r w:rsidRPr="00EE30D0">
        <w:rPr>
          <w:rFonts w:ascii="Times New Roman" w:eastAsia="Times New Roman" w:hAnsi="Times New Roman" w:cs="Times New Roman"/>
        </w:rPr>
        <w:t>cual</w:t>
      </w:r>
      <w:proofErr w:type="spellEnd"/>
      <w:r w:rsidRPr="00EE30D0">
        <w:rPr>
          <w:rFonts w:ascii="Times New Roman" w:eastAsia="Times New Roman" w:hAnsi="Times New Roman" w:cs="Times New Roman"/>
        </w:rPr>
        <w:t xml:space="preserve"> es su percepción general acerca de los reclamos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usted, ¿qué es un reclamo? </w:t>
      </w:r>
    </w:p>
    <w:p w14:paraId="4921CD5C"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30D01D5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¿Me podría explicar el procedimiento para presentar un reclamo en una empresa/institución?</w:t>
      </w:r>
    </w:p>
    <w:p w14:paraId="3B014634"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¿Ha presentado antes un reclamo? ¿Cuál fue el medio que utilizo para presentar su reclamo (vía telefónica, internet, presencial)?</w:t>
      </w:r>
    </w:p>
    <w:p w14:paraId="3AEEFEF3"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¿Ha presentado antes un reclamo en el sector salud? En caso afirmativo, ¿podría contarme </w:t>
      </w:r>
      <w:proofErr w:type="spellStart"/>
      <w:r w:rsidRPr="00EE30D0">
        <w:rPr>
          <w:rFonts w:ascii="Times New Roman" w:eastAsia="Times New Roman" w:hAnsi="Times New Roman" w:cs="Times New Roman"/>
        </w:rPr>
        <w:t>como</w:t>
      </w:r>
      <w:proofErr w:type="spellEnd"/>
      <w:r w:rsidRPr="00EE30D0">
        <w:rPr>
          <w:rFonts w:ascii="Times New Roman" w:eastAsia="Times New Roman" w:hAnsi="Times New Roman" w:cs="Times New Roman"/>
        </w:rPr>
        <w:t xml:space="preserve"> fue su experiencia?</w:t>
      </w:r>
    </w:p>
    <w:p w14:paraId="7DB783BE"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Rol de los reclamos y manejo de información</w:t>
      </w:r>
    </w:p>
    <w:p w14:paraId="04461D91"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¿Cuál cree que es actualmente el rol de los reclamos en una empresa/institución, si es que existiese uno?</w:t>
      </w:r>
    </w:p>
    <w:p w14:paraId="10E8FBCD"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¿Cuál cree que debería ser el rol de los reclamos en una empresa/institución, si es que debería existir uno?</w:t>
      </w:r>
    </w:p>
    <w:p w14:paraId="55109CD2"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¿Cómo cree que las empresas/instituciones manejan la información proveniente de los reclamos, si es que lo hacen?</w:t>
      </w:r>
    </w:p>
    <w:p w14:paraId="795D0AB6"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lastRenderedPageBreak/>
        <w:t>¿Cómo cree que debería ser tratada esta información, si es que se maneja?</w:t>
      </w:r>
    </w:p>
    <w:p w14:paraId="0170F3F0"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Herramienta informática</w:t>
      </w:r>
    </w:p>
    <w:p w14:paraId="654AEF9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06D55C0E"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Si es que existiera, ¿qué esperaría poder realizar o visualizar en ella?</w:t>
      </w:r>
    </w:p>
    <w:p w14:paraId="423943E0"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Para que usted considere utilizarla, ¿Qué características le gustaría a usted que tenga esta herramienta?</w:t>
      </w:r>
    </w:p>
    <w:p w14:paraId="29EDCA75" w14:textId="77777777" w:rsidR="00161D0F" w:rsidRPr="00EE30D0" w:rsidRDefault="00161D0F" w:rsidP="00EE30D0">
      <w:pPr>
        <w:pStyle w:val="Prrafodelista"/>
        <w:numPr>
          <w:ilvl w:val="1"/>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¿Con quién compartiría la información y/o existencia de dicha herramienta, si es que lo compartiese? </w:t>
      </w:r>
    </w:p>
    <w:p w14:paraId="227CBB6E" w14:textId="77777777" w:rsidR="00161D0F" w:rsidRPr="00EE30D0" w:rsidRDefault="00161D0F" w:rsidP="00EE30D0">
      <w:pPr>
        <w:pStyle w:val="Prrafodelista"/>
        <w:numPr>
          <w:ilvl w:val="0"/>
          <w:numId w:val="10"/>
        </w:numPr>
        <w:spacing w:line="360" w:lineRule="auto"/>
        <w:rPr>
          <w:rFonts w:ascii="Times New Roman" w:eastAsia="Times New Roman" w:hAnsi="Times New Roman" w:cs="Times New Roman"/>
        </w:rPr>
      </w:pPr>
      <w:r w:rsidRPr="00EE30D0">
        <w:rPr>
          <w:rFonts w:ascii="Times New Roman" w:eastAsia="Times New Roman" w:hAnsi="Times New Roman" w:cs="Times New Roman"/>
        </w:rPr>
        <w:t>De todo lo que se ha discutido, ¿qué le parece más importante?</w:t>
      </w:r>
    </w:p>
    <w:p w14:paraId="262F2508" w14:textId="77777777" w:rsidR="00161D0F" w:rsidRPr="00EE30D0" w:rsidRDefault="00161D0F" w:rsidP="00EE30D0">
      <w:pPr>
        <w:spacing w:line="360" w:lineRule="auto"/>
        <w:rPr>
          <w:rFonts w:ascii="Times New Roman" w:eastAsia="Times New Roman" w:hAnsi="Times New Roman" w:cs="Times New Roman"/>
        </w:rPr>
      </w:pPr>
    </w:p>
    <w:p w14:paraId="79AC74FA" w14:textId="77777777"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b/>
        </w:rPr>
        <w:t>Conclusión</w:t>
      </w:r>
      <w:r w:rsidRPr="00EE30D0">
        <w:rPr>
          <w:rFonts w:ascii="Times New Roman" w:eastAsia="Times New Roman" w:hAnsi="Times New Roman" w:cs="Times New Roman"/>
        </w:rPr>
        <w:t xml:space="preserve">: </w:t>
      </w:r>
    </w:p>
    <w:p w14:paraId="68108930" w14:textId="2F143924"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EE30D0">
        <w:rPr>
          <w:rFonts w:ascii="Times New Roman" w:eastAsia="Times New Roman" w:hAnsi="Times New Roman" w:cs="Times New Roman"/>
        </w:rPr>
        <w:t>esta</w:t>
      </w:r>
      <w:proofErr w:type="spellEnd"/>
      <w:r w:rsidRPr="00EE30D0">
        <w:rPr>
          <w:rFonts w:ascii="Times New Roman" w:eastAsia="Times New Roman" w:hAnsi="Times New Roman" w:cs="Times New Roman"/>
        </w:rPr>
        <w:t xml:space="preserve"> planteando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Antes de terminar, ¿Desea agregar algo más respecto al uso y manejo de los reclamos?</w:t>
      </w:r>
    </w:p>
    <w:p w14:paraId="5D6BE5B4" w14:textId="77777777" w:rsidR="00161D0F" w:rsidRPr="00EE30D0" w:rsidRDefault="00161D0F" w:rsidP="00EE30D0">
      <w:pPr>
        <w:tabs>
          <w:tab w:val="left" w:pos="5040"/>
        </w:tabs>
        <w:spacing w:line="360" w:lineRule="auto"/>
        <w:ind w:left="360"/>
        <w:rPr>
          <w:rFonts w:ascii="Times New Roman" w:eastAsia="Times New Roman" w:hAnsi="Times New Roman" w:cs="Times New Roman"/>
        </w:rPr>
      </w:pPr>
      <w:r w:rsidRPr="00EE30D0">
        <w:rPr>
          <w:rFonts w:ascii="Times New Roman" w:eastAsia="Times New Roman" w:hAnsi="Times New Roman" w:cs="Times New Roman"/>
        </w:rPr>
        <w:tab/>
      </w:r>
    </w:p>
    <w:p w14:paraId="0F58207B" w14:textId="77777777"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¡Muchas gracias por ser honestos con nosotros y por su tiempo!</w:t>
      </w:r>
    </w:p>
    <w:p w14:paraId="42E2CC5A" w14:textId="77777777" w:rsidR="00161D0F" w:rsidRPr="00EE30D0" w:rsidRDefault="00161D0F" w:rsidP="00EE30D0">
      <w:pPr>
        <w:spacing w:line="360" w:lineRule="auto"/>
        <w:rPr>
          <w:rFonts w:ascii="Times New Roman" w:eastAsia="Times New Roman" w:hAnsi="Times New Roman" w:cs="Times New Roman"/>
        </w:rPr>
      </w:pPr>
    </w:p>
    <w:p w14:paraId="11C65EFB" w14:textId="77777777" w:rsidR="00161D0F" w:rsidRPr="00EE30D0" w:rsidRDefault="00161D0F" w:rsidP="00EE30D0">
      <w:pPr>
        <w:spacing w:line="360" w:lineRule="auto"/>
        <w:rPr>
          <w:rFonts w:ascii="Times New Roman" w:eastAsia="Times New Roman" w:hAnsi="Times New Roman" w:cs="Times New Roman"/>
        </w:rPr>
      </w:pPr>
    </w:p>
    <w:p w14:paraId="02368533" w14:textId="77777777" w:rsidR="00161D0F" w:rsidRPr="00EE30D0" w:rsidRDefault="00161D0F" w:rsidP="00EE30D0">
      <w:pPr>
        <w:spacing w:line="360" w:lineRule="auto"/>
        <w:rPr>
          <w:rFonts w:ascii="Times New Roman" w:eastAsia="Times New Roman" w:hAnsi="Times New Roman" w:cs="Times New Roman"/>
        </w:rPr>
      </w:pPr>
    </w:p>
    <w:p w14:paraId="3D070157" w14:textId="77777777" w:rsidR="00161D0F" w:rsidRPr="00EE30D0" w:rsidRDefault="00161D0F" w:rsidP="00EE30D0">
      <w:pPr>
        <w:spacing w:line="360" w:lineRule="auto"/>
        <w:rPr>
          <w:rFonts w:ascii="Times New Roman" w:eastAsia="Times New Roman" w:hAnsi="Times New Roman" w:cs="Times New Roman"/>
        </w:rPr>
      </w:pPr>
    </w:p>
    <w:p w14:paraId="50CB3235" w14:textId="77777777" w:rsidR="00161D0F" w:rsidRPr="00EE30D0" w:rsidRDefault="00161D0F" w:rsidP="00EE30D0">
      <w:pPr>
        <w:spacing w:line="360" w:lineRule="auto"/>
        <w:rPr>
          <w:rFonts w:ascii="Times New Roman" w:eastAsia="Times New Roman" w:hAnsi="Times New Roman" w:cs="Times New Roman"/>
        </w:rPr>
      </w:pPr>
    </w:p>
    <w:p w14:paraId="1E51FFA9" w14:textId="77777777" w:rsidR="00161D0F" w:rsidRPr="00EE30D0" w:rsidRDefault="00161D0F" w:rsidP="00EE30D0">
      <w:pPr>
        <w:spacing w:line="360" w:lineRule="auto"/>
        <w:rPr>
          <w:rFonts w:ascii="Times New Roman" w:eastAsia="Times New Roman" w:hAnsi="Times New Roman" w:cs="Times New Roman"/>
        </w:rPr>
      </w:pPr>
    </w:p>
    <w:p w14:paraId="4AC9B928" w14:textId="77777777" w:rsidR="00161D0F" w:rsidRPr="00EE30D0" w:rsidRDefault="00161D0F" w:rsidP="00EE30D0">
      <w:pPr>
        <w:spacing w:line="360" w:lineRule="auto"/>
        <w:rPr>
          <w:rFonts w:ascii="Times New Roman" w:eastAsia="Times New Roman" w:hAnsi="Times New Roman" w:cs="Times New Roman"/>
        </w:rPr>
      </w:pPr>
    </w:p>
    <w:p w14:paraId="37D1074D" w14:textId="77777777" w:rsidR="00161D0F" w:rsidRPr="00EE30D0" w:rsidRDefault="00161D0F" w:rsidP="00EE30D0">
      <w:pPr>
        <w:spacing w:line="360" w:lineRule="auto"/>
        <w:rPr>
          <w:rFonts w:ascii="Times New Roman" w:eastAsia="Times New Roman" w:hAnsi="Times New Roman" w:cs="Times New Roman"/>
        </w:rPr>
      </w:pPr>
    </w:p>
    <w:p w14:paraId="6911F1A8" w14:textId="77777777" w:rsidR="00161D0F" w:rsidRPr="00EE30D0" w:rsidRDefault="00161D0F" w:rsidP="00EE30D0">
      <w:pPr>
        <w:spacing w:line="360" w:lineRule="auto"/>
        <w:rPr>
          <w:rFonts w:ascii="Times New Roman" w:eastAsia="Times New Roman" w:hAnsi="Times New Roman" w:cs="Times New Roman"/>
        </w:rPr>
      </w:pPr>
    </w:p>
    <w:p w14:paraId="39886DCE" w14:textId="77777777" w:rsidR="00161D0F" w:rsidRPr="00EE30D0" w:rsidRDefault="00161D0F" w:rsidP="00EE30D0">
      <w:pPr>
        <w:spacing w:line="360" w:lineRule="auto"/>
        <w:jc w:val="center"/>
        <w:rPr>
          <w:rFonts w:ascii="Times New Roman" w:hAnsi="Times New Roman" w:cs="Times New Roman"/>
          <w:u w:val="single"/>
          <w:lang w:val="es-ES"/>
        </w:rPr>
      </w:pPr>
      <w:r w:rsidRPr="00EE30D0">
        <w:rPr>
          <w:rFonts w:ascii="Times New Roman" w:hAnsi="Times New Roman" w:cs="Times New Roman"/>
          <w:u w:val="single"/>
          <w:lang w:val="es-ES"/>
        </w:rPr>
        <w:t xml:space="preserve">Anexo 3: Guía </w:t>
      </w:r>
      <w:proofErr w:type="spellStart"/>
      <w:r w:rsidRPr="00EE30D0">
        <w:rPr>
          <w:rFonts w:ascii="Times New Roman" w:hAnsi="Times New Roman" w:cs="Times New Roman"/>
          <w:u w:val="single"/>
          <w:lang w:val="es-ES"/>
        </w:rPr>
        <w:t>Semi</w:t>
      </w:r>
      <w:proofErr w:type="spellEnd"/>
      <w:r w:rsidRPr="00EE30D0">
        <w:rPr>
          <w:rFonts w:ascii="Times New Roman" w:hAnsi="Times New Roman" w:cs="Times New Roman"/>
          <w:u w:val="single"/>
          <w:lang w:val="es-ES"/>
        </w:rPr>
        <w:t xml:space="preserve">-Estructurada de Entrevista a Profundidad para usuarios finales Nº2 </w:t>
      </w:r>
    </w:p>
    <w:p w14:paraId="41E9599E" w14:textId="77777777" w:rsidR="00161D0F" w:rsidRPr="00EE30D0" w:rsidRDefault="00161D0F" w:rsidP="00EE30D0">
      <w:pPr>
        <w:spacing w:line="360" w:lineRule="auto"/>
        <w:rPr>
          <w:rFonts w:ascii="Times New Roman" w:hAnsi="Times New Roman" w:cs="Times New Roman"/>
          <w:lang w:val="es-ES"/>
        </w:rPr>
      </w:pPr>
    </w:p>
    <w:p w14:paraId="301FDDD0" w14:textId="12958910"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Objetivo</w:t>
      </w:r>
      <w:r w:rsidRPr="00EE30D0">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EE30D0">
        <w:rPr>
          <w:rFonts w:ascii="Times New Roman" w:hAnsi="Times New Roman" w:cs="Times New Roman"/>
          <w:lang w:val="es-ES"/>
        </w:rPr>
        <w:t>.</w:t>
      </w:r>
    </w:p>
    <w:p w14:paraId="518D3F1E" w14:textId="77777777" w:rsidR="00161D0F" w:rsidRPr="00EE30D0" w:rsidRDefault="00161D0F" w:rsidP="00EE30D0">
      <w:pPr>
        <w:spacing w:line="360" w:lineRule="auto"/>
        <w:rPr>
          <w:rFonts w:ascii="Times New Roman" w:hAnsi="Times New Roman" w:cs="Times New Roman"/>
        </w:rPr>
      </w:pPr>
    </w:p>
    <w:p w14:paraId="32BB3179" w14:textId="37364396" w:rsidR="00161D0F" w:rsidRPr="00EE30D0" w:rsidRDefault="00161D0F" w:rsidP="00EE30D0">
      <w:pPr>
        <w:spacing w:line="360" w:lineRule="auto"/>
        <w:jc w:val="both"/>
        <w:rPr>
          <w:rFonts w:ascii="Times New Roman" w:eastAsia="Times New Roman" w:hAnsi="Times New Roman" w:cs="Times New Roman"/>
        </w:rPr>
      </w:pPr>
      <w:r w:rsidRPr="00EE30D0">
        <w:rPr>
          <w:rFonts w:ascii="Times New Roman" w:eastAsia="Times New Roman" w:hAnsi="Times New Roman" w:cs="Times New Roman"/>
        </w:rPr>
        <w:lastRenderedPageBreak/>
        <w:t>Buenos días/tardes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En este sentido, siéntase libre de compartir sus ideas en este espacio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Aquí no hay respuestas correctas o incorrectas, lo que importa es justamente su opinión sincera</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Para agilizar la toma de la información, resulta de mucha utilidad grabar la conversación</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Tomar notas a mano demora mucho tiempo y se pueden perder cuestiones importantes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¿Existe algún inconveniente en que grabemos la conversación? El uso de la grabación es sólo a los fines de análisis</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¡Desde ya muchas gracias por su tiempo!</w:t>
      </w:r>
    </w:p>
    <w:p w14:paraId="5265C50D" w14:textId="77777777" w:rsidR="00161D0F" w:rsidRPr="00EE30D0" w:rsidRDefault="00161D0F" w:rsidP="00EE30D0">
      <w:pPr>
        <w:spacing w:line="360" w:lineRule="auto"/>
        <w:rPr>
          <w:rFonts w:ascii="Times New Roman" w:hAnsi="Times New Roman" w:cs="Times New Roman"/>
          <w:lang w:val="es-ES"/>
        </w:rPr>
      </w:pPr>
    </w:p>
    <w:p w14:paraId="25455240" w14:textId="284632E6"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He creado unos bocetos donde se muestra como se esta planteando que sea la distribución, visualización y flujo para un Sistema de Manejo y Recojo de Reclamos en salud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(Explicar los bocetos y objetivo planteado dependiendo del tipo de usuario)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¿Qué opina Ud</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w:t>
      </w:r>
      <w:proofErr w:type="gramStart"/>
      <w:r w:rsidRPr="00EE30D0">
        <w:rPr>
          <w:rFonts w:ascii="Times New Roman" w:hAnsi="Times New Roman" w:cs="Times New Roman"/>
          <w:lang w:val="es-ES"/>
        </w:rPr>
        <w:t>Sobre los bocetos mostrados?</w:t>
      </w:r>
      <w:proofErr w:type="gramEnd"/>
    </w:p>
    <w:p w14:paraId="6F712283"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encuentra interesante en estos bocetos? (Mostrar bocetos individualmente)</w:t>
      </w:r>
    </w:p>
    <w:p w14:paraId="6245DD72"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encuentra confuso en estos bocetos? (Mostrar bocetos individualmente)</w:t>
      </w:r>
    </w:p>
    <w:p w14:paraId="2D4D40F2"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Considerando el objetivo planteado al comienzo de la entrevista, ¿Qué encuentra acertado de estos bocetos para cumplir dicho objetivo?</w:t>
      </w:r>
    </w:p>
    <w:p w14:paraId="07C15849"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1F64B03A"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 xml:space="preserve">Por lo que ha podido ver a través de estos bocetos ¿Qué tan útil le parece el sistema? </w:t>
      </w:r>
    </w:p>
    <w:p w14:paraId="74C97463" w14:textId="77777777" w:rsidR="00161D0F" w:rsidRPr="00EE30D0" w:rsidRDefault="00161D0F" w:rsidP="00EE30D0">
      <w:pPr>
        <w:pStyle w:val="Prrafodelista"/>
        <w:numPr>
          <w:ilvl w:val="1"/>
          <w:numId w:val="11"/>
        </w:numPr>
        <w:spacing w:line="360" w:lineRule="auto"/>
        <w:rPr>
          <w:rFonts w:ascii="Times New Roman" w:hAnsi="Times New Roman" w:cs="Times New Roman"/>
          <w:lang w:val="es-ES"/>
        </w:rPr>
      </w:pPr>
      <w:r w:rsidRPr="00EE30D0">
        <w:rPr>
          <w:rFonts w:ascii="Times New Roman" w:hAnsi="Times New Roman" w:cs="Times New Roman"/>
          <w:lang w:val="es-ES"/>
        </w:rPr>
        <w:t>¿Qué tan frecuentemente ingresaría a este sistema, si es que ingresaría?</w:t>
      </w:r>
    </w:p>
    <w:p w14:paraId="6F82F991"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¿Qué información u opciones le gustaría que el sistema brinde?</w:t>
      </w:r>
    </w:p>
    <w:p w14:paraId="0EAD1668"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¿Tiene en mente alguna alternativa sobre como le gustaría que fuera la distribución, visualización y/o flujo del sistema?</w:t>
      </w:r>
    </w:p>
    <w:p w14:paraId="21414875"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 xml:space="preserve">La información que le brinde el sistema, ¿Qué tan útil le parecería compartirla? ¿Con quien compartiría </w:t>
      </w:r>
      <w:proofErr w:type="gramStart"/>
      <w:r w:rsidRPr="00EE30D0">
        <w:rPr>
          <w:rFonts w:ascii="Times New Roman" w:hAnsi="Times New Roman" w:cs="Times New Roman"/>
          <w:lang w:val="es-ES"/>
        </w:rPr>
        <w:t>este información</w:t>
      </w:r>
      <w:proofErr w:type="gramEnd"/>
      <w:r w:rsidRPr="00EE30D0">
        <w:rPr>
          <w:rFonts w:ascii="Times New Roman" w:hAnsi="Times New Roman" w:cs="Times New Roman"/>
          <w:lang w:val="es-ES"/>
        </w:rPr>
        <w:t>?</w:t>
      </w:r>
    </w:p>
    <w:p w14:paraId="60857E94"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lastRenderedPageBreak/>
        <w:t>¿Tiene algún otro comentario o sugerencia sobre los bocetos, flujo y/o sistema?</w:t>
      </w:r>
    </w:p>
    <w:p w14:paraId="7C55D7F1" w14:textId="77777777" w:rsidR="00161D0F" w:rsidRPr="00EE30D0" w:rsidRDefault="00161D0F" w:rsidP="00EE30D0">
      <w:pPr>
        <w:pStyle w:val="Prrafodelista"/>
        <w:numPr>
          <w:ilvl w:val="0"/>
          <w:numId w:val="11"/>
        </w:numPr>
        <w:spacing w:line="360" w:lineRule="auto"/>
        <w:rPr>
          <w:rFonts w:ascii="Times New Roman" w:hAnsi="Times New Roman" w:cs="Times New Roman"/>
          <w:lang w:val="es-ES"/>
        </w:rPr>
      </w:pPr>
      <w:r w:rsidRPr="00EE30D0">
        <w:rPr>
          <w:rFonts w:ascii="Times New Roman" w:hAnsi="Times New Roman" w:cs="Times New Roman"/>
          <w:lang w:val="es-ES"/>
        </w:rPr>
        <w:t>¿Cuál es su opinión general del sistema?</w:t>
      </w:r>
    </w:p>
    <w:p w14:paraId="044A3323" w14:textId="77777777" w:rsidR="00161D0F" w:rsidRPr="00EE30D0" w:rsidRDefault="00161D0F" w:rsidP="00EE30D0">
      <w:pPr>
        <w:spacing w:line="360" w:lineRule="auto"/>
        <w:rPr>
          <w:rFonts w:ascii="Times New Roman" w:hAnsi="Times New Roman" w:cs="Times New Roman"/>
          <w:lang w:val="es-ES"/>
        </w:rPr>
      </w:pPr>
    </w:p>
    <w:p w14:paraId="2D987F7C"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b/>
          <w:lang w:val="es-ES"/>
        </w:rPr>
        <w:t>Conclusión</w:t>
      </w:r>
      <w:r w:rsidRPr="00EE30D0">
        <w:rPr>
          <w:rFonts w:ascii="Times New Roman" w:hAnsi="Times New Roman" w:cs="Times New Roman"/>
          <w:lang w:val="es-ES"/>
        </w:rPr>
        <w:t>:</w:t>
      </w:r>
    </w:p>
    <w:p w14:paraId="4E5F939C" w14:textId="3CD0579D" w:rsidR="00161D0F" w:rsidRPr="00EE30D0" w:rsidRDefault="00161D0F" w:rsidP="00EE30D0">
      <w:pPr>
        <w:spacing w:line="360" w:lineRule="auto"/>
        <w:rPr>
          <w:rFonts w:ascii="Times New Roman" w:eastAsia="Times New Roman" w:hAnsi="Times New Roman" w:cs="Times New Roman"/>
        </w:rPr>
      </w:pPr>
      <w:r w:rsidRPr="00EE30D0">
        <w:rPr>
          <w:rFonts w:ascii="Times New Roman" w:eastAsia="Times New Roman" w:hAnsi="Times New Roman" w:cs="Times New Roman"/>
        </w:rPr>
        <w:t>Esta información será de mucha ayuda para mejorar el proceso de diseño del sistema de información que se esta planteando</w:t>
      </w:r>
      <w:r w:rsidR="007B7445" w:rsidRPr="00EE30D0">
        <w:rPr>
          <w:rFonts w:ascii="Times New Roman" w:eastAsia="Times New Roman" w:hAnsi="Times New Roman" w:cs="Times New Roman"/>
        </w:rPr>
        <w:t>.</w:t>
      </w:r>
      <w:r w:rsidRPr="00EE30D0">
        <w:rPr>
          <w:rFonts w:ascii="Times New Roman" w:eastAsia="Times New Roman" w:hAnsi="Times New Roman" w:cs="Times New Roman"/>
        </w:rPr>
        <w:t xml:space="preserve"> Antes de terminar, ¿Desea agregar algo más respecto al uso y manejo de los reclamos? </w:t>
      </w:r>
    </w:p>
    <w:p w14:paraId="43AEA02A" w14:textId="77777777" w:rsidR="00161D0F" w:rsidRPr="00EE30D0" w:rsidRDefault="00161D0F" w:rsidP="00EE30D0">
      <w:pPr>
        <w:spacing w:line="360" w:lineRule="auto"/>
        <w:rPr>
          <w:rFonts w:ascii="Times New Roman" w:eastAsia="Times New Roman" w:hAnsi="Times New Roman" w:cs="Times New Roman"/>
        </w:rPr>
      </w:pPr>
    </w:p>
    <w:p w14:paraId="1D433298"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eastAsia="Times New Roman" w:hAnsi="Times New Roman" w:cs="Times New Roman"/>
        </w:rPr>
        <w:t>¡Muchas gracias por ser honestos con nosotros y por su tiempo!</w:t>
      </w:r>
    </w:p>
    <w:p w14:paraId="35F8A1B3" w14:textId="77777777" w:rsidR="00161D0F" w:rsidRPr="00EE30D0" w:rsidRDefault="00161D0F" w:rsidP="00EE30D0">
      <w:pPr>
        <w:spacing w:line="360" w:lineRule="auto"/>
        <w:rPr>
          <w:rFonts w:ascii="Times New Roman" w:hAnsi="Times New Roman" w:cs="Times New Roman"/>
          <w:lang w:val="es-ES"/>
        </w:rPr>
      </w:pPr>
    </w:p>
    <w:p w14:paraId="10319058" w14:textId="77777777" w:rsidR="007B7445" w:rsidRPr="00EE30D0" w:rsidRDefault="007B7445" w:rsidP="00EE30D0">
      <w:pPr>
        <w:spacing w:line="360" w:lineRule="auto"/>
        <w:rPr>
          <w:rFonts w:ascii="Times New Roman" w:hAnsi="Times New Roman" w:cs="Times New Roman"/>
          <w:b/>
          <w:lang w:val="es-ES"/>
        </w:rPr>
      </w:pPr>
    </w:p>
    <w:p w14:paraId="587B44D4" w14:textId="77777777" w:rsidR="007B7445" w:rsidRPr="00EE30D0" w:rsidRDefault="007B7445" w:rsidP="00EE30D0">
      <w:pPr>
        <w:spacing w:line="360" w:lineRule="auto"/>
        <w:rPr>
          <w:rFonts w:ascii="Times New Roman" w:hAnsi="Times New Roman" w:cs="Times New Roman"/>
          <w:b/>
          <w:lang w:val="es-ES"/>
        </w:rPr>
      </w:pPr>
    </w:p>
    <w:p w14:paraId="0C0C5016" w14:textId="77777777" w:rsidR="007B7445" w:rsidRPr="00EE30D0" w:rsidRDefault="007B7445" w:rsidP="00EE30D0">
      <w:pPr>
        <w:spacing w:line="360" w:lineRule="auto"/>
        <w:rPr>
          <w:rFonts w:ascii="Times New Roman" w:hAnsi="Times New Roman" w:cs="Times New Roman"/>
          <w:b/>
          <w:lang w:val="es-ES"/>
        </w:rPr>
      </w:pPr>
    </w:p>
    <w:p w14:paraId="4F691204" w14:textId="77777777" w:rsidR="007B7445" w:rsidRPr="00EE30D0" w:rsidRDefault="007B7445" w:rsidP="00EE30D0">
      <w:pPr>
        <w:spacing w:line="360" w:lineRule="auto"/>
        <w:rPr>
          <w:rFonts w:ascii="Times New Roman" w:hAnsi="Times New Roman" w:cs="Times New Roman"/>
          <w:b/>
          <w:lang w:val="es-ES"/>
        </w:rPr>
      </w:pPr>
    </w:p>
    <w:p w14:paraId="0CE4FBDF" w14:textId="77777777" w:rsidR="007B7445" w:rsidRPr="00EE30D0" w:rsidRDefault="007B7445" w:rsidP="00EE30D0">
      <w:pPr>
        <w:spacing w:line="360" w:lineRule="auto"/>
        <w:rPr>
          <w:rFonts w:ascii="Times New Roman" w:hAnsi="Times New Roman" w:cs="Times New Roman"/>
          <w:b/>
          <w:lang w:val="es-ES"/>
        </w:rPr>
      </w:pPr>
    </w:p>
    <w:p w14:paraId="479F5A60" w14:textId="77777777" w:rsidR="007B7445" w:rsidRPr="00EE30D0" w:rsidRDefault="007B7445" w:rsidP="00EE30D0">
      <w:pPr>
        <w:spacing w:line="360" w:lineRule="auto"/>
        <w:rPr>
          <w:rFonts w:ascii="Times New Roman" w:hAnsi="Times New Roman" w:cs="Times New Roman"/>
          <w:b/>
          <w:lang w:val="es-ES"/>
        </w:rPr>
      </w:pPr>
    </w:p>
    <w:p w14:paraId="475AEFD6" w14:textId="77777777" w:rsidR="007B7445" w:rsidRPr="00EE30D0" w:rsidRDefault="007B7445" w:rsidP="00EE30D0">
      <w:pPr>
        <w:spacing w:line="360" w:lineRule="auto"/>
        <w:rPr>
          <w:rFonts w:ascii="Times New Roman" w:hAnsi="Times New Roman" w:cs="Times New Roman"/>
          <w:b/>
          <w:lang w:val="es-ES"/>
        </w:rPr>
      </w:pPr>
    </w:p>
    <w:p w14:paraId="06AFD237" w14:textId="77777777" w:rsidR="007B7445" w:rsidRPr="00EE30D0" w:rsidRDefault="007B7445" w:rsidP="00EE30D0">
      <w:pPr>
        <w:spacing w:line="360" w:lineRule="auto"/>
        <w:rPr>
          <w:rFonts w:ascii="Times New Roman" w:hAnsi="Times New Roman" w:cs="Times New Roman"/>
          <w:b/>
          <w:lang w:val="es-ES"/>
        </w:rPr>
      </w:pPr>
    </w:p>
    <w:p w14:paraId="222049EB" w14:textId="77777777" w:rsidR="007B7445" w:rsidRPr="00EE30D0" w:rsidRDefault="007B7445" w:rsidP="00EE30D0">
      <w:pPr>
        <w:spacing w:line="360" w:lineRule="auto"/>
        <w:rPr>
          <w:rFonts w:ascii="Times New Roman" w:hAnsi="Times New Roman" w:cs="Times New Roman"/>
          <w:b/>
          <w:lang w:val="es-ES"/>
        </w:rPr>
      </w:pPr>
    </w:p>
    <w:p w14:paraId="4BC09037" w14:textId="77777777" w:rsidR="007B7445" w:rsidRPr="00EE30D0" w:rsidRDefault="007B7445" w:rsidP="00EE30D0">
      <w:pPr>
        <w:spacing w:line="360" w:lineRule="auto"/>
        <w:rPr>
          <w:rFonts w:ascii="Times New Roman" w:hAnsi="Times New Roman" w:cs="Times New Roman"/>
          <w:b/>
          <w:lang w:val="es-ES"/>
        </w:rPr>
      </w:pPr>
    </w:p>
    <w:p w14:paraId="356971A3" w14:textId="77777777" w:rsidR="007B7445" w:rsidRPr="00EE30D0" w:rsidRDefault="007B7445" w:rsidP="00EE30D0">
      <w:pPr>
        <w:spacing w:line="360" w:lineRule="auto"/>
        <w:rPr>
          <w:rFonts w:ascii="Times New Roman" w:hAnsi="Times New Roman" w:cs="Times New Roman"/>
          <w:b/>
          <w:lang w:val="es-ES"/>
        </w:rPr>
      </w:pPr>
    </w:p>
    <w:p w14:paraId="29394405" w14:textId="77777777" w:rsidR="007B7445" w:rsidRPr="00EE30D0" w:rsidRDefault="007B7445" w:rsidP="00EE30D0">
      <w:pPr>
        <w:spacing w:line="360" w:lineRule="auto"/>
        <w:rPr>
          <w:rFonts w:ascii="Times New Roman" w:hAnsi="Times New Roman" w:cs="Times New Roman"/>
          <w:b/>
          <w:lang w:val="es-ES"/>
        </w:rPr>
      </w:pPr>
    </w:p>
    <w:p w14:paraId="14F34A70" w14:textId="77777777" w:rsidR="007B7445" w:rsidRPr="00EE30D0" w:rsidRDefault="007B7445" w:rsidP="00EE30D0">
      <w:pPr>
        <w:spacing w:line="360" w:lineRule="auto"/>
        <w:rPr>
          <w:rFonts w:ascii="Times New Roman" w:hAnsi="Times New Roman" w:cs="Times New Roman"/>
          <w:b/>
          <w:lang w:val="es-ES"/>
        </w:rPr>
      </w:pPr>
    </w:p>
    <w:p w14:paraId="547B5D43" w14:textId="77777777" w:rsidR="007B7445" w:rsidRPr="00EE30D0" w:rsidRDefault="007B7445" w:rsidP="00EE30D0">
      <w:pPr>
        <w:spacing w:line="360" w:lineRule="auto"/>
        <w:rPr>
          <w:rFonts w:ascii="Times New Roman" w:hAnsi="Times New Roman" w:cs="Times New Roman"/>
          <w:b/>
          <w:lang w:val="es-ES"/>
        </w:rPr>
      </w:pPr>
    </w:p>
    <w:p w14:paraId="1BB5C47C" w14:textId="77777777" w:rsidR="007B7445" w:rsidRPr="00EE30D0" w:rsidRDefault="007B7445" w:rsidP="00EE30D0">
      <w:pPr>
        <w:spacing w:line="360" w:lineRule="auto"/>
        <w:rPr>
          <w:rFonts w:ascii="Times New Roman" w:hAnsi="Times New Roman" w:cs="Times New Roman"/>
          <w:b/>
          <w:lang w:val="es-ES"/>
        </w:rPr>
      </w:pPr>
    </w:p>
    <w:p w14:paraId="273F872A" w14:textId="77777777" w:rsidR="007B7445" w:rsidRPr="00EE30D0" w:rsidRDefault="007B7445" w:rsidP="00EE30D0">
      <w:pPr>
        <w:spacing w:line="360" w:lineRule="auto"/>
        <w:rPr>
          <w:rFonts w:ascii="Times New Roman" w:hAnsi="Times New Roman" w:cs="Times New Roman"/>
          <w:b/>
          <w:lang w:val="es-ES"/>
        </w:rPr>
      </w:pPr>
    </w:p>
    <w:p w14:paraId="4B311FFD" w14:textId="77777777" w:rsidR="007B7445" w:rsidRPr="00EE30D0" w:rsidRDefault="007B7445" w:rsidP="00EE30D0">
      <w:pPr>
        <w:spacing w:line="360" w:lineRule="auto"/>
        <w:rPr>
          <w:rFonts w:ascii="Times New Roman" w:hAnsi="Times New Roman" w:cs="Times New Roman"/>
          <w:b/>
          <w:lang w:val="es-ES"/>
        </w:rPr>
      </w:pPr>
    </w:p>
    <w:p w14:paraId="36A4FC8F" w14:textId="77777777" w:rsidR="007B7445" w:rsidRPr="00EE30D0" w:rsidRDefault="007B7445" w:rsidP="00EE30D0">
      <w:pPr>
        <w:spacing w:line="360" w:lineRule="auto"/>
        <w:rPr>
          <w:rFonts w:ascii="Times New Roman" w:hAnsi="Times New Roman" w:cs="Times New Roman"/>
          <w:b/>
          <w:lang w:val="es-ES"/>
        </w:rPr>
      </w:pPr>
    </w:p>
    <w:p w14:paraId="7279D702" w14:textId="77777777" w:rsidR="007B7445" w:rsidRPr="00EE30D0" w:rsidRDefault="007B7445" w:rsidP="00EE30D0">
      <w:pPr>
        <w:spacing w:line="360" w:lineRule="auto"/>
        <w:rPr>
          <w:rFonts w:ascii="Times New Roman" w:hAnsi="Times New Roman" w:cs="Times New Roman"/>
          <w:b/>
          <w:lang w:val="es-ES"/>
        </w:rPr>
      </w:pPr>
    </w:p>
    <w:p w14:paraId="45C0098D" w14:textId="52EDFAA8" w:rsidR="00161D0F" w:rsidRPr="00EE30D0" w:rsidRDefault="00161D0F" w:rsidP="00EE30D0">
      <w:pPr>
        <w:spacing w:line="360" w:lineRule="auto"/>
        <w:rPr>
          <w:rFonts w:ascii="Times New Roman" w:hAnsi="Times New Roman" w:cs="Times New Roman"/>
          <w:b/>
          <w:lang w:val="es-ES"/>
        </w:rPr>
      </w:pPr>
      <w:r w:rsidRPr="00EE30D0">
        <w:rPr>
          <w:rFonts w:ascii="Times New Roman" w:hAnsi="Times New Roman" w:cs="Times New Roman"/>
          <w:b/>
          <w:lang w:val="es-ES"/>
        </w:rPr>
        <w:t>Anexo 4</w:t>
      </w:r>
      <w:r w:rsidR="007B7445" w:rsidRPr="00EE30D0">
        <w:rPr>
          <w:rFonts w:ascii="Times New Roman" w:hAnsi="Times New Roman" w:cs="Times New Roman"/>
          <w:b/>
          <w:lang w:val="es-ES"/>
        </w:rPr>
        <w:t>.</w:t>
      </w:r>
      <w:r w:rsidRPr="00EE30D0">
        <w:rPr>
          <w:rFonts w:ascii="Times New Roman" w:hAnsi="Times New Roman" w:cs="Times New Roman"/>
          <w:b/>
          <w:lang w:val="es-ES"/>
        </w:rPr>
        <w:t xml:space="preserve"> Encuesta de Evaluación del Sistema de Gestión de Reclamos para el Sistema de Salud del Perú </w:t>
      </w:r>
    </w:p>
    <w:p w14:paraId="733B3412" w14:textId="77777777" w:rsidR="00161D0F" w:rsidRPr="00EE30D0" w:rsidRDefault="00161D0F" w:rsidP="00EE30D0">
      <w:pPr>
        <w:spacing w:line="360" w:lineRule="auto"/>
        <w:rPr>
          <w:rFonts w:ascii="Times New Roman" w:hAnsi="Times New Roman" w:cs="Times New Roman"/>
          <w:b/>
          <w:lang w:val="es-ES"/>
        </w:rPr>
      </w:pPr>
    </w:p>
    <w:p w14:paraId="41498C2D" w14:textId="77777777" w:rsidR="00161D0F" w:rsidRPr="00EE30D0" w:rsidRDefault="00161D0F" w:rsidP="00EE30D0">
      <w:pPr>
        <w:spacing w:line="360" w:lineRule="auto"/>
        <w:outlineLvl w:val="0"/>
        <w:rPr>
          <w:rFonts w:ascii="Times New Roman" w:hAnsi="Times New Roman" w:cs="Times New Roman"/>
          <w:b/>
          <w:lang w:val="es-ES"/>
        </w:rPr>
      </w:pPr>
      <w:r w:rsidRPr="00EE30D0">
        <w:rPr>
          <w:rFonts w:ascii="Times New Roman" w:hAnsi="Times New Roman" w:cs="Times New Roman"/>
          <w:b/>
          <w:lang w:val="es-ES"/>
        </w:rPr>
        <w:t>Aspectos demográficos</w:t>
      </w:r>
    </w:p>
    <w:p w14:paraId="3D937B15" w14:textId="77777777" w:rsidR="00161D0F" w:rsidRPr="00EE30D0" w:rsidRDefault="00161D0F" w:rsidP="00EE30D0">
      <w:pPr>
        <w:spacing w:line="360" w:lineRule="auto"/>
        <w:rPr>
          <w:rFonts w:ascii="Times New Roman" w:hAnsi="Times New Roman" w:cs="Times New Roman"/>
          <w:b/>
          <w:lang w:val="es-ES"/>
        </w:rPr>
      </w:pPr>
    </w:p>
    <w:p w14:paraId="5DE59B36" w14:textId="77777777" w:rsidR="00161D0F" w:rsidRPr="00EE30D0" w:rsidRDefault="00161D0F" w:rsidP="00EE30D0">
      <w:pPr>
        <w:spacing w:line="360" w:lineRule="auto"/>
        <w:rPr>
          <w:rFonts w:ascii="Times New Roman" w:hAnsi="Times New Roman" w:cs="Times New Roman"/>
          <w:lang w:val="es-ES"/>
        </w:rPr>
      </w:pPr>
      <w:r w:rsidRPr="00EE30D0">
        <w:rPr>
          <w:rFonts w:ascii="Times New Roman" w:hAnsi="Times New Roman" w:cs="Times New Roman"/>
          <w:lang w:val="es-ES"/>
        </w:rPr>
        <w:lastRenderedPageBreak/>
        <w:t>Seleccione la opción correspondiente:</w:t>
      </w:r>
    </w:p>
    <w:p w14:paraId="4C804480" w14:textId="77777777" w:rsidR="00161D0F" w:rsidRPr="00EE30D0" w:rsidRDefault="00161D0F" w:rsidP="00EE30D0">
      <w:pPr>
        <w:spacing w:line="360" w:lineRule="auto"/>
        <w:rPr>
          <w:rFonts w:ascii="Times New Roman" w:hAnsi="Times New Roman" w:cs="Times New Roman"/>
          <w:lang w:val="es-ES"/>
        </w:rPr>
      </w:pPr>
    </w:p>
    <w:p w14:paraId="6FD0D331" w14:textId="77777777" w:rsidR="00161D0F" w:rsidRPr="00EE30D0" w:rsidRDefault="00161D0F" w:rsidP="00EE30D0">
      <w:pPr>
        <w:pStyle w:val="Prrafodelista"/>
        <w:numPr>
          <w:ilvl w:val="0"/>
          <w:numId w:val="12"/>
        </w:numPr>
        <w:spacing w:line="360" w:lineRule="auto"/>
        <w:rPr>
          <w:rFonts w:ascii="Times New Roman" w:hAnsi="Times New Roman" w:cs="Times New Roman"/>
          <w:lang w:val="es-ES"/>
        </w:rPr>
      </w:pPr>
      <w:r w:rsidRPr="00EE30D0">
        <w:rPr>
          <w:rFonts w:ascii="Times New Roman" w:hAnsi="Times New Roman" w:cs="Times New Roman"/>
          <w:lang w:val="es-ES"/>
        </w:rPr>
        <w:t>Sexo</w:t>
      </w:r>
      <w:r w:rsidRPr="00EE30D0">
        <w:rPr>
          <w:rFonts w:ascii="Times New Roman" w:hAnsi="Times New Roman" w:cs="Times New Roman"/>
          <w:lang w:val="es-ES"/>
        </w:rPr>
        <w:tab/>
      </w:r>
      <w:r w:rsidRPr="00EE30D0">
        <w:rPr>
          <w:rFonts w:ascii="Times New Roman" w:hAnsi="Times New Roman" w:cs="Times New Roman"/>
          <w:lang w:val="es-ES"/>
        </w:rPr>
        <w:tab/>
      </w:r>
      <w:r w:rsidRPr="00EE30D0">
        <w:rPr>
          <w:rFonts w:ascii="Times New Roman" w:hAnsi="Times New Roman" w:cs="Times New Roman"/>
          <w:lang w:val="es-ES"/>
        </w:rPr>
        <w:fldChar w:fldCharType="begin">
          <w:ffData>
            <w:name w:val="Casilla1"/>
            <w:enabled/>
            <w:calcOnExit w:val="0"/>
            <w:checkBox>
              <w:sizeAuto/>
              <w:default w:val="0"/>
            </w:checkBox>
          </w:ffData>
        </w:fldChar>
      </w:r>
      <w:bookmarkStart w:id="1" w:name="Casilla1"/>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
      <w:r w:rsidRPr="00EE30D0">
        <w:rPr>
          <w:rFonts w:ascii="Times New Roman" w:hAnsi="Times New Roman" w:cs="Times New Roman"/>
          <w:lang w:val="es-ES"/>
        </w:rPr>
        <w:t xml:space="preserve"> Mujer</w:t>
      </w:r>
      <w:r w:rsidRPr="00EE30D0">
        <w:rPr>
          <w:rFonts w:ascii="Times New Roman" w:hAnsi="Times New Roman" w:cs="Times New Roman"/>
          <w:lang w:val="es-ES"/>
        </w:rPr>
        <w:tab/>
      </w:r>
      <w:r w:rsidRPr="00EE30D0">
        <w:rPr>
          <w:rFonts w:ascii="Times New Roman" w:hAnsi="Times New Roman" w:cs="Times New Roman"/>
          <w:lang w:val="es-ES"/>
        </w:rPr>
        <w:fldChar w:fldCharType="begin">
          <w:ffData>
            <w:name w:val="Casilla2"/>
            <w:enabled/>
            <w:calcOnExit w:val="0"/>
            <w:checkBox>
              <w:sizeAuto/>
              <w:default w:val="0"/>
            </w:checkBox>
          </w:ffData>
        </w:fldChar>
      </w:r>
      <w:bookmarkStart w:id="2" w:name="Casilla2"/>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2"/>
      <w:r w:rsidRPr="00EE30D0">
        <w:rPr>
          <w:rFonts w:ascii="Times New Roman" w:hAnsi="Times New Roman" w:cs="Times New Roman"/>
          <w:lang w:val="es-ES"/>
        </w:rPr>
        <w:t xml:space="preserve"> Hombre</w:t>
      </w:r>
    </w:p>
    <w:p w14:paraId="3942DFD5" w14:textId="77777777" w:rsidR="00161D0F" w:rsidRPr="00EE30D0" w:rsidRDefault="00161D0F" w:rsidP="00EE30D0">
      <w:pPr>
        <w:pStyle w:val="Prrafodelista"/>
        <w:spacing w:line="360" w:lineRule="auto"/>
        <w:rPr>
          <w:rFonts w:ascii="Times New Roman" w:hAnsi="Times New Roman" w:cs="Times New Roman"/>
          <w:lang w:val="es-ES"/>
        </w:rPr>
      </w:pPr>
    </w:p>
    <w:p w14:paraId="5591D0E9" w14:textId="77777777" w:rsidR="00161D0F" w:rsidRPr="00EE30D0" w:rsidRDefault="00161D0F" w:rsidP="00EE30D0">
      <w:pPr>
        <w:pStyle w:val="Prrafodelista"/>
        <w:numPr>
          <w:ilvl w:val="0"/>
          <w:numId w:val="12"/>
        </w:numPr>
        <w:spacing w:line="360" w:lineRule="auto"/>
        <w:rPr>
          <w:rFonts w:ascii="Times New Roman" w:hAnsi="Times New Roman" w:cs="Times New Roman"/>
          <w:lang w:val="es-ES"/>
        </w:rPr>
      </w:pPr>
      <w:r w:rsidRPr="00EE30D0">
        <w:rPr>
          <w:rFonts w:ascii="Times New Roman" w:hAnsi="Times New Roman" w:cs="Times New Roman"/>
          <w:lang w:val="es-ES"/>
        </w:rPr>
        <w:t>Rango de Edad</w:t>
      </w:r>
    </w:p>
    <w:p w14:paraId="56084F03"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3"/>
            <w:enabled/>
            <w:calcOnExit w:val="0"/>
            <w:checkBox>
              <w:sizeAuto/>
              <w:default w:val="0"/>
            </w:checkBox>
          </w:ffData>
        </w:fldChar>
      </w:r>
      <w:bookmarkStart w:id="3" w:name="Casilla3"/>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3"/>
      <w:r w:rsidRPr="00EE30D0">
        <w:rPr>
          <w:rFonts w:ascii="Times New Roman" w:hAnsi="Times New Roman" w:cs="Times New Roman"/>
          <w:lang w:val="es-ES"/>
        </w:rPr>
        <w:t xml:space="preserve"> 18 – 29 años</w:t>
      </w:r>
    </w:p>
    <w:p w14:paraId="17CC142A"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4"/>
            <w:enabled/>
            <w:calcOnExit w:val="0"/>
            <w:checkBox>
              <w:sizeAuto/>
              <w:default w:val="0"/>
            </w:checkBox>
          </w:ffData>
        </w:fldChar>
      </w:r>
      <w:bookmarkStart w:id="4" w:name="Casilla4"/>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4"/>
      <w:r w:rsidRPr="00EE30D0">
        <w:rPr>
          <w:rFonts w:ascii="Times New Roman" w:hAnsi="Times New Roman" w:cs="Times New Roman"/>
          <w:lang w:val="es-ES"/>
        </w:rPr>
        <w:t xml:space="preserve"> 30 – 49 años</w:t>
      </w:r>
    </w:p>
    <w:p w14:paraId="0B2E3C38"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5"/>
            <w:enabled/>
            <w:calcOnExit w:val="0"/>
            <w:checkBox>
              <w:sizeAuto/>
              <w:default w:val="0"/>
            </w:checkBox>
          </w:ffData>
        </w:fldChar>
      </w:r>
      <w:bookmarkStart w:id="5" w:name="Casilla5"/>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5"/>
      <w:r w:rsidRPr="00EE30D0">
        <w:rPr>
          <w:rFonts w:ascii="Times New Roman" w:hAnsi="Times New Roman" w:cs="Times New Roman"/>
          <w:lang w:val="es-ES"/>
        </w:rPr>
        <w:t xml:space="preserve"> 50 – 64 años</w:t>
      </w:r>
    </w:p>
    <w:p w14:paraId="07C8E339"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6"/>
            <w:enabled/>
            <w:calcOnExit w:val="0"/>
            <w:checkBox>
              <w:sizeAuto/>
              <w:default w:val="0"/>
            </w:checkBox>
          </w:ffData>
        </w:fldChar>
      </w:r>
      <w:bookmarkStart w:id="6" w:name="Casilla6"/>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6"/>
      <w:r w:rsidRPr="00EE30D0">
        <w:rPr>
          <w:rFonts w:ascii="Times New Roman" w:hAnsi="Times New Roman" w:cs="Times New Roman"/>
          <w:lang w:val="es-ES"/>
        </w:rPr>
        <w:t xml:space="preserve"> 65+</w:t>
      </w:r>
    </w:p>
    <w:p w14:paraId="40C1C1FF" w14:textId="77777777" w:rsidR="00161D0F" w:rsidRPr="00EE30D0" w:rsidRDefault="00161D0F" w:rsidP="00EE30D0">
      <w:pPr>
        <w:spacing w:line="360" w:lineRule="auto"/>
        <w:rPr>
          <w:rFonts w:ascii="Times New Roman" w:hAnsi="Times New Roman" w:cs="Times New Roman"/>
          <w:lang w:val="es-ES"/>
        </w:rPr>
      </w:pPr>
    </w:p>
    <w:p w14:paraId="643C27A1" w14:textId="77777777"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Máximo nivel de educación terminado</w:t>
      </w:r>
    </w:p>
    <w:p w14:paraId="72C93D1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7"/>
            <w:enabled/>
            <w:calcOnExit w:val="0"/>
            <w:checkBox>
              <w:sizeAuto/>
              <w:default w:val="0"/>
            </w:checkBox>
          </w:ffData>
        </w:fldChar>
      </w:r>
      <w:bookmarkStart w:id="7" w:name="Casilla7"/>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7"/>
      <w:r w:rsidRPr="00EE30D0">
        <w:rPr>
          <w:rFonts w:ascii="Times New Roman" w:hAnsi="Times New Roman" w:cs="Times New Roman"/>
          <w:lang w:val="es-ES"/>
        </w:rPr>
        <w:t xml:space="preserve"> Secundaria</w:t>
      </w:r>
    </w:p>
    <w:p w14:paraId="2D391031"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9"/>
            <w:enabled/>
            <w:calcOnExit w:val="0"/>
            <w:checkBox>
              <w:sizeAuto/>
              <w:default w:val="0"/>
            </w:checkBox>
          </w:ffData>
        </w:fldChar>
      </w:r>
      <w:bookmarkStart w:id="8" w:name="Casilla9"/>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8"/>
      <w:r w:rsidRPr="00EE30D0">
        <w:rPr>
          <w:rFonts w:ascii="Times New Roman" w:hAnsi="Times New Roman" w:cs="Times New Roman"/>
          <w:lang w:val="es-ES"/>
        </w:rPr>
        <w:t xml:space="preserve"> Superior No Universitaria</w:t>
      </w:r>
    </w:p>
    <w:p w14:paraId="012EFF3F"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8"/>
            <w:enabled/>
            <w:calcOnExit w:val="0"/>
            <w:checkBox>
              <w:sizeAuto/>
              <w:default w:val="0"/>
            </w:checkBox>
          </w:ffData>
        </w:fldChar>
      </w:r>
      <w:bookmarkStart w:id="9" w:name="Casilla8"/>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9"/>
      <w:r w:rsidRPr="00EE30D0">
        <w:rPr>
          <w:rFonts w:ascii="Times New Roman" w:hAnsi="Times New Roman" w:cs="Times New Roman"/>
          <w:lang w:val="es-ES"/>
        </w:rPr>
        <w:t xml:space="preserve"> Superior Universitaria</w:t>
      </w:r>
    </w:p>
    <w:p w14:paraId="0302C66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0"/>
            <w:enabled/>
            <w:calcOnExit w:val="0"/>
            <w:checkBox>
              <w:sizeAuto/>
              <w:default w:val="0"/>
            </w:checkBox>
          </w:ffData>
        </w:fldChar>
      </w:r>
      <w:bookmarkStart w:id="10" w:name="Casilla10"/>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0"/>
      <w:r w:rsidRPr="00EE30D0">
        <w:rPr>
          <w:rFonts w:ascii="Times New Roman" w:hAnsi="Times New Roman" w:cs="Times New Roman"/>
          <w:lang w:val="es-ES"/>
        </w:rPr>
        <w:t xml:space="preserve"> Maestría </w:t>
      </w:r>
    </w:p>
    <w:p w14:paraId="1C81AE2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1"/>
            <w:enabled/>
            <w:calcOnExit w:val="0"/>
            <w:checkBox>
              <w:sizeAuto/>
              <w:default w:val="0"/>
            </w:checkBox>
          </w:ffData>
        </w:fldChar>
      </w:r>
      <w:bookmarkStart w:id="11" w:name="Casilla11"/>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1"/>
      <w:r w:rsidRPr="00EE30D0">
        <w:rPr>
          <w:rFonts w:ascii="Times New Roman" w:hAnsi="Times New Roman" w:cs="Times New Roman"/>
          <w:lang w:val="es-ES"/>
        </w:rPr>
        <w:t xml:space="preserve"> Doctorado</w:t>
      </w:r>
    </w:p>
    <w:p w14:paraId="360268D1" w14:textId="77777777" w:rsidR="00161D0F" w:rsidRPr="00EE30D0" w:rsidRDefault="00161D0F" w:rsidP="00EE30D0">
      <w:pPr>
        <w:spacing w:line="360" w:lineRule="auto"/>
        <w:rPr>
          <w:rFonts w:ascii="Times New Roman" w:hAnsi="Times New Roman" w:cs="Times New Roman"/>
          <w:lang w:val="es-ES"/>
        </w:rPr>
      </w:pPr>
    </w:p>
    <w:p w14:paraId="157BDAEE" w14:textId="6FAFC74E"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¿Con que frecuencia utiliza un dispositivo (Smartphone, Tablet, Laptop, Computadora de Escritorio, etc</w:t>
      </w:r>
      <w:r w:rsidR="007B7445" w:rsidRPr="00EE30D0">
        <w:rPr>
          <w:rFonts w:ascii="Times New Roman" w:hAnsi="Times New Roman" w:cs="Times New Roman"/>
          <w:lang w:val="es-ES"/>
        </w:rPr>
        <w:t>.</w:t>
      </w:r>
      <w:r w:rsidRPr="00EE30D0">
        <w:rPr>
          <w:rFonts w:ascii="Times New Roman" w:hAnsi="Times New Roman" w:cs="Times New Roman"/>
          <w:lang w:val="es-ES"/>
        </w:rPr>
        <w:t>) con conexión a internet?</w:t>
      </w:r>
    </w:p>
    <w:p w14:paraId="4B8A92B5"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2"/>
            <w:enabled/>
            <w:calcOnExit w:val="0"/>
            <w:checkBox>
              <w:sizeAuto/>
              <w:default w:val="0"/>
            </w:checkBox>
          </w:ffData>
        </w:fldChar>
      </w:r>
      <w:bookmarkStart w:id="12" w:name="Casilla12"/>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2"/>
      <w:r w:rsidRPr="00EE30D0">
        <w:rPr>
          <w:rFonts w:ascii="Times New Roman" w:hAnsi="Times New Roman" w:cs="Times New Roman"/>
          <w:lang w:val="es-ES"/>
        </w:rPr>
        <w:t xml:space="preserve"> Todos los días </w:t>
      </w:r>
    </w:p>
    <w:p w14:paraId="1E2B1714"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3"/>
            <w:enabled/>
            <w:calcOnExit w:val="0"/>
            <w:checkBox>
              <w:sizeAuto/>
              <w:default w:val="0"/>
            </w:checkBox>
          </w:ffData>
        </w:fldChar>
      </w:r>
      <w:bookmarkStart w:id="13" w:name="Casilla13"/>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3"/>
      <w:r w:rsidRPr="00EE30D0">
        <w:rPr>
          <w:rFonts w:ascii="Times New Roman" w:hAnsi="Times New Roman" w:cs="Times New Roman"/>
          <w:lang w:val="es-ES"/>
        </w:rPr>
        <w:t xml:space="preserve"> Varios días a la semana</w:t>
      </w:r>
    </w:p>
    <w:p w14:paraId="76210E43"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4"/>
            <w:enabled/>
            <w:calcOnExit w:val="0"/>
            <w:checkBox>
              <w:sizeAuto/>
              <w:default w:val="0"/>
            </w:checkBox>
          </w:ffData>
        </w:fldChar>
      </w:r>
      <w:bookmarkStart w:id="14" w:name="Casilla14"/>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4"/>
      <w:r w:rsidRPr="00EE30D0">
        <w:rPr>
          <w:rFonts w:ascii="Times New Roman" w:hAnsi="Times New Roman" w:cs="Times New Roman"/>
          <w:lang w:val="es-ES"/>
        </w:rPr>
        <w:t xml:space="preserve"> 1 vez a la semana</w:t>
      </w:r>
    </w:p>
    <w:p w14:paraId="6D2D22CA"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5"/>
            <w:enabled/>
            <w:calcOnExit w:val="0"/>
            <w:checkBox>
              <w:sizeAuto/>
              <w:default w:val="0"/>
            </w:checkBox>
          </w:ffData>
        </w:fldChar>
      </w:r>
      <w:bookmarkStart w:id="15" w:name="Casilla15"/>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5"/>
      <w:r w:rsidRPr="00EE30D0">
        <w:rPr>
          <w:rFonts w:ascii="Times New Roman" w:hAnsi="Times New Roman" w:cs="Times New Roman"/>
          <w:lang w:val="es-ES"/>
        </w:rPr>
        <w:t xml:space="preserve"> Nunca</w:t>
      </w:r>
    </w:p>
    <w:p w14:paraId="779C825C" w14:textId="77777777" w:rsidR="00161D0F" w:rsidRPr="00EE30D0" w:rsidRDefault="00161D0F" w:rsidP="00EE30D0">
      <w:pPr>
        <w:spacing w:line="360" w:lineRule="auto"/>
        <w:rPr>
          <w:rFonts w:ascii="Times New Roman" w:hAnsi="Times New Roman" w:cs="Times New Roman"/>
          <w:lang w:val="es-ES"/>
        </w:rPr>
      </w:pPr>
    </w:p>
    <w:p w14:paraId="4A4201AD" w14:textId="77777777" w:rsidR="00161D0F" w:rsidRPr="00EE30D0" w:rsidRDefault="00161D0F" w:rsidP="00EE30D0">
      <w:pPr>
        <w:pStyle w:val="Prrafodelista"/>
        <w:numPr>
          <w:ilvl w:val="0"/>
          <w:numId w:val="13"/>
        </w:numPr>
        <w:spacing w:line="360" w:lineRule="auto"/>
        <w:rPr>
          <w:rFonts w:ascii="Times New Roman" w:hAnsi="Times New Roman" w:cs="Times New Roman"/>
          <w:lang w:val="es-ES"/>
        </w:rPr>
      </w:pPr>
      <w:r w:rsidRPr="00EE30D0">
        <w:rPr>
          <w:rFonts w:ascii="Times New Roman" w:hAnsi="Times New Roman" w:cs="Times New Roman"/>
          <w:lang w:val="es-ES"/>
        </w:rPr>
        <w:t>¿Qué tipo de dispositivo utiliza para conectarse a internet?</w:t>
      </w:r>
    </w:p>
    <w:p w14:paraId="6147263C"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6"/>
            <w:enabled/>
            <w:calcOnExit w:val="0"/>
            <w:checkBox>
              <w:sizeAuto/>
              <w:default w:val="0"/>
            </w:checkBox>
          </w:ffData>
        </w:fldChar>
      </w:r>
      <w:bookmarkStart w:id="16" w:name="Casilla16"/>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6"/>
      <w:r w:rsidRPr="00EE30D0">
        <w:rPr>
          <w:rFonts w:ascii="Times New Roman" w:hAnsi="Times New Roman" w:cs="Times New Roman"/>
          <w:lang w:val="es-ES"/>
        </w:rPr>
        <w:t xml:space="preserve"> Smartphone</w:t>
      </w:r>
    </w:p>
    <w:p w14:paraId="0192A437"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7"/>
            <w:enabled/>
            <w:calcOnExit w:val="0"/>
            <w:checkBox>
              <w:sizeAuto/>
              <w:default w:val="0"/>
            </w:checkBox>
          </w:ffData>
        </w:fldChar>
      </w:r>
      <w:bookmarkStart w:id="17" w:name="Casilla17"/>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7"/>
      <w:r w:rsidRPr="00EE30D0">
        <w:rPr>
          <w:rFonts w:ascii="Times New Roman" w:hAnsi="Times New Roman" w:cs="Times New Roman"/>
          <w:lang w:val="es-ES"/>
        </w:rPr>
        <w:t xml:space="preserve"> Tablet</w:t>
      </w:r>
    </w:p>
    <w:p w14:paraId="71B29257"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8"/>
            <w:enabled/>
            <w:calcOnExit w:val="0"/>
            <w:checkBox>
              <w:sizeAuto/>
              <w:default w:val="0"/>
            </w:checkBox>
          </w:ffData>
        </w:fldChar>
      </w:r>
      <w:bookmarkStart w:id="18" w:name="Casilla18"/>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8"/>
      <w:r w:rsidRPr="00EE30D0">
        <w:rPr>
          <w:rFonts w:ascii="Times New Roman" w:hAnsi="Times New Roman" w:cs="Times New Roman"/>
          <w:lang w:val="es-ES"/>
        </w:rPr>
        <w:t xml:space="preserve"> Computadora de Escritorio / Laptop</w:t>
      </w:r>
    </w:p>
    <w:p w14:paraId="6AA514EE" w14:textId="77777777"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19"/>
            <w:enabled/>
            <w:calcOnExit w:val="0"/>
            <w:checkBox>
              <w:sizeAuto/>
              <w:default w:val="0"/>
            </w:checkBox>
          </w:ffData>
        </w:fldChar>
      </w:r>
      <w:bookmarkStart w:id="19" w:name="Casilla19"/>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19"/>
      <w:r w:rsidRPr="00EE30D0">
        <w:rPr>
          <w:rFonts w:ascii="Times New Roman" w:hAnsi="Times New Roman" w:cs="Times New Roman"/>
          <w:lang w:val="es-ES"/>
        </w:rPr>
        <w:t xml:space="preserve"> Computadora Hibrida (2 en 1)</w:t>
      </w:r>
    </w:p>
    <w:p w14:paraId="5A20E778" w14:textId="0A0892D6" w:rsidR="00161D0F" w:rsidRPr="00EE30D0" w:rsidRDefault="00161D0F" w:rsidP="00EE30D0">
      <w:pPr>
        <w:spacing w:line="360" w:lineRule="auto"/>
        <w:ind w:left="720" w:firstLine="720"/>
        <w:rPr>
          <w:rFonts w:ascii="Times New Roman" w:hAnsi="Times New Roman" w:cs="Times New Roman"/>
          <w:lang w:val="es-ES"/>
        </w:rPr>
      </w:pPr>
      <w:r w:rsidRPr="00EE30D0">
        <w:rPr>
          <w:rFonts w:ascii="Times New Roman" w:hAnsi="Times New Roman" w:cs="Times New Roman"/>
          <w:lang w:val="es-ES"/>
        </w:rPr>
        <w:fldChar w:fldCharType="begin">
          <w:ffData>
            <w:name w:val="Casilla20"/>
            <w:enabled/>
            <w:calcOnExit w:val="0"/>
            <w:checkBox>
              <w:sizeAuto/>
              <w:default w:val="0"/>
            </w:checkBox>
          </w:ffData>
        </w:fldChar>
      </w:r>
      <w:bookmarkStart w:id="20" w:name="Casilla20"/>
      <w:r w:rsidRPr="00EE30D0">
        <w:rPr>
          <w:rFonts w:ascii="Times New Roman" w:hAnsi="Times New Roman" w:cs="Times New Roman"/>
          <w:lang w:val="es-ES"/>
        </w:rPr>
        <w:instrText xml:space="preserve"> FORMCHECKBOX </w:instrText>
      </w:r>
      <w:r w:rsidR="0053122A" w:rsidRPr="00EE30D0">
        <w:rPr>
          <w:rFonts w:ascii="Times New Roman" w:hAnsi="Times New Roman" w:cs="Times New Roman"/>
          <w:lang w:val="es-ES"/>
        </w:rPr>
      </w:r>
      <w:r w:rsidR="0053122A" w:rsidRPr="00EE30D0">
        <w:rPr>
          <w:rFonts w:ascii="Times New Roman" w:hAnsi="Times New Roman" w:cs="Times New Roman"/>
          <w:lang w:val="es-ES"/>
        </w:rPr>
        <w:fldChar w:fldCharType="separate"/>
      </w:r>
      <w:r w:rsidRPr="00EE30D0">
        <w:rPr>
          <w:rFonts w:ascii="Times New Roman" w:hAnsi="Times New Roman" w:cs="Times New Roman"/>
          <w:lang w:val="es-ES"/>
        </w:rPr>
        <w:fldChar w:fldCharType="end"/>
      </w:r>
      <w:bookmarkEnd w:id="20"/>
      <w:r w:rsidRPr="00EE30D0">
        <w:rPr>
          <w:rFonts w:ascii="Times New Roman" w:hAnsi="Times New Roman" w:cs="Times New Roman"/>
          <w:lang w:val="es-ES"/>
        </w:rPr>
        <w:t xml:space="preserve"> Otro</w:t>
      </w:r>
      <w:r w:rsidR="007B7445" w:rsidRPr="00EE30D0">
        <w:rPr>
          <w:rFonts w:ascii="Times New Roman" w:hAnsi="Times New Roman" w:cs="Times New Roman"/>
          <w:lang w:val="es-ES"/>
        </w:rPr>
        <w:t>.</w:t>
      </w:r>
      <w:r w:rsidRPr="00EE30D0">
        <w:rPr>
          <w:rFonts w:ascii="Times New Roman" w:hAnsi="Times New Roman" w:cs="Times New Roman"/>
          <w:lang w:val="es-ES"/>
        </w:rPr>
        <w:t xml:space="preserve"> Especifique: _________________________________</w:t>
      </w:r>
    </w:p>
    <w:p w14:paraId="3B5CCDD8" w14:textId="77777777" w:rsidR="00161D0F" w:rsidRPr="00EE30D0" w:rsidRDefault="00161D0F" w:rsidP="00EE30D0">
      <w:pPr>
        <w:spacing w:line="360" w:lineRule="auto"/>
        <w:rPr>
          <w:rFonts w:ascii="Times New Roman" w:hAnsi="Times New Roman" w:cs="Times New Roman"/>
        </w:rPr>
      </w:pPr>
    </w:p>
    <w:tbl>
      <w:tblPr>
        <w:tblStyle w:val="Tabladecuadrcula4-nfasis1"/>
        <w:tblW w:w="0" w:type="auto"/>
        <w:tblLook w:val="04A0" w:firstRow="1" w:lastRow="0" w:firstColumn="1" w:lastColumn="0" w:noHBand="0" w:noVBand="1"/>
      </w:tblPr>
      <w:tblGrid>
        <w:gridCol w:w="516"/>
        <w:gridCol w:w="3227"/>
        <w:gridCol w:w="1323"/>
        <w:gridCol w:w="336"/>
        <w:gridCol w:w="336"/>
        <w:gridCol w:w="336"/>
        <w:gridCol w:w="336"/>
        <w:gridCol w:w="336"/>
        <w:gridCol w:w="336"/>
        <w:gridCol w:w="336"/>
        <w:gridCol w:w="1070"/>
      </w:tblGrid>
      <w:tr w:rsidR="00161D0F" w:rsidRPr="00EE30D0" w14:paraId="203E8C30" w14:textId="77777777" w:rsidTr="00157B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251BCD8" w14:textId="77777777" w:rsidR="00161D0F" w:rsidRPr="00EE30D0" w:rsidRDefault="00161D0F" w:rsidP="00EE30D0">
            <w:pPr>
              <w:spacing w:line="360" w:lineRule="auto"/>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USABILIDAD PERCIBIDA</w:t>
            </w:r>
          </w:p>
        </w:tc>
        <w:tc>
          <w:tcPr>
            <w:tcW w:w="0" w:type="auto"/>
            <w:hideMark/>
          </w:tcPr>
          <w:p w14:paraId="44C6A174" w14:textId="77777777" w:rsidR="00161D0F" w:rsidRPr="00EE30D0" w:rsidRDefault="00161D0F" w:rsidP="00EE30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 </w:t>
            </w:r>
          </w:p>
        </w:tc>
        <w:tc>
          <w:tcPr>
            <w:tcW w:w="0" w:type="auto"/>
            <w:hideMark/>
          </w:tcPr>
          <w:p w14:paraId="132CCA11"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1</w:t>
            </w:r>
          </w:p>
        </w:tc>
        <w:tc>
          <w:tcPr>
            <w:tcW w:w="0" w:type="auto"/>
            <w:hideMark/>
          </w:tcPr>
          <w:p w14:paraId="3850A95F"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2</w:t>
            </w:r>
          </w:p>
        </w:tc>
        <w:tc>
          <w:tcPr>
            <w:tcW w:w="0" w:type="auto"/>
            <w:hideMark/>
          </w:tcPr>
          <w:p w14:paraId="097E6806"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3</w:t>
            </w:r>
          </w:p>
        </w:tc>
        <w:tc>
          <w:tcPr>
            <w:tcW w:w="0" w:type="auto"/>
            <w:hideMark/>
          </w:tcPr>
          <w:p w14:paraId="51695EBC"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4</w:t>
            </w:r>
          </w:p>
        </w:tc>
        <w:tc>
          <w:tcPr>
            <w:tcW w:w="0" w:type="auto"/>
            <w:hideMark/>
          </w:tcPr>
          <w:p w14:paraId="526420BF"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5</w:t>
            </w:r>
          </w:p>
        </w:tc>
        <w:tc>
          <w:tcPr>
            <w:tcW w:w="0" w:type="auto"/>
            <w:hideMark/>
          </w:tcPr>
          <w:p w14:paraId="6649200B"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6</w:t>
            </w:r>
          </w:p>
        </w:tc>
        <w:tc>
          <w:tcPr>
            <w:tcW w:w="0" w:type="auto"/>
            <w:hideMark/>
          </w:tcPr>
          <w:p w14:paraId="1E5F2BFA" w14:textId="77777777" w:rsidR="00161D0F" w:rsidRPr="00EE30D0" w:rsidRDefault="00161D0F" w:rsidP="00EE30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s-ES_tradnl"/>
              </w:rPr>
            </w:pPr>
            <w:r w:rsidRPr="00EE30D0">
              <w:rPr>
                <w:rFonts w:ascii="Times New Roman" w:eastAsia="Times New Roman" w:hAnsi="Times New Roman" w:cs="Times New Roman"/>
                <w:lang w:eastAsia="es-ES_tradnl"/>
              </w:rPr>
              <w:t>7</w:t>
            </w:r>
          </w:p>
        </w:tc>
        <w:tc>
          <w:tcPr>
            <w:tcW w:w="0" w:type="auto"/>
            <w:hideMark/>
          </w:tcPr>
          <w:p w14:paraId="4426D177" w14:textId="77777777" w:rsidR="00161D0F" w:rsidRPr="00EE30D0" w:rsidRDefault="00161D0F" w:rsidP="00EE30D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 </w:t>
            </w:r>
          </w:p>
        </w:tc>
      </w:tr>
      <w:tr w:rsidR="00161D0F" w:rsidRPr="00EE30D0" w14:paraId="53B59F8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4CBA1" w14:textId="424C46D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lastRenderedPageBreak/>
              <w:t>1</w:t>
            </w:r>
            <w:r w:rsidR="007B7445" w:rsidRPr="00EE30D0">
              <w:rPr>
                <w:rFonts w:ascii="Times New Roman" w:eastAsia="Times New Roman" w:hAnsi="Times New Roman" w:cs="Times New Roman"/>
                <w:lang w:eastAsia="es-ES_tradnl"/>
              </w:rPr>
              <w:t>.</w:t>
            </w:r>
          </w:p>
        </w:tc>
        <w:tc>
          <w:tcPr>
            <w:tcW w:w="0" w:type="auto"/>
            <w:hideMark/>
          </w:tcPr>
          <w:p w14:paraId="5954B02F" w14:textId="21175B25" w:rsidR="00161D0F" w:rsidRPr="00EE30D0" w:rsidRDefault="00161D0F" w:rsidP="00EE3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en mi trabajo me permitiría realizar tareas más rápidamente</w:t>
            </w:r>
            <w:r w:rsidR="007B7445" w:rsidRPr="00EE30D0">
              <w:rPr>
                <w:rFonts w:ascii="Times New Roman" w:hAnsi="Times New Roman" w:cs="Times New Roman"/>
                <w:color w:val="212121"/>
                <w:lang w:eastAsia="es-ES_tradnl"/>
              </w:rPr>
              <w:t>.</w:t>
            </w:r>
          </w:p>
        </w:tc>
        <w:tc>
          <w:tcPr>
            <w:tcW w:w="0" w:type="auto"/>
            <w:hideMark/>
          </w:tcPr>
          <w:p w14:paraId="20F7ECF8"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24A9D2A"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37C418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0E9C542"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341553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6DCE9B"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9BE4A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A0AEE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6340B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3534970"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9B657C8" w14:textId="44F47443"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2</w:t>
            </w:r>
            <w:r w:rsidR="007B7445" w:rsidRPr="00EE30D0">
              <w:rPr>
                <w:rFonts w:ascii="Times New Roman" w:eastAsia="Times New Roman" w:hAnsi="Times New Roman" w:cs="Times New Roman"/>
                <w:lang w:eastAsia="es-ES_tradnl"/>
              </w:rPr>
              <w:t>.</w:t>
            </w:r>
          </w:p>
        </w:tc>
        <w:tc>
          <w:tcPr>
            <w:tcW w:w="0" w:type="auto"/>
            <w:hideMark/>
          </w:tcPr>
          <w:p w14:paraId="63528E03" w14:textId="0087ED21"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mejoraría mi desempeño laboral</w:t>
            </w:r>
            <w:r w:rsidR="007B7445" w:rsidRPr="00EE30D0">
              <w:rPr>
                <w:rFonts w:ascii="Times New Roman" w:hAnsi="Times New Roman" w:cs="Times New Roman"/>
                <w:color w:val="212121"/>
                <w:lang w:val="es-ES" w:eastAsia="es-ES_tradnl"/>
              </w:rPr>
              <w:t>.</w:t>
            </w:r>
          </w:p>
        </w:tc>
        <w:tc>
          <w:tcPr>
            <w:tcW w:w="0" w:type="auto"/>
            <w:hideMark/>
          </w:tcPr>
          <w:p w14:paraId="711EFAC1"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4C86AD02"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5A7F8F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073AB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864DC5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065EFA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A8227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3F745D"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601005"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04664B3"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51B50" w14:textId="28109D63"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3</w:t>
            </w:r>
            <w:r w:rsidR="007B7445" w:rsidRPr="00EE30D0">
              <w:rPr>
                <w:rFonts w:ascii="Times New Roman" w:eastAsia="Times New Roman" w:hAnsi="Times New Roman" w:cs="Times New Roman"/>
                <w:lang w:eastAsia="es-ES_tradnl"/>
              </w:rPr>
              <w:t>.</w:t>
            </w:r>
          </w:p>
        </w:tc>
        <w:tc>
          <w:tcPr>
            <w:tcW w:w="0" w:type="auto"/>
            <w:hideMark/>
          </w:tcPr>
          <w:p w14:paraId="2965ACCC" w14:textId="68B3305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en mi trabajo aumentaría mi productividad</w:t>
            </w:r>
            <w:r w:rsidR="007B7445" w:rsidRPr="00EE30D0">
              <w:rPr>
                <w:rFonts w:ascii="Times New Roman" w:hAnsi="Times New Roman" w:cs="Times New Roman"/>
                <w:color w:val="212121"/>
                <w:lang w:eastAsia="es-ES_tradnl"/>
              </w:rPr>
              <w:t>.</w:t>
            </w:r>
          </w:p>
        </w:tc>
        <w:tc>
          <w:tcPr>
            <w:tcW w:w="0" w:type="auto"/>
            <w:hideMark/>
          </w:tcPr>
          <w:p w14:paraId="3CA2D4C4"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4DC9480E"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DDE2DA8"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F8A677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BAF129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66A3CE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4AFF77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DB44506"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8E00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49B295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1791F4CE" w14:textId="1AC5492D"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4</w:t>
            </w:r>
            <w:r w:rsidR="007B7445" w:rsidRPr="00EE30D0">
              <w:rPr>
                <w:rFonts w:ascii="Times New Roman" w:eastAsia="Times New Roman" w:hAnsi="Times New Roman" w:cs="Times New Roman"/>
                <w:lang w:eastAsia="es-ES_tradnl"/>
              </w:rPr>
              <w:t>.</w:t>
            </w:r>
          </w:p>
        </w:tc>
        <w:tc>
          <w:tcPr>
            <w:tcW w:w="0" w:type="auto"/>
            <w:hideMark/>
          </w:tcPr>
          <w:p w14:paraId="55694B24" w14:textId="7643D48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mejoraría mi efectividad en el trabajo</w:t>
            </w:r>
            <w:r w:rsidR="007B7445" w:rsidRPr="00EE30D0">
              <w:rPr>
                <w:rFonts w:ascii="Times New Roman" w:hAnsi="Times New Roman" w:cs="Times New Roman"/>
                <w:color w:val="212121"/>
                <w:lang w:val="es-ES" w:eastAsia="es-ES_tradnl"/>
              </w:rPr>
              <w:t>.</w:t>
            </w:r>
          </w:p>
        </w:tc>
        <w:tc>
          <w:tcPr>
            <w:tcW w:w="0" w:type="auto"/>
            <w:hideMark/>
          </w:tcPr>
          <w:p w14:paraId="437488C8"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8B03F4A"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78E38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4BDB69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12A51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F53010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5A1A9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1BAF888"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CDD65E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4C1DDDF"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E6B1E" w14:textId="0084DC1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5</w:t>
            </w:r>
            <w:r w:rsidR="007B7445" w:rsidRPr="00EE30D0">
              <w:rPr>
                <w:rFonts w:ascii="Times New Roman" w:eastAsia="Times New Roman" w:hAnsi="Times New Roman" w:cs="Times New Roman"/>
                <w:lang w:eastAsia="es-ES_tradnl"/>
              </w:rPr>
              <w:t>.</w:t>
            </w:r>
          </w:p>
        </w:tc>
        <w:tc>
          <w:tcPr>
            <w:tcW w:w="0" w:type="auto"/>
            <w:hideMark/>
          </w:tcPr>
          <w:p w14:paraId="65B01651" w14:textId="570B48BA"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Usar el sistema facilitaría hacer mi trabajo</w:t>
            </w:r>
            <w:r w:rsidR="007B7445" w:rsidRPr="00EE30D0">
              <w:rPr>
                <w:rFonts w:ascii="Times New Roman" w:hAnsi="Times New Roman" w:cs="Times New Roman"/>
                <w:color w:val="212121"/>
                <w:lang w:val="es-ES" w:eastAsia="es-ES_tradnl"/>
              </w:rPr>
              <w:t>.</w:t>
            </w:r>
          </w:p>
        </w:tc>
        <w:tc>
          <w:tcPr>
            <w:tcW w:w="0" w:type="auto"/>
            <w:hideMark/>
          </w:tcPr>
          <w:p w14:paraId="2F551903"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EAD5E08"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BFD3FD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87A494"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7C18A73"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E91899"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7616F9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0039F3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FF0DD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63C490E2"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0C6990C7" w14:textId="693D02F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6</w:t>
            </w:r>
            <w:r w:rsidR="007B7445" w:rsidRPr="00EE30D0">
              <w:rPr>
                <w:rFonts w:ascii="Times New Roman" w:eastAsia="Times New Roman" w:hAnsi="Times New Roman" w:cs="Times New Roman"/>
                <w:lang w:eastAsia="es-ES_tradnl"/>
              </w:rPr>
              <w:t>.</w:t>
            </w:r>
          </w:p>
        </w:tc>
        <w:tc>
          <w:tcPr>
            <w:tcW w:w="0" w:type="auto"/>
            <w:hideMark/>
          </w:tcPr>
          <w:p w14:paraId="48E3D0D3" w14:textId="7D1ADE3D"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Encontraría útil el sistema en mi trabajo</w:t>
            </w:r>
            <w:r w:rsidR="007B7445" w:rsidRPr="00EE30D0">
              <w:rPr>
                <w:rFonts w:ascii="Times New Roman" w:hAnsi="Times New Roman" w:cs="Times New Roman"/>
                <w:color w:val="212121"/>
                <w:lang w:val="es-ES" w:eastAsia="es-ES_tradnl"/>
              </w:rPr>
              <w:t>.</w:t>
            </w:r>
          </w:p>
          <w:p w14:paraId="66CF00C6"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5D88C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5554A310"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B00912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CE488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7C26E4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0DECA4"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63C2EA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DD6F67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ABB053C"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5C9F99AA"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5B9BD5" w:themeFill="accent1"/>
            <w:hideMark/>
          </w:tcPr>
          <w:p w14:paraId="06F70FE3" w14:textId="77777777" w:rsidR="00161D0F" w:rsidRPr="00EE30D0" w:rsidRDefault="00161D0F" w:rsidP="00EE30D0">
            <w:pPr>
              <w:spacing w:line="360" w:lineRule="auto"/>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FACILIDAD DE USO PERCIBIDA</w:t>
            </w:r>
          </w:p>
        </w:tc>
        <w:tc>
          <w:tcPr>
            <w:tcW w:w="0" w:type="auto"/>
            <w:shd w:val="clear" w:color="auto" w:fill="5B9BD5" w:themeFill="accent1"/>
            <w:hideMark/>
          </w:tcPr>
          <w:p w14:paraId="4F292C83"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 </w:t>
            </w:r>
          </w:p>
        </w:tc>
        <w:tc>
          <w:tcPr>
            <w:tcW w:w="0" w:type="auto"/>
            <w:shd w:val="clear" w:color="auto" w:fill="5B9BD5" w:themeFill="accent1"/>
            <w:hideMark/>
          </w:tcPr>
          <w:p w14:paraId="799D8E81"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1</w:t>
            </w:r>
          </w:p>
        </w:tc>
        <w:tc>
          <w:tcPr>
            <w:tcW w:w="0" w:type="auto"/>
            <w:shd w:val="clear" w:color="auto" w:fill="5B9BD5" w:themeFill="accent1"/>
            <w:hideMark/>
          </w:tcPr>
          <w:p w14:paraId="2C70E0CD"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2</w:t>
            </w:r>
          </w:p>
        </w:tc>
        <w:tc>
          <w:tcPr>
            <w:tcW w:w="0" w:type="auto"/>
            <w:shd w:val="clear" w:color="auto" w:fill="5B9BD5" w:themeFill="accent1"/>
            <w:hideMark/>
          </w:tcPr>
          <w:p w14:paraId="016CEEB8"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3</w:t>
            </w:r>
          </w:p>
        </w:tc>
        <w:tc>
          <w:tcPr>
            <w:tcW w:w="0" w:type="auto"/>
            <w:shd w:val="clear" w:color="auto" w:fill="5B9BD5" w:themeFill="accent1"/>
            <w:hideMark/>
          </w:tcPr>
          <w:p w14:paraId="4B0EBEF1"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4</w:t>
            </w:r>
          </w:p>
        </w:tc>
        <w:tc>
          <w:tcPr>
            <w:tcW w:w="0" w:type="auto"/>
            <w:shd w:val="clear" w:color="auto" w:fill="5B9BD5" w:themeFill="accent1"/>
            <w:hideMark/>
          </w:tcPr>
          <w:p w14:paraId="0FC002F0"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5</w:t>
            </w:r>
          </w:p>
        </w:tc>
        <w:tc>
          <w:tcPr>
            <w:tcW w:w="0" w:type="auto"/>
            <w:shd w:val="clear" w:color="auto" w:fill="5B9BD5" w:themeFill="accent1"/>
            <w:hideMark/>
          </w:tcPr>
          <w:p w14:paraId="543D78E5"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6</w:t>
            </w:r>
          </w:p>
        </w:tc>
        <w:tc>
          <w:tcPr>
            <w:tcW w:w="0" w:type="auto"/>
            <w:shd w:val="clear" w:color="auto" w:fill="5B9BD5" w:themeFill="accent1"/>
            <w:hideMark/>
          </w:tcPr>
          <w:p w14:paraId="5553BC83" w14:textId="77777777" w:rsidR="00161D0F" w:rsidRPr="00EE30D0" w:rsidRDefault="00161D0F" w:rsidP="00EE30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FFFFFF" w:themeColor="background1"/>
                <w:lang w:eastAsia="es-ES_tradnl"/>
              </w:rPr>
            </w:pPr>
            <w:r w:rsidRPr="00EE30D0">
              <w:rPr>
                <w:rFonts w:ascii="Times New Roman" w:eastAsia="Times New Roman" w:hAnsi="Times New Roman" w:cs="Times New Roman"/>
                <w:b/>
                <w:bCs/>
                <w:color w:val="FFFFFF" w:themeColor="background1"/>
                <w:lang w:eastAsia="es-ES_tradnl"/>
              </w:rPr>
              <w:t>7</w:t>
            </w:r>
          </w:p>
        </w:tc>
        <w:tc>
          <w:tcPr>
            <w:tcW w:w="0" w:type="auto"/>
            <w:shd w:val="clear" w:color="auto" w:fill="5B9BD5" w:themeFill="accent1"/>
            <w:hideMark/>
          </w:tcPr>
          <w:p w14:paraId="0873C6D5"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FFFF" w:themeColor="background1"/>
                <w:lang w:eastAsia="es-ES_tradnl"/>
              </w:rPr>
            </w:pPr>
            <w:r w:rsidRPr="00EE30D0">
              <w:rPr>
                <w:rFonts w:ascii="Times New Roman" w:eastAsia="Times New Roman" w:hAnsi="Times New Roman" w:cs="Times New Roman"/>
                <w:color w:val="FFFFFF" w:themeColor="background1"/>
                <w:lang w:eastAsia="es-ES_tradnl"/>
              </w:rPr>
              <w:t> </w:t>
            </w:r>
          </w:p>
        </w:tc>
      </w:tr>
      <w:tr w:rsidR="00161D0F" w:rsidRPr="00EE30D0" w14:paraId="4A0AE4FB"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71D7091D" w14:textId="6B4B9CAC"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7</w:t>
            </w:r>
            <w:r w:rsidR="007B7445" w:rsidRPr="00EE30D0">
              <w:rPr>
                <w:rFonts w:ascii="Times New Roman" w:eastAsia="Times New Roman" w:hAnsi="Times New Roman" w:cs="Times New Roman"/>
                <w:lang w:eastAsia="es-ES_tradnl"/>
              </w:rPr>
              <w:t>.</w:t>
            </w:r>
          </w:p>
        </w:tc>
        <w:tc>
          <w:tcPr>
            <w:tcW w:w="0" w:type="auto"/>
            <w:hideMark/>
          </w:tcPr>
          <w:p w14:paraId="61858F20" w14:textId="2DCBC007"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Aprender a operar el sistema sería fácil para mí</w:t>
            </w:r>
            <w:r w:rsidR="007B7445" w:rsidRPr="00EE30D0">
              <w:rPr>
                <w:rFonts w:ascii="Times New Roman" w:hAnsi="Times New Roman" w:cs="Times New Roman"/>
                <w:color w:val="212121"/>
                <w:lang w:val="es-ES" w:eastAsia="es-ES_tradnl"/>
              </w:rPr>
              <w:t>.</w:t>
            </w:r>
          </w:p>
        </w:tc>
        <w:tc>
          <w:tcPr>
            <w:tcW w:w="0" w:type="auto"/>
            <w:hideMark/>
          </w:tcPr>
          <w:p w14:paraId="5BD0A68D"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E924696"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CAAE0C0"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7D141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379B22B"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EB4EB5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DB572F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5098D5C"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A80CB7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0B0DD964"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F4CF9" w14:textId="206D7621"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8</w:t>
            </w:r>
            <w:r w:rsidR="007B7445" w:rsidRPr="00EE30D0">
              <w:rPr>
                <w:rFonts w:ascii="Times New Roman" w:eastAsia="Times New Roman" w:hAnsi="Times New Roman" w:cs="Times New Roman"/>
                <w:lang w:eastAsia="es-ES_tradnl"/>
              </w:rPr>
              <w:t>.</w:t>
            </w:r>
          </w:p>
        </w:tc>
        <w:tc>
          <w:tcPr>
            <w:tcW w:w="0" w:type="auto"/>
            <w:hideMark/>
          </w:tcPr>
          <w:p w14:paraId="4338B37D" w14:textId="630350A3"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hAnsi="Times New Roman" w:cs="Times New Roman"/>
                <w:color w:val="212121"/>
                <w:lang w:val="es-ES" w:eastAsia="es-ES_tradnl"/>
              </w:rPr>
              <w:t>Me resultaría fácil hacer que el sistema haga lo que yo quiero que haga</w:t>
            </w:r>
            <w:r w:rsidR="007B7445" w:rsidRPr="00EE30D0">
              <w:rPr>
                <w:rFonts w:ascii="Times New Roman" w:hAnsi="Times New Roman" w:cs="Times New Roman"/>
                <w:color w:val="212121"/>
                <w:lang w:val="es-ES" w:eastAsia="es-ES_tradnl"/>
              </w:rPr>
              <w:t>.</w:t>
            </w:r>
          </w:p>
        </w:tc>
        <w:tc>
          <w:tcPr>
            <w:tcW w:w="0" w:type="auto"/>
            <w:hideMark/>
          </w:tcPr>
          <w:p w14:paraId="714AA3BD"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577887FD"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05D85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9495CD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E7C93A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385F4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9AD08A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E32D0C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E804CC4"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60041879"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2D59912B" w14:textId="620C6BE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9</w:t>
            </w:r>
            <w:r w:rsidR="007B7445" w:rsidRPr="00EE30D0">
              <w:rPr>
                <w:rFonts w:ascii="Times New Roman" w:eastAsia="Times New Roman" w:hAnsi="Times New Roman" w:cs="Times New Roman"/>
                <w:lang w:eastAsia="es-ES_tradnl"/>
              </w:rPr>
              <w:t>.</w:t>
            </w:r>
          </w:p>
        </w:tc>
        <w:tc>
          <w:tcPr>
            <w:tcW w:w="0" w:type="auto"/>
            <w:hideMark/>
          </w:tcPr>
          <w:p w14:paraId="6022EF2B" w14:textId="7477876D"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Mi interacción con el sistema sería clara y comprensible</w:t>
            </w:r>
            <w:r w:rsidR="007B7445" w:rsidRPr="00EE30D0">
              <w:rPr>
                <w:rFonts w:ascii="Times New Roman" w:hAnsi="Times New Roman" w:cs="Times New Roman"/>
                <w:color w:val="212121"/>
                <w:lang w:eastAsia="es-ES_tradnl"/>
              </w:rPr>
              <w:t>.</w:t>
            </w:r>
          </w:p>
        </w:tc>
        <w:tc>
          <w:tcPr>
            <w:tcW w:w="0" w:type="auto"/>
            <w:hideMark/>
          </w:tcPr>
          <w:p w14:paraId="373E289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66A77514"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1436CC3"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2B04F4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0DE39D9"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85E189D"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CE3369F"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3B347B4"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D2AB5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0B3DF399" w14:textId="77777777" w:rsidTr="00157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BBB11" w14:textId="34C81A54"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10</w:t>
            </w:r>
            <w:r w:rsidR="007B7445" w:rsidRPr="00EE30D0">
              <w:rPr>
                <w:rFonts w:ascii="Times New Roman" w:eastAsia="Times New Roman" w:hAnsi="Times New Roman" w:cs="Times New Roman"/>
                <w:lang w:eastAsia="es-ES_tradnl"/>
              </w:rPr>
              <w:t>.</w:t>
            </w:r>
          </w:p>
        </w:tc>
        <w:tc>
          <w:tcPr>
            <w:tcW w:w="0" w:type="auto"/>
            <w:hideMark/>
          </w:tcPr>
          <w:p w14:paraId="60B43E3C" w14:textId="4D072611"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hAnsi="Times New Roman" w:cs="Times New Roman"/>
                <w:color w:val="212121"/>
                <w:lang w:val="es-ES" w:eastAsia="es-ES_tradnl"/>
              </w:rPr>
              <w:t>Encontraría que el sistema es flexible para interactuar</w:t>
            </w:r>
            <w:r w:rsidR="007B7445" w:rsidRPr="00EE30D0">
              <w:rPr>
                <w:rFonts w:ascii="Times New Roman" w:hAnsi="Times New Roman" w:cs="Times New Roman"/>
                <w:color w:val="212121"/>
                <w:lang w:val="es-ES" w:eastAsia="es-ES_tradnl"/>
              </w:rPr>
              <w:t>.</w:t>
            </w:r>
          </w:p>
        </w:tc>
        <w:tc>
          <w:tcPr>
            <w:tcW w:w="0" w:type="auto"/>
            <w:hideMark/>
          </w:tcPr>
          <w:p w14:paraId="7DC47370"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748D8240" w14:textId="77777777" w:rsidR="00161D0F" w:rsidRPr="00EE30D0" w:rsidRDefault="00161D0F" w:rsidP="00EE30D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3CAC71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54572B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4F6FFD"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68800A5"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A8D9B92"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9623E1"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BEB4188"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3325848E" w14:textId="77777777" w:rsidTr="00157BF9">
        <w:tc>
          <w:tcPr>
            <w:cnfStyle w:val="001000000000" w:firstRow="0" w:lastRow="0" w:firstColumn="1" w:lastColumn="0" w:oddVBand="0" w:evenVBand="0" w:oddHBand="0" w:evenHBand="0" w:firstRowFirstColumn="0" w:firstRowLastColumn="0" w:lastRowFirstColumn="0" w:lastRowLastColumn="0"/>
            <w:tcW w:w="0" w:type="auto"/>
            <w:hideMark/>
          </w:tcPr>
          <w:p w14:paraId="62B6EB5A" w14:textId="53439CD5"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11</w:t>
            </w:r>
            <w:r w:rsidR="007B7445" w:rsidRPr="00EE30D0">
              <w:rPr>
                <w:rFonts w:ascii="Times New Roman" w:eastAsia="Times New Roman" w:hAnsi="Times New Roman" w:cs="Times New Roman"/>
                <w:lang w:eastAsia="es-ES_tradnl"/>
              </w:rPr>
              <w:t>.</w:t>
            </w:r>
          </w:p>
        </w:tc>
        <w:tc>
          <w:tcPr>
            <w:tcW w:w="0" w:type="auto"/>
            <w:hideMark/>
          </w:tcPr>
          <w:p w14:paraId="1E6FD36F" w14:textId="50002A2F"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Sería fácil para mí ser hábil al usar el sistema</w:t>
            </w:r>
            <w:r w:rsidR="007B7445" w:rsidRPr="00EE30D0">
              <w:rPr>
                <w:rFonts w:ascii="Times New Roman" w:hAnsi="Times New Roman" w:cs="Times New Roman"/>
                <w:color w:val="212121"/>
                <w:lang w:eastAsia="es-ES_tradnl"/>
              </w:rPr>
              <w:t>.</w:t>
            </w:r>
          </w:p>
        </w:tc>
        <w:tc>
          <w:tcPr>
            <w:tcW w:w="0" w:type="auto"/>
            <w:hideMark/>
          </w:tcPr>
          <w:p w14:paraId="430F06D7"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328644D1" w14:textId="77777777" w:rsidR="00161D0F" w:rsidRPr="00EE30D0" w:rsidRDefault="00161D0F" w:rsidP="00EE30D0">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640AD02E"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DE14EC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797E882"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9BF9041"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050DDCF7"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FE2B0EA"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36AA0243" w14:textId="77777777" w:rsidR="00161D0F" w:rsidRPr="00EE30D0" w:rsidRDefault="00161D0F" w:rsidP="00EE30D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r w:rsidR="00161D0F" w:rsidRPr="00EE30D0" w14:paraId="4AF11686" w14:textId="77777777" w:rsidTr="00157BF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hideMark/>
          </w:tcPr>
          <w:p w14:paraId="415B089D" w14:textId="2C7B58A0" w:rsidR="00161D0F" w:rsidRPr="00EE30D0" w:rsidRDefault="00161D0F" w:rsidP="00EE30D0">
            <w:pPr>
              <w:spacing w:line="360" w:lineRule="auto"/>
              <w:jc w:val="right"/>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12</w:t>
            </w:r>
            <w:r w:rsidR="007B7445" w:rsidRPr="00EE30D0">
              <w:rPr>
                <w:rFonts w:ascii="Times New Roman" w:eastAsia="Times New Roman" w:hAnsi="Times New Roman" w:cs="Times New Roman"/>
                <w:lang w:eastAsia="es-ES_tradnl"/>
              </w:rPr>
              <w:t>.</w:t>
            </w:r>
          </w:p>
        </w:tc>
        <w:tc>
          <w:tcPr>
            <w:tcW w:w="0" w:type="auto"/>
            <w:hideMark/>
          </w:tcPr>
          <w:p w14:paraId="5C663E62" w14:textId="13C013E3" w:rsidR="00161D0F" w:rsidRPr="00EE30D0" w:rsidRDefault="00161D0F" w:rsidP="00EE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12121"/>
                <w:lang w:eastAsia="es-ES_tradnl"/>
              </w:rPr>
            </w:pPr>
            <w:r w:rsidRPr="00EE30D0">
              <w:rPr>
                <w:rFonts w:ascii="Times New Roman" w:hAnsi="Times New Roman" w:cs="Times New Roman"/>
                <w:color w:val="212121"/>
                <w:lang w:val="es-ES" w:eastAsia="es-ES_tradnl"/>
              </w:rPr>
              <w:t>Encontraría el sistema fácil de usar</w:t>
            </w:r>
            <w:r w:rsidR="007B7445" w:rsidRPr="00EE30D0">
              <w:rPr>
                <w:rFonts w:ascii="Times New Roman" w:hAnsi="Times New Roman" w:cs="Times New Roman"/>
                <w:color w:val="212121"/>
                <w:lang w:val="es-ES" w:eastAsia="es-ES_tradnl"/>
              </w:rPr>
              <w:t>.</w:t>
            </w:r>
          </w:p>
          <w:p w14:paraId="59741D27"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p w14:paraId="568F3C0E"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FFFCB96"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Improbable</w:t>
            </w:r>
          </w:p>
        </w:tc>
        <w:tc>
          <w:tcPr>
            <w:tcW w:w="0" w:type="auto"/>
            <w:hideMark/>
          </w:tcPr>
          <w:p w14:paraId="233225E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5E5557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5A0D107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23EB68C"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7AEDED9A"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14C1177F"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4EAF2200"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c>
        <w:tc>
          <w:tcPr>
            <w:tcW w:w="0" w:type="auto"/>
            <w:hideMark/>
          </w:tcPr>
          <w:p w14:paraId="2FB8430D" w14:textId="77777777" w:rsidR="00161D0F" w:rsidRPr="00EE30D0" w:rsidRDefault="00161D0F" w:rsidP="00EE30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sidRPr="00EE30D0">
              <w:rPr>
                <w:rFonts w:ascii="Times New Roman" w:eastAsia="Times New Roman" w:hAnsi="Times New Roman" w:cs="Times New Roman"/>
                <w:lang w:eastAsia="es-ES_tradnl"/>
              </w:rPr>
              <w:t>Probable</w:t>
            </w:r>
          </w:p>
        </w:tc>
      </w:tr>
    </w:tbl>
    <w:p w14:paraId="1DF9F37D" w14:textId="77777777" w:rsidR="00161D0F" w:rsidRPr="00EE30D0" w:rsidRDefault="00161D0F" w:rsidP="00EE30D0">
      <w:pPr>
        <w:spacing w:line="360" w:lineRule="auto"/>
        <w:rPr>
          <w:rFonts w:ascii="Times New Roman" w:hAnsi="Times New Roman" w:cs="Times New Roman"/>
        </w:rPr>
      </w:pPr>
    </w:p>
    <w:p w14:paraId="18FECFF7" w14:textId="77777777" w:rsidR="00161D0F" w:rsidRPr="00EE30D0" w:rsidRDefault="00161D0F" w:rsidP="00EE30D0">
      <w:pPr>
        <w:spacing w:line="360" w:lineRule="auto"/>
        <w:rPr>
          <w:rFonts w:ascii="Times New Roman" w:hAnsi="Times New Roman" w:cs="Times New Roman"/>
        </w:rPr>
      </w:pPr>
    </w:p>
    <w:p w14:paraId="7124C7A5" w14:textId="77777777" w:rsidR="00161D0F" w:rsidRPr="00EE30D0" w:rsidRDefault="00161D0F" w:rsidP="00EE30D0">
      <w:pPr>
        <w:spacing w:line="360" w:lineRule="auto"/>
        <w:rPr>
          <w:rFonts w:ascii="Times New Roman" w:eastAsia="Times New Roman" w:hAnsi="Times New Roman" w:cs="Times New Roman"/>
        </w:rPr>
      </w:pPr>
    </w:p>
    <w:p w14:paraId="2B0BF20A" w14:textId="77777777" w:rsidR="00161D0F" w:rsidRPr="00EE30D0" w:rsidRDefault="00161D0F" w:rsidP="00EE30D0">
      <w:pPr>
        <w:spacing w:line="360" w:lineRule="auto"/>
        <w:rPr>
          <w:rFonts w:ascii="Times New Roman" w:eastAsia="Times New Roman" w:hAnsi="Times New Roman" w:cs="Times New Roman"/>
        </w:rPr>
      </w:pPr>
    </w:p>
    <w:p w14:paraId="04512F18" w14:textId="77777777" w:rsidR="00161D0F" w:rsidRPr="00EE30D0" w:rsidRDefault="00161D0F" w:rsidP="00EE30D0">
      <w:pPr>
        <w:spacing w:line="360" w:lineRule="auto"/>
        <w:rPr>
          <w:rFonts w:ascii="Times New Roman" w:eastAsia="Times New Roman" w:hAnsi="Times New Roman" w:cs="Times New Roman"/>
        </w:rPr>
      </w:pPr>
    </w:p>
    <w:p w14:paraId="00A0A9FB" w14:textId="77777777" w:rsidR="00161D0F" w:rsidRPr="00EE30D0" w:rsidRDefault="00161D0F" w:rsidP="00EE30D0">
      <w:pPr>
        <w:spacing w:line="360" w:lineRule="auto"/>
        <w:rPr>
          <w:rFonts w:ascii="Times New Roman" w:hAnsi="Times New Roman" w:cs="Times New Roman"/>
          <w:lang w:val="es-ES"/>
        </w:rPr>
      </w:pPr>
    </w:p>
    <w:p w14:paraId="5E1577A4" w14:textId="77777777" w:rsidR="00402BAD" w:rsidRPr="00EE30D0" w:rsidRDefault="00402BAD" w:rsidP="00EE30D0">
      <w:pPr>
        <w:spacing w:line="360" w:lineRule="auto"/>
        <w:rPr>
          <w:rFonts w:ascii="Times New Roman" w:hAnsi="Times New Roman" w:cs="Times New Roman"/>
          <w:lang w:val="es-ES"/>
        </w:rPr>
      </w:pPr>
    </w:p>
    <w:p w14:paraId="17944932" w14:textId="77777777" w:rsidR="00161D0F" w:rsidRPr="00EE30D0" w:rsidRDefault="00161D0F" w:rsidP="00EE30D0">
      <w:pPr>
        <w:spacing w:line="360" w:lineRule="auto"/>
        <w:rPr>
          <w:rFonts w:ascii="Times New Roman" w:hAnsi="Times New Roman" w:cs="Times New Roman"/>
          <w:lang w:val="es-ES"/>
        </w:rPr>
      </w:pPr>
    </w:p>
    <w:p w14:paraId="2EC8C2A1" w14:textId="77777777" w:rsidR="00161D0F" w:rsidRPr="00EE30D0" w:rsidRDefault="00161D0F" w:rsidP="00EE30D0">
      <w:pPr>
        <w:spacing w:line="360" w:lineRule="auto"/>
        <w:rPr>
          <w:rFonts w:ascii="Times New Roman" w:hAnsi="Times New Roman" w:cs="Times New Roman"/>
          <w:lang w:val="es-ES"/>
        </w:rPr>
      </w:pPr>
    </w:p>
    <w:p w14:paraId="66DF6E8E" w14:textId="77777777" w:rsidR="00161D0F" w:rsidRPr="00EE30D0" w:rsidRDefault="00161D0F" w:rsidP="00EE30D0">
      <w:pPr>
        <w:spacing w:line="360" w:lineRule="auto"/>
        <w:rPr>
          <w:rFonts w:ascii="Times New Roman" w:hAnsi="Times New Roman" w:cs="Times New Roman"/>
          <w:lang w:val="es-ES"/>
        </w:rPr>
      </w:pPr>
    </w:p>
    <w:sectPr w:rsidR="00161D0F" w:rsidRPr="00EE30D0"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4711F1A"/>
    <w:multiLevelType w:val="hybridMultilevel"/>
    <w:tmpl w:val="B1F2FD52"/>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4">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098703E"/>
    <w:multiLevelType w:val="multilevel"/>
    <w:tmpl w:val="9C8C1EC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720" w:hanging="360"/>
      </w:pPr>
    </w:lvl>
    <w:lvl w:ilvl="3">
      <w:start w:val="1"/>
      <w:numFmt w:val="upperRoman"/>
      <w:lvlText w:val="%4."/>
      <w:lvlJc w:val="righ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69924489"/>
    <w:multiLevelType w:val="hybridMultilevel"/>
    <w:tmpl w:val="F45AAA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6C136241"/>
    <w:multiLevelType w:val="hybridMultilevel"/>
    <w:tmpl w:val="54C0DD0C"/>
    <w:lvl w:ilvl="0" w:tplc="040A0013">
      <w:start w:val="1"/>
      <w:numFmt w:val="upperRoman"/>
      <w:lvlText w:val="%1."/>
      <w:lvlJc w:val="righ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3">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5"/>
  </w:num>
  <w:num w:numId="5">
    <w:abstractNumId w:val="3"/>
  </w:num>
  <w:num w:numId="6">
    <w:abstractNumId w:val="4"/>
  </w:num>
  <w:num w:numId="7">
    <w:abstractNumId w:val="16"/>
  </w:num>
  <w:num w:numId="8">
    <w:abstractNumId w:val="9"/>
  </w:num>
  <w:num w:numId="9">
    <w:abstractNumId w:val="6"/>
  </w:num>
  <w:num w:numId="10">
    <w:abstractNumId w:val="2"/>
  </w:num>
  <w:num w:numId="11">
    <w:abstractNumId w:val="8"/>
  </w:num>
  <w:num w:numId="12">
    <w:abstractNumId w:val="13"/>
  </w:num>
  <w:num w:numId="13">
    <w:abstractNumId w:val="14"/>
  </w:num>
  <w:num w:numId="14">
    <w:abstractNumId w:val="7"/>
  </w:num>
  <w:num w:numId="15">
    <w:abstractNumId w:val="1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33C4E"/>
    <w:rsid w:val="0004694C"/>
    <w:rsid w:val="000C0B08"/>
    <w:rsid w:val="000D7A7B"/>
    <w:rsid w:val="000E3233"/>
    <w:rsid w:val="00114D64"/>
    <w:rsid w:val="00121596"/>
    <w:rsid w:val="001244C7"/>
    <w:rsid w:val="00125EF4"/>
    <w:rsid w:val="00157BF9"/>
    <w:rsid w:val="00161D0F"/>
    <w:rsid w:val="001F444B"/>
    <w:rsid w:val="002022AD"/>
    <w:rsid w:val="002111CC"/>
    <w:rsid w:val="002171FF"/>
    <w:rsid w:val="0023346B"/>
    <w:rsid w:val="002A7D6F"/>
    <w:rsid w:val="002B6EBB"/>
    <w:rsid w:val="002F6A56"/>
    <w:rsid w:val="00376FA3"/>
    <w:rsid w:val="00402BAD"/>
    <w:rsid w:val="004C0C9C"/>
    <w:rsid w:val="0053122A"/>
    <w:rsid w:val="00562533"/>
    <w:rsid w:val="00566142"/>
    <w:rsid w:val="005E6BD3"/>
    <w:rsid w:val="00621CCE"/>
    <w:rsid w:val="00623ED4"/>
    <w:rsid w:val="00643BA0"/>
    <w:rsid w:val="00651939"/>
    <w:rsid w:val="00652560"/>
    <w:rsid w:val="006A1E6B"/>
    <w:rsid w:val="006B20F8"/>
    <w:rsid w:val="006C5FD9"/>
    <w:rsid w:val="006D0818"/>
    <w:rsid w:val="007239D8"/>
    <w:rsid w:val="007410F5"/>
    <w:rsid w:val="00755F71"/>
    <w:rsid w:val="00761E7A"/>
    <w:rsid w:val="007B7445"/>
    <w:rsid w:val="00872807"/>
    <w:rsid w:val="008962E0"/>
    <w:rsid w:val="008D2441"/>
    <w:rsid w:val="00946FA0"/>
    <w:rsid w:val="009A3D8D"/>
    <w:rsid w:val="009C1FF6"/>
    <w:rsid w:val="00A12DD0"/>
    <w:rsid w:val="00A2696A"/>
    <w:rsid w:val="00A367E5"/>
    <w:rsid w:val="00A42C4C"/>
    <w:rsid w:val="00A7180D"/>
    <w:rsid w:val="00A8380E"/>
    <w:rsid w:val="00AF5EAF"/>
    <w:rsid w:val="00B12FB7"/>
    <w:rsid w:val="00B41EF3"/>
    <w:rsid w:val="00B50714"/>
    <w:rsid w:val="00B674F0"/>
    <w:rsid w:val="00BC2867"/>
    <w:rsid w:val="00BE0EAB"/>
    <w:rsid w:val="00C4763B"/>
    <w:rsid w:val="00C532C1"/>
    <w:rsid w:val="00D652B7"/>
    <w:rsid w:val="00D90FCF"/>
    <w:rsid w:val="00DB066D"/>
    <w:rsid w:val="00E15049"/>
    <w:rsid w:val="00E8208A"/>
    <w:rsid w:val="00ED0B15"/>
    <w:rsid w:val="00ED0E28"/>
    <w:rsid w:val="00EE30D0"/>
    <w:rsid w:val="00F82A77"/>
    <w:rsid w:val="00FB3C45"/>
    <w:rsid w:val="00FC6B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B090B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styleId="Tabladecuadrcula4-nfasis1">
    <w:name w:val="Grid Table 4 Accent 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Work File D_.tmp</Template>
  <TotalTime>1</TotalTime>
  <Pages>34</Pages>
  <Words>16137</Words>
  <Characters>88756</Characters>
  <Application>Microsoft Macintosh Word</Application>
  <DocSecurity>0</DocSecurity>
  <Lines>739</Lines>
  <Paragraphs>209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cp:revision>
  <dcterms:created xsi:type="dcterms:W3CDTF">2017-12-19T23:16:00Z</dcterms:created>
  <dcterms:modified xsi:type="dcterms:W3CDTF">2017-12-19T23:16:00Z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