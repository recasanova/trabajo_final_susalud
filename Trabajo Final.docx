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0B31" w14:textId="77777777" w:rsidR="00C669C2" w:rsidRDefault="00C669C2" w:rsidP="00C669C2">
      <w:pPr>
        <w:tabs>
          <w:tab w:val="left" w:pos="1134"/>
        </w:tabs>
        <w:ind w:left="1134" w:hanging="1134"/>
        <w:jc w:val="center"/>
        <w:rPr>
          <w:rFonts w:ascii="Times New Roman" w:hAnsi="Times New Roman" w:cs="Times New Roman"/>
          <w:b/>
          <w:sz w:val="40"/>
          <w:lang w:eastAsia="es-ES"/>
        </w:rPr>
      </w:pPr>
    </w:p>
    <w:p w14:paraId="15F62A33" w14:textId="77777777" w:rsidR="00C669C2" w:rsidRDefault="00C669C2" w:rsidP="00C669C2">
      <w:pPr>
        <w:tabs>
          <w:tab w:val="left" w:pos="1134"/>
        </w:tabs>
        <w:ind w:left="1134" w:hanging="1134"/>
        <w:jc w:val="center"/>
        <w:rPr>
          <w:rFonts w:ascii="Times New Roman" w:hAnsi="Times New Roman" w:cs="Times New Roman"/>
          <w:b/>
          <w:sz w:val="40"/>
          <w:lang w:eastAsia="es-ES"/>
        </w:rPr>
      </w:pPr>
    </w:p>
    <w:p w14:paraId="6989C30D" w14:textId="77777777" w:rsidR="00C669C2" w:rsidRPr="00262D6E" w:rsidRDefault="00C669C2" w:rsidP="00C669C2">
      <w:pPr>
        <w:tabs>
          <w:tab w:val="left" w:pos="1134"/>
        </w:tabs>
        <w:ind w:left="1134" w:hanging="1134"/>
        <w:jc w:val="center"/>
        <w:rPr>
          <w:rFonts w:ascii="Times New Roman" w:hAnsi="Times New Roman" w:cs="Times New Roman"/>
          <w:b/>
          <w:sz w:val="40"/>
          <w:lang w:eastAsia="es-ES"/>
        </w:rPr>
      </w:pPr>
      <w:r w:rsidRPr="00262D6E">
        <w:rPr>
          <w:rFonts w:ascii="Times New Roman" w:hAnsi="Times New Roman" w:cs="Times New Roman"/>
          <w:b/>
          <w:noProof/>
          <w:sz w:val="40"/>
          <w:lang w:eastAsia="es-ES_tradnl"/>
        </w:rPr>
        <w:drawing>
          <wp:inline distT="0" distB="0" distL="0" distR="0" wp14:anchorId="63F16093" wp14:editId="3E12CDE8">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650CBC10"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349792B2"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1AF6F414" w14:textId="77777777" w:rsidR="00C669C2" w:rsidRPr="00262D6E" w:rsidRDefault="00C669C2" w:rsidP="00C669C2">
      <w:pPr>
        <w:widowControl w:val="0"/>
        <w:autoSpaceDE w:val="0"/>
        <w:autoSpaceDN w:val="0"/>
        <w:adjustRightInd w:val="0"/>
        <w:spacing w:after="240" w:line="380" w:lineRule="atLeast"/>
        <w:jc w:val="center"/>
        <w:rPr>
          <w:rFonts w:ascii="Times New Roman" w:hAnsi="Times New Roman" w:cs="Times New Roman"/>
          <w:bCs/>
          <w:color w:val="000000"/>
          <w:sz w:val="44"/>
          <w:szCs w:val="44"/>
        </w:rPr>
      </w:pPr>
      <w:r w:rsidRPr="00262D6E">
        <w:rPr>
          <w:rFonts w:ascii="Times New Roman" w:hAnsi="Times New Roman" w:cs="Times New Roman"/>
          <w:bCs/>
          <w:color w:val="000000"/>
          <w:sz w:val="44"/>
          <w:szCs w:val="44"/>
        </w:rPr>
        <w:t>DISEÑO CENTRADO EN EL USUARIO EN UN SISTEMA DE GESTIÓN DE RECLAMOS PARA EL SISTEMA DE SALUD DEL PERÚ</w:t>
      </w:r>
    </w:p>
    <w:p w14:paraId="66E7E0EB"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68AC97DF" w14:textId="77777777" w:rsidR="00C669C2" w:rsidRPr="00262D6E" w:rsidRDefault="00C669C2" w:rsidP="00C669C2">
      <w:pPr>
        <w:tabs>
          <w:tab w:val="left" w:pos="1134"/>
        </w:tabs>
        <w:ind w:left="1134" w:hanging="1134"/>
        <w:jc w:val="both"/>
        <w:rPr>
          <w:rFonts w:ascii="Times New Roman" w:hAnsi="Times New Roman" w:cs="Times New Roman"/>
          <w:b/>
          <w:lang w:eastAsia="es-ES"/>
        </w:rPr>
      </w:pPr>
    </w:p>
    <w:p w14:paraId="404B338F"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TESIS PARA OPTAR EL GRADO DE MAESTRO</w:t>
      </w:r>
    </w:p>
    <w:p w14:paraId="2005BDDB" w14:textId="6293929A"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EN INFORMÁTICA BIOMÉDICA EN SALUD GLOBAL</w:t>
      </w:r>
    </w:p>
    <w:p w14:paraId="17514A49"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249B9030"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7EF747B7" w14:textId="5235CDDF"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REGINA ANDREA CASANOVA PÉREZ</w:t>
      </w:r>
    </w:p>
    <w:p w14:paraId="6F874637"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339DAD3C"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430B9703"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LIMA - PERÚ</w:t>
      </w:r>
    </w:p>
    <w:p w14:paraId="2EAD1B1E"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41F61D3F" w14:textId="77777777"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p>
    <w:p w14:paraId="19CCE171" w14:textId="1193FB65" w:rsidR="00C669C2" w:rsidRPr="00262D6E" w:rsidRDefault="00C669C2" w:rsidP="00C669C2">
      <w:pPr>
        <w:tabs>
          <w:tab w:val="left" w:pos="1134"/>
        </w:tabs>
        <w:ind w:left="1134" w:hanging="1134"/>
        <w:jc w:val="center"/>
        <w:rPr>
          <w:rFonts w:ascii="Times New Roman" w:hAnsi="Times New Roman" w:cs="Times New Roman"/>
          <w:sz w:val="40"/>
          <w:szCs w:val="40"/>
          <w:lang w:eastAsia="es-ES"/>
        </w:rPr>
      </w:pPr>
      <w:r w:rsidRPr="00262D6E">
        <w:rPr>
          <w:rFonts w:ascii="Times New Roman" w:hAnsi="Times New Roman" w:cs="Times New Roman"/>
          <w:sz w:val="40"/>
          <w:szCs w:val="40"/>
          <w:lang w:eastAsia="es-ES"/>
        </w:rPr>
        <w:t>2018</w:t>
      </w:r>
    </w:p>
    <w:p w14:paraId="30F11110" w14:textId="50C325B0" w:rsidR="00C669C2" w:rsidRPr="00262D6E"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2B285D25" w14:textId="77777777" w:rsidR="00C669C2" w:rsidRPr="00262D6E"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376515FA" w14:textId="1A1133D0" w:rsidR="00C669C2" w:rsidRPr="00262D6E" w:rsidRDefault="00C669C2" w:rsidP="00C669C2">
      <w:pPr>
        <w:widowControl w:val="0"/>
        <w:autoSpaceDE w:val="0"/>
        <w:autoSpaceDN w:val="0"/>
        <w:adjustRightInd w:val="0"/>
        <w:spacing w:after="240" w:line="380" w:lineRule="atLeast"/>
        <w:jc w:val="center"/>
        <w:rPr>
          <w:rFonts w:ascii="Times New Roman" w:hAnsi="Times New Roman" w:cs="Times New Roman"/>
          <w:color w:val="000000"/>
          <w:sz w:val="40"/>
          <w:szCs w:val="40"/>
        </w:rPr>
      </w:pPr>
    </w:p>
    <w:p w14:paraId="0634A1AF" w14:textId="77777777" w:rsidR="00AF5EAF" w:rsidRPr="00262D6E" w:rsidRDefault="00A12DD0" w:rsidP="00262D6E">
      <w:pPr>
        <w:pStyle w:val="Ttulo1"/>
        <w:spacing w:line="360" w:lineRule="auto"/>
      </w:pPr>
      <w:r w:rsidRPr="00262D6E">
        <w:lastRenderedPageBreak/>
        <w:t>Resumen</w:t>
      </w:r>
    </w:p>
    <w:p w14:paraId="6DABCD1B" w14:textId="77777777" w:rsidR="000C0B08" w:rsidRPr="00262D6E" w:rsidRDefault="000C0B08" w:rsidP="00262D6E">
      <w:pPr>
        <w:spacing w:line="360" w:lineRule="auto"/>
        <w:jc w:val="both"/>
        <w:rPr>
          <w:rFonts w:ascii="Times New Roman" w:hAnsi="Times New Roman" w:cs="Times New Roman"/>
          <w:lang w:val="es-ES"/>
        </w:rPr>
      </w:pPr>
    </w:p>
    <w:p w14:paraId="19C0F8B0"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Palabras Clave</w:t>
      </w:r>
    </w:p>
    <w:p w14:paraId="1B11427E" w14:textId="77777777" w:rsidR="00A12DD0" w:rsidRPr="00262D6E" w:rsidRDefault="00A12DD0" w:rsidP="00262D6E">
      <w:pPr>
        <w:spacing w:line="360" w:lineRule="auto"/>
        <w:jc w:val="both"/>
        <w:rPr>
          <w:rFonts w:ascii="Times New Roman" w:hAnsi="Times New Roman" w:cs="Times New Roman"/>
          <w:lang w:val="es-ES"/>
        </w:rPr>
      </w:pPr>
    </w:p>
    <w:p w14:paraId="357BEBD3" w14:textId="342B6595" w:rsidR="000C0B08" w:rsidRPr="00262D6E" w:rsidRDefault="000C0B08"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Reclamos; Quejas; Diseño Centrado en el Usuario; Usabilidad; Sis</w:t>
      </w:r>
      <w:r w:rsidR="00637C69" w:rsidRPr="00262D6E">
        <w:rPr>
          <w:rFonts w:ascii="Times New Roman" w:hAnsi="Times New Roman" w:cs="Times New Roman"/>
          <w:lang w:val="es-ES"/>
        </w:rPr>
        <w:t>tema de Información; Salud; Perú</w:t>
      </w:r>
    </w:p>
    <w:p w14:paraId="2D939246" w14:textId="32F4FEAA" w:rsidR="00A12DD0" w:rsidRPr="00262D6E" w:rsidRDefault="00A12DD0" w:rsidP="00262D6E">
      <w:pPr>
        <w:pStyle w:val="Ttulo1"/>
        <w:spacing w:line="360" w:lineRule="auto"/>
        <w:rPr>
          <w:rFonts w:cs="Times New Roman"/>
          <w:szCs w:val="24"/>
        </w:rPr>
      </w:pPr>
      <w:r w:rsidRPr="00262D6E">
        <w:rPr>
          <w:rFonts w:cs="Times New Roman"/>
          <w:szCs w:val="24"/>
        </w:rPr>
        <w:lastRenderedPageBreak/>
        <w:t>Introducción</w:t>
      </w:r>
    </w:p>
    <w:p w14:paraId="7BDA8956" w14:textId="77777777" w:rsidR="007839B6" w:rsidRPr="00262D6E" w:rsidRDefault="007839B6" w:rsidP="00262D6E">
      <w:pPr>
        <w:spacing w:line="360" w:lineRule="auto"/>
        <w:jc w:val="both"/>
        <w:rPr>
          <w:rFonts w:ascii="Times New Roman" w:hAnsi="Times New Roman" w:cs="Times New Roman"/>
          <w:b/>
          <w:lang w:val="es-ES"/>
        </w:rPr>
      </w:pPr>
    </w:p>
    <w:p w14:paraId="115F6492"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Planteamiento del Problema</w:t>
      </w:r>
    </w:p>
    <w:p w14:paraId="7B5E9C0A" w14:textId="77777777" w:rsidR="00DC394C" w:rsidRPr="00262D6E" w:rsidRDefault="00DC394C" w:rsidP="00262D6E">
      <w:pPr>
        <w:spacing w:line="360" w:lineRule="auto"/>
        <w:jc w:val="both"/>
        <w:rPr>
          <w:rFonts w:ascii="Times New Roman" w:hAnsi="Times New Roman" w:cs="Times New Roman"/>
          <w:b/>
          <w:lang w:val="es-ES"/>
        </w:rPr>
      </w:pPr>
    </w:p>
    <w:p w14:paraId="427E9535" w14:textId="48C8D98B" w:rsidR="00DC394C" w:rsidRPr="004C67AC" w:rsidRDefault="00DC394C" w:rsidP="00262D6E">
      <w:pPr>
        <w:spacing w:line="360" w:lineRule="auto"/>
        <w:jc w:val="both"/>
        <w:rPr>
          <w:rFonts w:ascii="Times New Roman" w:hAnsi="Times New Roman" w:cs="Times New Roman"/>
          <w:color w:val="000000" w:themeColor="text1"/>
          <w:highlight w:val="green"/>
          <w:lang w:val="es-ES"/>
        </w:rPr>
      </w:pPr>
      <w:r w:rsidRPr="004C67AC">
        <w:rPr>
          <w:rFonts w:ascii="Times New Roman" w:hAnsi="Times New Roman" w:cs="Times New Roman"/>
          <w:color w:val="000000" w:themeColor="text1"/>
          <w:highlight w:val="green"/>
          <w:lang w:val="es-ES"/>
        </w:rPr>
        <w:t xml:space="preserve">El uso de sistemas para un manejo adecuado de reclamos es necesario para mejorar la calidad de atención en centros de salud, ya que con ellos podemos encontrar posibles fallas en los procesos internos o en la capacitación del personal. Lo importante no es solo contar con un sistema para el manejo de reclamos; sino también, saber </w:t>
      </w:r>
      <w:r w:rsidR="009132FB" w:rsidRPr="004C67AC">
        <w:rPr>
          <w:rFonts w:ascii="Times New Roman" w:hAnsi="Times New Roman" w:cs="Times New Roman"/>
          <w:color w:val="000000" w:themeColor="text1"/>
          <w:highlight w:val="green"/>
          <w:lang w:val="es-ES"/>
        </w:rPr>
        <w:t xml:space="preserve">gestionar e </w:t>
      </w:r>
      <w:r w:rsidRPr="004C67AC">
        <w:rPr>
          <w:rFonts w:ascii="Times New Roman" w:hAnsi="Times New Roman" w:cs="Times New Roman"/>
          <w:color w:val="000000" w:themeColor="text1"/>
          <w:highlight w:val="green"/>
          <w:lang w:val="es-ES"/>
        </w:rPr>
        <w:t xml:space="preserve">utilizar la información que los usuarios y </w:t>
      </w:r>
      <w:r w:rsidR="00F22CCC" w:rsidRPr="004C67AC">
        <w:rPr>
          <w:rFonts w:ascii="Times New Roman" w:hAnsi="Times New Roman" w:cs="Times New Roman"/>
          <w:color w:val="000000" w:themeColor="text1"/>
          <w:highlight w:val="green"/>
          <w:lang w:val="es-ES"/>
        </w:rPr>
        <w:t>terceros legitimados</w:t>
      </w:r>
      <w:r w:rsidRPr="004C67AC">
        <w:rPr>
          <w:rFonts w:ascii="Times New Roman" w:hAnsi="Times New Roman" w:cs="Times New Roman"/>
          <w:color w:val="000000" w:themeColor="text1"/>
          <w:highlight w:val="green"/>
          <w:lang w:val="es-ES"/>
        </w:rPr>
        <w:t xml:space="preserve"> presentan. Resulta en vano contar con un sistema sofisticado de manejo de reclamos si la información no está siendo utilizando para promover e incentivar mejoras dentro de la institución. </w:t>
      </w:r>
      <w:r w:rsidR="00BB0CB9" w:rsidRPr="004C67AC">
        <w:rPr>
          <w:rFonts w:ascii="Times New Roman" w:hAnsi="Times New Roman" w:cs="Times New Roman"/>
          <w:color w:val="000000" w:themeColor="text1"/>
          <w:highlight w:val="green"/>
          <w:lang w:val="es-ES"/>
        </w:rPr>
        <w:t>Según lo estipulado al Decreto Supremo 030-2016-SA, todas las algunas Instituciones Prestadora de Servicios de Salud (</w:t>
      </w:r>
      <w:r w:rsidR="004006D2" w:rsidRPr="004C67AC">
        <w:rPr>
          <w:rFonts w:ascii="Times New Roman" w:hAnsi="Times New Roman" w:cs="Times New Roman"/>
          <w:color w:val="000000" w:themeColor="text1"/>
          <w:highlight w:val="green"/>
          <w:lang w:val="es-ES"/>
        </w:rPr>
        <w:t>IPRESS) deben</w:t>
      </w:r>
      <w:r w:rsidR="00BB0CB9" w:rsidRPr="004C67AC">
        <w:rPr>
          <w:rFonts w:ascii="Times New Roman" w:hAnsi="Times New Roman" w:cs="Times New Roman"/>
          <w:color w:val="000000" w:themeColor="text1"/>
          <w:highlight w:val="green"/>
          <w:lang w:val="es-ES"/>
        </w:rPr>
        <w:t xml:space="preserve"> contar con un Libro de Reclamaciones donde tanto los pacientes como </w:t>
      </w:r>
      <w:r w:rsidR="00F22CCC" w:rsidRPr="004C67AC">
        <w:rPr>
          <w:rFonts w:ascii="Times New Roman" w:hAnsi="Times New Roman" w:cs="Times New Roman"/>
          <w:color w:val="000000" w:themeColor="text1"/>
          <w:highlight w:val="green"/>
          <w:lang w:val="es-ES"/>
        </w:rPr>
        <w:t>terceros legitimados</w:t>
      </w:r>
      <w:r w:rsidR="00BB0CB9" w:rsidRPr="004C67AC">
        <w:rPr>
          <w:rFonts w:ascii="Times New Roman" w:hAnsi="Times New Roman" w:cs="Times New Roman"/>
          <w:color w:val="000000" w:themeColor="text1"/>
          <w:highlight w:val="green"/>
          <w:lang w:val="es-ES"/>
        </w:rPr>
        <w:t xml:space="preserve">, pueden presentar sus reclamos sobre el servicio y la calidad brindada en la IPRESS. Sin embargo, este medio no se encuentra siempre disponible para el ciudadano debido a que, al contar solo con el canal presencial, el ciudadano se encuentra limitado con el horario en que puede acceder a este Libro </w:t>
      </w:r>
      <w:r w:rsidR="00F223D6" w:rsidRPr="004C67AC">
        <w:rPr>
          <w:rFonts w:ascii="Times New Roman" w:hAnsi="Times New Roman" w:cs="Times New Roman"/>
          <w:color w:val="000000" w:themeColor="text1"/>
          <w:highlight w:val="green"/>
          <w:lang w:val="es-ES"/>
        </w:rPr>
        <w:t xml:space="preserve">y muchos trabajadores no cumplen con su deber de entregar dicho Libro debido a que se tiene la errada </w:t>
      </w:r>
      <w:r w:rsidR="004006D2" w:rsidRPr="004C67AC">
        <w:rPr>
          <w:rFonts w:ascii="Times New Roman" w:hAnsi="Times New Roman" w:cs="Times New Roman"/>
          <w:color w:val="000000" w:themeColor="text1"/>
          <w:highlight w:val="green"/>
          <w:lang w:val="es-ES"/>
        </w:rPr>
        <w:t>concepción que un reclamo representa solo de forma negativa y no se ve como una oportunidad de mejora.</w:t>
      </w:r>
    </w:p>
    <w:p w14:paraId="1A397FCF" w14:textId="4ACC4F04" w:rsidR="002479F9" w:rsidRPr="004C67AC" w:rsidRDefault="00DC394C" w:rsidP="00262D6E">
      <w:pPr>
        <w:spacing w:line="360" w:lineRule="auto"/>
        <w:jc w:val="both"/>
        <w:rPr>
          <w:rFonts w:ascii="Times New Roman" w:hAnsi="Times New Roman" w:cs="Times New Roman"/>
          <w:color w:val="000000" w:themeColor="text1"/>
          <w:highlight w:val="green"/>
          <w:lang w:val="es-ES"/>
        </w:rPr>
      </w:pPr>
      <w:r w:rsidRPr="004C67AC">
        <w:rPr>
          <w:rFonts w:ascii="Times New Roman" w:hAnsi="Times New Roman" w:cs="Times New Roman"/>
          <w:color w:val="000000" w:themeColor="text1"/>
          <w:highlight w:val="green"/>
          <w:lang w:val="es-ES"/>
        </w:rPr>
        <w:t>La Superintendencia Nacional de Salud (SUSALUD), como entidad fiscalizadora del sector Salud en el Perú, cuenta con un sistema informático b</w:t>
      </w:r>
      <w:r w:rsidR="0074773B" w:rsidRPr="004C67AC">
        <w:rPr>
          <w:rFonts w:ascii="Times New Roman" w:hAnsi="Times New Roman" w:cs="Times New Roman"/>
          <w:color w:val="000000" w:themeColor="text1"/>
          <w:highlight w:val="green"/>
          <w:lang w:val="es-ES"/>
        </w:rPr>
        <w:t>ásico para el manejo de reclamos</w:t>
      </w:r>
      <w:r w:rsidR="004006D2" w:rsidRPr="004C67AC">
        <w:rPr>
          <w:rFonts w:ascii="Times New Roman" w:hAnsi="Times New Roman" w:cs="Times New Roman"/>
          <w:color w:val="000000" w:themeColor="text1"/>
          <w:highlight w:val="green"/>
          <w:lang w:val="es-ES"/>
        </w:rPr>
        <w:t xml:space="preserve"> en su web y</w:t>
      </w:r>
      <w:r w:rsidR="002479F9" w:rsidRPr="004C67AC">
        <w:rPr>
          <w:rFonts w:ascii="Times New Roman" w:hAnsi="Times New Roman" w:cs="Times New Roman"/>
          <w:color w:val="000000" w:themeColor="text1"/>
          <w:highlight w:val="green"/>
          <w:lang w:val="es-ES"/>
        </w:rPr>
        <w:t xml:space="preserve"> en algunas IPRESS</w:t>
      </w:r>
      <w:r w:rsidR="004006D2" w:rsidRPr="004C67AC">
        <w:rPr>
          <w:rFonts w:ascii="Times New Roman" w:hAnsi="Times New Roman" w:cs="Times New Roman"/>
          <w:color w:val="000000" w:themeColor="text1"/>
          <w:highlight w:val="green"/>
          <w:lang w:val="es-ES"/>
        </w:rPr>
        <w:t xml:space="preserve"> cuenta con un equipo especial </w:t>
      </w:r>
      <w:r w:rsidR="002479F9" w:rsidRPr="004C67AC">
        <w:rPr>
          <w:rFonts w:ascii="Times New Roman" w:hAnsi="Times New Roman" w:cs="Times New Roman"/>
          <w:color w:val="000000" w:themeColor="text1"/>
          <w:highlight w:val="green"/>
          <w:lang w:val="es-ES"/>
        </w:rPr>
        <w:t xml:space="preserve">llamado </w:t>
      </w:r>
      <w:proofErr w:type="spellStart"/>
      <w:r w:rsidR="002479F9" w:rsidRPr="004C67AC">
        <w:rPr>
          <w:rFonts w:ascii="Times New Roman" w:hAnsi="Times New Roman" w:cs="Times New Roman"/>
          <w:color w:val="000000" w:themeColor="text1"/>
          <w:highlight w:val="green"/>
          <w:lang w:val="es-ES"/>
        </w:rPr>
        <w:t>Totem</w:t>
      </w:r>
      <w:proofErr w:type="spellEnd"/>
      <w:r w:rsidRPr="004C67AC">
        <w:rPr>
          <w:rFonts w:ascii="Times New Roman" w:hAnsi="Times New Roman" w:cs="Times New Roman"/>
          <w:color w:val="000000" w:themeColor="text1"/>
          <w:highlight w:val="green"/>
          <w:lang w:val="es-ES"/>
        </w:rPr>
        <w:t xml:space="preserve">. </w:t>
      </w:r>
      <w:r w:rsidR="002479F9" w:rsidRPr="004C67AC">
        <w:rPr>
          <w:rFonts w:ascii="Times New Roman" w:hAnsi="Times New Roman" w:cs="Times New Roman"/>
          <w:color w:val="000000" w:themeColor="text1"/>
          <w:highlight w:val="green"/>
          <w:lang w:val="es-ES"/>
        </w:rPr>
        <w:t xml:space="preserve">El sistema de recojo de reclamos en su web consiste en un simple formulario que el </w:t>
      </w:r>
      <w:r w:rsidR="0074773B" w:rsidRPr="004C67AC">
        <w:rPr>
          <w:rFonts w:ascii="Times New Roman" w:hAnsi="Times New Roman" w:cs="Times New Roman"/>
          <w:color w:val="000000" w:themeColor="text1"/>
          <w:highlight w:val="green"/>
          <w:lang w:val="es-ES"/>
        </w:rPr>
        <w:t>paciente o derechohabient</w:t>
      </w:r>
      <w:r w:rsidR="00BB0CB9" w:rsidRPr="004C67AC">
        <w:rPr>
          <w:rFonts w:ascii="Times New Roman" w:hAnsi="Times New Roman" w:cs="Times New Roman"/>
          <w:color w:val="000000" w:themeColor="text1"/>
          <w:highlight w:val="green"/>
          <w:lang w:val="es-ES"/>
        </w:rPr>
        <w:t>e llena para presentar un reclamo y posteriormente, personal de SUSALUD se contacta con el ciudadano para brindar una solución.</w:t>
      </w:r>
      <w:r w:rsidR="0074773B" w:rsidRPr="004C67AC">
        <w:rPr>
          <w:rFonts w:ascii="Times New Roman" w:hAnsi="Times New Roman" w:cs="Times New Roman"/>
          <w:color w:val="000000" w:themeColor="text1"/>
          <w:highlight w:val="green"/>
          <w:lang w:val="es-ES"/>
        </w:rPr>
        <w:t xml:space="preserve"> </w:t>
      </w:r>
      <w:r w:rsidR="002479F9" w:rsidRPr="004C67AC">
        <w:rPr>
          <w:rFonts w:ascii="Times New Roman" w:hAnsi="Times New Roman" w:cs="Times New Roman"/>
          <w:color w:val="000000" w:themeColor="text1"/>
          <w:highlight w:val="green"/>
          <w:lang w:val="es-ES"/>
        </w:rPr>
        <w:t xml:space="preserve">El </w:t>
      </w:r>
      <w:proofErr w:type="spellStart"/>
      <w:r w:rsidR="002479F9" w:rsidRPr="004C67AC">
        <w:rPr>
          <w:rFonts w:ascii="Times New Roman" w:hAnsi="Times New Roman" w:cs="Times New Roman"/>
          <w:color w:val="000000" w:themeColor="text1"/>
          <w:highlight w:val="green"/>
          <w:lang w:val="es-ES"/>
        </w:rPr>
        <w:t>Totem</w:t>
      </w:r>
      <w:proofErr w:type="spellEnd"/>
      <w:r w:rsidR="002479F9" w:rsidRPr="004C67AC">
        <w:rPr>
          <w:rFonts w:ascii="Times New Roman" w:hAnsi="Times New Roman" w:cs="Times New Roman"/>
          <w:color w:val="000000" w:themeColor="text1"/>
          <w:highlight w:val="green"/>
          <w:lang w:val="es-ES"/>
        </w:rPr>
        <w:t xml:space="preserve"> sirve como un canal adicional a la Oficina de Atención al Usuario para que los pacientes y </w:t>
      </w:r>
      <w:r w:rsidR="00F22CCC" w:rsidRPr="004C67AC">
        <w:rPr>
          <w:rFonts w:ascii="Times New Roman" w:hAnsi="Times New Roman" w:cs="Times New Roman"/>
          <w:color w:val="000000" w:themeColor="text1"/>
          <w:highlight w:val="green"/>
          <w:lang w:val="es-ES"/>
        </w:rPr>
        <w:t>terceros legitimados</w:t>
      </w:r>
      <w:r w:rsidR="002479F9" w:rsidRPr="004C67AC">
        <w:rPr>
          <w:rFonts w:ascii="Times New Roman" w:hAnsi="Times New Roman" w:cs="Times New Roman"/>
          <w:color w:val="000000" w:themeColor="text1"/>
          <w:highlight w:val="green"/>
          <w:lang w:val="es-ES"/>
        </w:rPr>
        <w:t xml:space="preserve"> puedan expresar una inconformidad presentada en dicha IPRESS. </w:t>
      </w:r>
      <w:r w:rsidRPr="004C67AC">
        <w:rPr>
          <w:rFonts w:ascii="Times New Roman" w:hAnsi="Times New Roman" w:cs="Times New Roman"/>
          <w:color w:val="000000" w:themeColor="text1"/>
          <w:highlight w:val="green"/>
          <w:lang w:val="es-ES"/>
        </w:rPr>
        <w:t>Sin embargo,</w:t>
      </w:r>
      <w:r w:rsidR="00BB0CB9" w:rsidRPr="004C67AC">
        <w:rPr>
          <w:rFonts w:ascii="Times New Roman" w:hAnsi="Times New Roman" w:cs="Times New Roman"/>
          <w:color w:val="000000" w:themeColor="text1"/>
          <w:highlight w:val="green"/>
          <w:lang w:val="es-ES"/>
        </w:rPr>
        <w:t xml:space="preserve"> estos</w:t>
      </w:r>
      <w:r w:rsidR="002479F9" w:rsidRPr="004C67AC">
        <w:rPr>
          <w:rFonts w:ascii="Times New Roman" w:hAnsi="Times New Roman" w:cs="Times New Roman"/>
          <w:color w:val="000000" w:themeColor="text1"/>
          <w:highlight w:val="green"/>
          <w:lang w:val="es-ES"/>
        </w:rPr>
        <w:t xml:space="preserve"> sistema</w:t>
      </w:r>
      <w:r w:rsidR="00BB0CB9" w:rsidRPr="004C67AC">
        <w:rPr>
          <w:rFonts w:ascii="Times New Roman" w:hAnsi="Times New Roman" w:cs="Times New Roman"/>
          <w:color w:val="000000" w:themeColor="text1"/>
          <w:highlight w:val="green"/>
          <w:lang w:val="es-ES"/>
        </w:rPr>
        <w:t>s</w:t>
      </w:r>
      <w:r w:rsidR="002479F9" w:rsidRPr="004C67AC">
        <w:rPr>
          <w:rFonts w:ascii="Times New Roman" w:hAnsi="Times New Roman" w:cs="Times New Roman"/>
          <w:color w:val="000000" w:themeColor="text1"/>
          <w:highlight w:val="green"/>
          <w:lang w:val="es-ES"/>
        </w:rPr>
        <w:t xml:space="preserve"> solo reporta</w:t>
      </w:r>
      <w:r w:rsidR="00BB0CB9" w:rsidRPr="004C67AC">
        <w:rPr>
          <w:rFonts w:ascii="Times New Roman" w:hAnsi="Times New Roman" w:cs="Times New Roman"/>
          <w:color w:val="000000" w:themeColor="text1"/>
          <w:highlight w:val="green"/>
          <w:lang w:val="es-ES"/>
        </w:rPr>
        <w:t>n</w:t>
      </w:r>
      <w:r w:rsidR="002479F9" w:rsidRPr="004C67AC">
        <w:rPr>
          <w:rFonts w:ascii="Times New Roman" w:hAnsi="Times New Roman" w:cs="Times New Roman"/>
          <w:color w:val="000000" w:themeColor="text1"/>
          <w:highlight w:val="green"/>
          <w:lang w:val="es-ES"/>
        </w:rPr>
        <w:t xml:space="preserve"> automáticamente a SUSALUD y no a la IPRESS sobre los reclamos presentados y no provee información estadística ni consolidados sobre reclamos anteriormente presentados y solucionados. </w:t>
      </w:r>
    </w:p>
    <w:p w14:paraId="4B658E54" w14:textId="730B7769" w:rsidR="004E6160" w:rsidRPr="004C67AC" w:rsidRDefault="004E6160" w:rsidP="00262D6E">
      <w:pPr>
        <w:spacing w:line="360" w:lineRule="auto"/>
        <w:jc w:val="both"/>
        <w:rPr>
          <w:rFonts w:ascii="Times New Roman" w:hAnsi="Times New Roman" w:cs="Times New Roman"/>
          <w:color w:val="000000" w:themeColor="text1"/>
          <w:lang w:val="es-ES"/>
        </w:rPr>
      </w:pPr>
      <w:r w:rsidRPr="004C67AC">
        <w:rPr>
          <w:rFonts w:ascii="Times New Roman" w:hAnsi="Times New Roman" w:cs="Times New Roman"/>
          <w:color w:val="000000" w:themeColor="text1"/>
          <w:highlight w:val="green"/>
          <w:lang w:val="es-ES"/>
        </w:rPr>
        <w:t xml:space="preserve">Ante el importante rol de la gestión de la información proveniente de los reclamos para mejoras en </w:t>
      </w:r>
      <w:r w:rsidR="00E241D8" w:rsidRPr="004C67AC">
        <w:rPr>
          <w:rFonts w:ascii="Times New Roman" w:hAnsi="Times New Roman" w:cs="Times New Roman"/>
          <w:color w:val="000000" w:themeColor="text1"/>
          <w:highlight w:val="green"/>
          <w:lang w:val="es-ES"/>
        </w:rPr>
        <w:t>el sector salud</w:t>
      </w:r>
      <w:r w:rsidR="00ED513F" w:rsidRPr="004C67AC">
        <w:rPr>
          <w:rFonts w:ascii="Times New Roman" w:hAnsi="Times New Roman" w:cs="Times New Roman"/>
          <w:color w:val="000000" w:themeColor="text1"/>
          <w:highlight w:val="green"/>
          <w:lang w:val="es-ES"/>
        </w:rPr>
        <w:t xml:space="preserve"> y la </w:t>
      </w:r>
      <w:r w:rsidR="008F2FAA" w:rsidRPr="004C67AC">
        <w:rPr>
          <w:rFonts w:ascii="Times New Roman" w:hAnsi="Times New Roman" w:cs="Times New Roman"/>
          <w:color w:val="000000" w:themeColor="text1"/>
          <w:highlight w:val="green"/>
          <w:lang w:val="es-ES"/>
        </w:rPr>
        <w:t xml:space="preserve">poca atención que se les brinda a ellos debido a una pobre comunicación entre pacientes, </w:t>
      </w:r>
      <w:r w:rsidR="00F22CCC" w:rsidRPr="004C67AC">
        <w:rPr>
          <w:rFonts w:ascii="Times New Roman" w:hAnsi="Times New Roman" w:cs="Times New Roman"/>
          <w:color w:val="000000" w:themeColor="text1"/>
          <w:highlight w:val="green"/>
          <w:lang w:val="es-ES"/>
        </w:rPr>
        <w:t>terceros legitimados</w:t>
      </w:r>
      <w:r w:rsidR="008F2FAA" w:rsidRPr="004C67AC">
        <w:rPr>
          <w:rFonts w:ascii="Times New Roman" w:hAnsi="Times New Roman" w:cs="Times New Roman"/>
          <w:color w:val="000000" w:themeColor="text1"/>
          <w:highlight w:val="green"/>
          <w:lang w:val="es-ES"/>
        </w:rPr>
        <w:t>, las IPRESS y SUSALUD, la necesidad de un sistema de información que permita centralizar todos los reclamos del sector para que puedan ser recibidos, gestionados</w:t>
      </w:r>
      <w:r w:rsidR="003438F5" w:rsidRPr="004C67AC">
        <w:rPr>
          <w:rFonts w:ascii="Times New Roman" w:hAnsi="Times New Roman" w:cs="Times New Roman"/>
          <w:color w:val="000000" w:themeColor="text1"/>
          <w:highlight w:val="green"/>
          <w:lang w:val="es-ES"/>
        </w:rPr>
        <w:t>, monitoreados</w:t>
      </w:r>
      <w:r w:rsidR="008F2FAA" w:rsidRPr="004C67AC">
        <w:rPr>
          <w:rFonts w:ascii="Times New Roman" w:hAnsi="Times New Roman" w:cs="Times New Roman"/>
          <w:color w:val="000000" w:themeColor="text1"/>
          <w:highlight w:val="green"/>
          <w:lang w:val="es-ES"/>
        </w:rPr>
        <w:t xml:space="preserve">, solucionados y que </w:t>
      </w:r>
      <w:r w:rsidR="008F2FAA" w:rsidRPr="004C67AC">
        <w:rPr>
          <w:rFonts w:ascii="Times New Roman" w:hAnsi="Times New Roman" w:cs="Times New Roman"/>
          <w:color w:val="000000" w:themeColor="text1"/>
          <w:highlight w:val="green"/>
          <w:lang w:val="es-ES"/>
        </w:rPr>
        <w:lastRenderedPageBreak/>
        <w:t xml:space="preserve">sirvan para fomentar proyectos de mejora en las distintas IPRESS es imperativa, ya que se ha demostrado de que la forma en cómo se manejan actualmente los reclamos no es adecuada. </w:t>
      </w:r>
      <w:r w:rsidR="00360D80" w:rsidRPr="004C67AC">
        <w:rPr>
          <w:rFonts w:ascii="Times New Roman" w:hAnsi="Times New Roman" w:cs="Times New Roman"/>
          <w:color w:val="000000" w:themeColor="text1"/>
          <w:highlight w:val="green"/>
          <w:lang w:val="es-ES"/>
        </w:rPr>
        <w:t>Esta tesis</w:t>
      </w:r>
      <w:r w:rsidR="000D6FCB" w:rsidRPr="004C67AC">
        <w:rPr>
          <w:rFonts w:ascii="Times New Roman" w:hAnsi="Times New Roman" w:cs="Times New Roman"/>
          <w:color w:val="000000" w:themeColor="text1"/>
          <w:highlight w:val="green"/>
          <w:lang w:val="es-ES"/>
        </w:rPr>
        <w:t xml:space="preserve"> se centra en encontrar un</w:t>
      </w:r>
      <w:r w:rsidR="00360D80" w:rsidRPr="004C67AC">
        <w:rPr>
          <w:rFonts w:ascii="Times New Roman" w:hAnsi="Times New Roman" w:cs="Times New Roman"/>
          <w:color w:val="000000" w:themeColor="text1"/>
          <w:highlight w:val="green"/>
          <w:lang w:val="es-ES"/>
        </w:rPr>
        <w:t xml:space="preserve"> diseño posible para dicho sistema centralizado</w:t>
      </w:r>
      <w:r w:rsidR="003438F5" w:rsidRPr="004C67AC">
        <w:rPr>
          <w:rFonts w:ascii="Times New Roman" w:hAnsi="Times New Roman" w:cs="Times New Roman"/>
          <w:color w:val="000000" w:themeColor="text1"/>
          <w:highlight w:val="green"/>
          <w:lang w:val="es-ES"/>
        </w:rPr>
        <w:t>, convergiendo necesidades y requerimientos de cuatro tipos diferentes de usuarios principales del sistema</w:t>
      </w:r>
      <w:r w:rsidR="000D6FCB" w:rsidRPr="004C67AC">
        <w:rPr>
          <w:rFonts w:ascii="Times New Roman" w:hAnsi="Times New Roman" w:cs="Times New Roman"/>
          <w:color w:val="000000" w:themeColor="text1"/>
          <w:highlight w:val="green"/>
          <w:lang w:val="es-ES"/>
        </w:rPr>
        <w:t>, el cual va a ser probado y testeado por dichos usuarios para encontrar posibles errores y</w:t>
      </w:r>
      <w:r w:rsidR="005C064B" w:rsidRPr="004C67AC">
        <w:rPr>
          <w:rFonts w:ascii="Times New Roman" w:hAnsi="Times New Roman" w:cs="Times New Roman"/>
          <w:color w:val="000000" w:themeColor="text1"/>
          <w:highlight w:val="green"/>
          <w:lang w:val="es-ES"/>
        </w:rPr>
        <w:t xml:space="preserve"> hacer mejoras en el diseño del sistema</w:t>
      </w:r>
      <w:r w:rsidR="003438F5" w:rsidRPr="004C67AC">
        <w:rPr>
          <w:rFonts w:ascii="Times New Roman" w:hAnsi="Times New Roman" w:cs="Times New Roman"/>
          <w:color w:val="000000" w:themeColor="text1"/>
          <w:highlight w:val="green"/>
          <w:lang w:val="es-ES"/>
        </w:rPr>
        <w:t>.</w:t>
      </w:r>
      <w:r w:rsidR="003438F5" w:rsidRPr="004C67AC">
        <w:rPr>
          <w:rFonts w:ascii="Times New Roman" w:hAnsi="Times New Roman" w:cs="Times New Roman"/>
          <w:color w:val="000000" w:themeColor="text1"/>
          <w:lang w:val="es-ES"/>
        </w:rPr>
        <w:t xml:space="preserve"> </w:t>
      </w:r>
    </w:p>
    <w:p w14:paraId="441D103D" w14:textId="6FA9B9EF" w:rsidR="00A12DD0" w:rsidRPr="00262D6E" w:rsidRDefault="00A12DD0" w:rsidP="00262D6E">
      <w:pPr>
        <w:pStyle w:val="Ttulo1"/>
        <w:spacing w:line="360" w:lineRule="auto"/>
        <w:rPr>
          <w:rFonts w:cs="Times New Roman"/>
          <w:szCs w:val="24"/>
        </w:rPr>
      </w:pPr>
      <w:r w:rsidRPr="00262D6E">
        <w:rPr>
          <w:rFonts w:cs="Times New Roman"/>
          <w:szCs w:val="24"/>
        </w:rPr>
        <w:lastRenderedPageBreak/>
        <w:t>Marco Teórico</w:t>
      </w:r>
    </w:p>
    <w:p w14:paraId="2A04D2DF" w14:textId="77777777" w:rsidR="00562533" w:rsidRPr="00262D6E" w:rsidRDefault="00562533" w:rsidP="00262D6E">
      <w:pPr>
        <w:spacing w:line="360" w:lineRule="auto"/>
        <w:jc w:val="both"/>
        <w:rPr>
          <w:rFonts w:ascii="Times New Roman" w:hAnsi="Times New Roman" w:cs="Times New Roman"/>
          <w:lang w:val="es-ES"/>
        </w:rPr>
      </w:pPr>
    </w:p>
    <w:p w14:paraId="161A7F45" w14:textId="77777777" w:rsidR="00562533" w:rsidRPr="00262D6E" w:rsidRDefault="00562533" w:rsidP="00262D6E">
      <w:pPr>
        <w:pStyle w:val="Ttulo2"/>
        <w:numPr>
          <w:ilvl w:val="0"/>
          <w:numId w:val="16"/>
        </w:numPr>
        <w:spacing w:line="360" w:lineRule="auto"/>
        <w:rPr>
          <w:rFonts w:cs="Times New Roman"/>
          <w:szCs w:val="24"/>
          <w:lang w:val="es-ES"/>
        </w:rPr>
      </w:pPr>
      <w:r w:rsidRPr="00262D6E">
        <w:rPr>
          <w:rFonts w:cs="Times New Roman"/>
          <w:szCs w:val="24"/>
          <w:lang w:val="es-ES"/>
        </w:rPr>
        <w:t>Calidad de Atención al usuario y sistemas de gestión para reclamos en el sector salud</w:t>
      </w:r>
    </w:p>
    <w:p w14:paraId="11912DC5" w14:textId="77777777" w:rsidR="00B674F0" w:rsidRPr="00262D6E" w:rsidRDefault="00B674F0" w:rsidP="00262D6E">
      <w:pPr>
        <w:spacing w:line="360" w:lineRule="auto"/>
        <w:jc w:val="both"/>
        <w:rPr>
          <w:rFonts w:ascii="Times New Roman" w:hAnsi="Times New Roman" w:cs="Times New Roman"/>
          <w:lang w:val="es-ES"/>
        </w:rPr>
      </w:pPr>
    </w:p>
    <w:p w14:paraId="09959EC9" w14:textId="77777777" w:rsidR="00562533" w:rsidRPr="00262D6E" w:rsidRDefault="00562533" w:rsidP="00262D6E">
      <w:pPr>
        <w:pStyle w:val="Ttulo3"/>
        <w:numPr>
          <w:ilvl w:val="1"/>
          <w:numId w:val="17"/>
        </w:numPr>
        <w:spacing w:line="360" w:lineRule="auto"/>
        <w:rPr>
          <w:rFonts w:cs="Times New Roman"/>
        </w:rPr>
      </w:pPr>
      <w:r w:rsidRPr="00262D6E">
        <w:rPr>
          <w:rFonts w:cs="Times New Roman"/>
        </w:rPr>
        <w:t>Importancia del Monitoreo</w:t>
      </w:r>
    </w:p>
    <w:p w14:paraId="4BF92BAF" w14:textId="77777777" w:rsidR="00B674F0" w:rsidRPr="00262D6E" w:rsidRDefault="00B674F0" w:rsidP="00262D6E">
      <w:pPr>
        <w:spacing w:line="360" w:lineRule="auto"/>
        <w:jc w:val="both"/>
        <w:rPr>
          <w:rFonts w:ascii="Times New Roman" w:hAnsi="Times New Roman" w:cs="Times New Roman"/>
          <w:lang w:val="es-ES"/>
        </w:rPr>
      </w:pPr>
    </w:p>
    <w:p w14:paraId="310DA7ED" w14:textId="6A5F703C"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Actualmente se cuenta con diversas definiciones sobre lo que significa la satisfacción del paciente en centros de atención en salud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(1)</w:t>
      </w:r>
      <w:r w:rsidRPr="00262D6E">
        <w:rPr>
          <w:rFonts w:ascii="Times New Roman" w:hAnsi="Times New Roman" w:cs="Times New Roman"/>
          <w:lang w:val="es-ES"/>
        </w:rPr>
        <w:fldChar w:fldCharType="end"/>
      </w:r>
      <w:r w:rsidRPr="00262D6E">
        <w:rPr>
          <w:rFonts w:ascii="Times New Roman" w:hAnsi="Times New Roman" w:cs="Times New Roman"/>
          <w:lang w:val="es-ES"/>
        </w:rPr>
        <w:t xml:space="preserve">, mientras algunos resaltan que es principalmente sobre las actitudes hacia el cuidado en salud o los aspectos de estos cuidados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(2)</w:t>
      </w:r>
      <w:r w:rsidRPr="00262D6E">
        <w:rPr>
          <w:rFonts w:ascii="Times New Roman" w:hAnsi="Times New Roman" w:cs="Times New Roman"/>
          <w:lang w:val="es-ES"/>
        </w:rPr>
        <w:fldChar w:fldCharType="end"/>
      </w:r>
      <w:r w:rsidRPr="00262D6E">
        <w:rPr>
          <w:rFonts w:ascii="Times New Roman" w:hAnsi="Times New Roman" w:cs="Times New Roman"/>
          <w:lang w:val="es-ES"/>
        </w:rPr>
        <w:t xml:space="preserve">, otros lo definen como las emociones, sentimientos y percepciones de los pacientes sobre los servicios de cuidado de salud que han recibido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(3)</w:t>
      </w:r>
      <w:r w:rsidRPr="00262D6E">
        <w:rPr>
          <w:rFonts w:ascii="Times New Roman" w:hAnsi="Times New Roman" w:cs="Times New Roman"/>
          <w:lang w:val="es-ES"/>
        </w:rPr>
        <w:fldChar w:fldCharType="end"/>
      </w:r>
      <w:r w:rsidRPr="00262D6E">
        <w:rPr>
          <w:rFonts w:ascii="Times New Roman" w:hAnsi="Times New Roman" w:cs="Times New Roman"/>
          <w:lang w:val="es-ES"/>
        </w:rPr>
        <w:t xml:space="preserve">, y otros lo explican como el grado de congruencia que se da entre las expectativas ideales del paciente y sus percepciones sobre la atención recibida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(4)</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73EFF048" w14:textId="77777777" w:rsidR="00B674F0" w:rsidRPr="00262D6E" w:rsidRDefault="00B674F0" w:rsidP="00262D6E">
      <w:pPr>
        <w:spacing w:line="360" w:lineRule="auto"/>
        <w:jc w:val="both"/>
        <w:rPr>
          <w:rFonts w:ascii="Times New Roman" w:hAnsi="Times New Roman" w:cs="Times New Roman"/>
          <w:lang w:val="es-ES"/>
        </w:rPr>
      </w:pPr>
    </w:p>
    <w:p w14:paraId="56E1FB68" w14:textId="3C24384D"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Medir la satisfacción del paciente es de suma importancia ya que se tiene que tomar en cuenta las percepciones de los pacientes para el desarrollo de estrategias con el objetivo de mejorar la calidad de atención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(1)</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3676AB5C" w14:textId="77777777" w:rsidR="00B674F0" w:rsidRPr="00262D6E" w:rsidRDefault="00B674F0" w:rsidP="00262D6E">
      <w:pPr>
        <w:spacing w:line="360" w:lineRule="auto"/>
        <w:jc w:val="both"/>
        <w:rPr>
          <w:rFonts w:ascii="Times New Roman" w:hAnsi="Times New Roman" w:cs="Times New Roman"/>
          <w:lang w:val="es-ES"/>
        </w:rPr>
      </w:pPr>
    </w:p>
    <w:p w14:paraId="0198B574" w14:textId="035FC630"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Teniendo claro que el objetivo principal es la satisfacción del paciente, se tiene que hablar, necesariamente, de la atención que se brinda al paciente ya que ésta se define como “la capacidad de aplicar voluntariamente el entendimiento a un objetivo, tenerlo en cuenta o en consideración”</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(5)</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decir, siendo el objetivo deseado la satisfacción del paciente, nos debemos enfocar en mejorar la atención al paciente</w:t>
      </w:r>
      <w:r w:rsidR="007B7445" w:rsidRPr="00262D6E">
        <w:rPr>
          <w:rFonts w:ascii="Times New Roman" w:hAnsi="Times New Roman" w:cs="Times New Roman"/>
          <w:lang w:val="es-ES"/>
        </w:rPr>
        <w:t>.</w:t>
      </w:r>
    </w:p>
    <w:p w14:paraId="5A75CC20" w14:textId="77777777" w:rsidR="00B674F0" w:rsidRPr="00262D6E" w:rsidRDefault="00B674F0" w:rsidP="00262D6E">
      <w:pPr>
        <w:spacing w:line="360" w:lineRule="auto"/>
        <w:jc w:val="both"/>
        <w:rPr>
          <w:rFonts w:ascii="Times New Roman" w:hAnsi="Times New Roman" w:cs="Times New Roman"/>
          <w:lang w:val="es-ES"/>
        </w:rPr>
      </w:pPr>
    </w:p>
    <w:p w14:paraId="7424CF2D" w14:textId="6E4BF7FE"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atención al usuario en cualquier industria se centra en 2 componentes principales: atención y comunicación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el caso de los centros de salud, la atención al usuario es frecuentemente subestimada debido a que no se comprende que dichos “usuarios” no son iguales a los usuarios de cualquier otra industria, en ellos la satisfacción se ve reflejada en ambos componentes de la atención, no solo manteniendo felices a los pacientes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(6)</w:t>
      </w:r>
      <w:r w:rsidRPr="00262D6E">
        <w:rPr>
          <w:rFonts w:ascii="Times New Roman" w:hAnsi="Times New Roman" w:cs="Times New Roman"/>
          <w:lang w:val="es-ES"/>
        </w:rPr>
        <w:fldChar w:fldCharType="end"/>
      </w:r>
      <w:r w:rsidRPr="00262D6E">
        <w:rPr>
          <w:rFonts w:ascii="Times New Roman" w:hAnsi="Times New Roman" w:cs="Times New Roman"/>
          <w:lang w:val="es-ES"/>
        </w:rPr>
        <w:t xml:space="preserve"> </w:t>
      </w:r>
    </w:p>
    <w:p w14:paraId="432CD7B3" w14:textId="77777777" w:rsidR="00B674F0" w:rsidRPr="00262D6E" w:rsidRDefault="00B674F0" w:rsidP="00262D6E">
      <w:pPr>
        <w:spacing w:line="360" w:lineRule="auto"/>
        <w:jc w:val="both"/>
        <w:rPr>
          <w:rFonts w:ascii="Times New Roman" w:hAnsi="Times New Roman" w:cs="Times New Roman"/>
          <w:lang w:val="es-ES"/>
        </w:rPr>
      </w:pPr>
    </w:p>
    <w:p w14:paraId="2A5BCCAA" w14:textId="77777777" w:rsidR="00562533" w:rsidRPr="00262D6E" w:rsidRDefault="00562533" w:rsidP="00262D6E">
      <w:pPr>
        <w:pStyle w:val="Ttulo3"/>
        <w:numPr>
          <w:ilvl w:val="1"/>
          <w:numId w:val="17"/>
        </w:numPr>
        <w:spacing w:line="360" w:lineRule="auto"/>
        <w:rPr>
          <w:rFonts w:cs="Times New Roman"/>
        </w:rPr>
      </w:pPr>
      <w:r w:rsidRPr="00262D6E">
        <w:rPr>
          <w:rFonts w:cs="Times New Roman"/>
        </w:rPr>
        <w:t>Formas de monitoreo en Perú y el Mundo</w:t>
      </w:r>
    </w:p>
    <w:p w14:paraId="1EC7590C" w14:textId="77777777" w:rsidR="00B674F0" w:rsidRPr="00262D6E" w:rsidRDefault="00B674F0" w:rsidP="00262D6E">
      <w:pPr>
        <w:spacing w:line="360" w:lineRule="auto"/>
        <w:jc w:val="both"/>
        <w:rPr>
          <w:rFonts w:ascii="Times New Roman" w:hAnsi="Times New Roman" w:cs="Times New Roman"/>
          <w:lang w:val="es-ES"/>
        </w:rPr>
      </w:pPr>
    </w:p>
    <w:p w14:paraId="60AFD92E" w14:textId="5F98F64A"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 xml:space="preserve">Ante la necesidad de colectar datos sobre la calidad de atención en salud, en Estados Unidos se creó el Hospital </w:t>
      </w:r>
      <w:proofErr w:type="spellStart"/>
      <w:r w:rsidRPr="00262D6E">
        <w:rPr>
          <w:rFonts w:ascii="Times New Roman" w:hAnsi="Times New Roman" w:cs="Times New Roman"/>
          <w:lang w:val="es-ES"/>
        </w:rPr>
        <w:t>Consumer</w:t>
      </w:r>
      <w:proofErr w:type="spellEnd"/>
      <w:r w:rsidRPr="00262D6E">
        <w:rPr>
          <w:rFonts w:ascii="Times New Roman" w:hAnsi="Times New Roman" w:cs="Times New Roman"/>
          <w:lang w:val="es-ES"/>
        </w:rPr>
        <w:t xml:space="preserve"> </w:t>
      </w:r>
      <w:proofErr w:type="spellStart"/>
      <w:r w:rsidRPr="00262D6E">
        <w:rPr>
          <w:rFonts w:ascii="Times New Roman" w:hAnsi="Times New Roman" w:cs="Times New Roman"/>
          <w:lang w:val="es-ES"/>
        </w:rPr>
        <w:t>Assesment</w:t>
      </w:r>
      <w:proofErr w:type="spellEnd"/>
      <w:r w:rsidRPr="00262D6E">
        <w:rPr>
          <w:rFonts w:ascii="Times New Roman" w:hAnsi="Times New Roman" w:cs="Times New Roman"/>
          <w:lang w:val="es-ES"/>
        </w:rPr>
        <w:t xml:space="preserve"> of </w:t>
      </w:r>
      <w:proofErr w:type="spellStart"/>
      <w:r w:rsidRPr="00262D6E">
        <w:rPr>
          <w:rFonts w:ascii="Times New Roman" w:hAnsi="Times New Roman" w:cs="Times New Roman"/>
          <w:lang w:val="es-ES"/>
        </w:rPr>
        <w:t>Healthcare</w:t>
      </w:r>
      <w:proofErr w:type="spellEnd"/>
      <w:r w:rsidRPr="00262D6E">
        <w:rPr>
          <w:rFonts w:ascii="Times New Roman" w:hAnsi="Times New Roman" w:cs="Times New Roman"/>
          <w:lang w:val="es-ES"/>
        </w:rPr>
        <w:t xml:space="preserve"> </w:t>
      </w:r>
      <w:proofErr w:type="spellStart"/>
      <w:r w:rsidRPr="00262D6E">
        <w:rPr>
          <w:rFonts w:ascii="Times New Roman" w:hAnsi="Times New Roman" w:cs="Times New Roman"/>
          <w:lang w:val="es-ES"/>
        </w:rPr>
        <w:t>Providers</w:t>
      </w:r>
      <w:proofErr w:type="spellEnd"/>
      <w:r w:rsidRPr="00262D6E">
        <w:rPr>
          <w:rFonts w:ascii="Times New Roman" w:hAnsi="Times New Roman" w:cs="Times New Roman"/>
          <w:lang w:val="es-ES"/>
        </w:rPr>
        <w:t xml:space="preserve"> and </w:t>
      </w:r>
      <w:proofErr w:type="spellStart"/>
      <w:r w:rsidRPr="00262D6E">
        <w:rPr>
          <w:rFonts w:ascii="Times New Roman" w:hAnsi="Times New Roman" w:cs="Times New Roman"/>
          <w:lang w:val="es-ES"/>
        </w:rPr>
        <w:t>Systems</w:t>
      </w:r>
      <w:proofErr w:type="spellEnd"/>
      <w:r w:rsidRPr="00262D6E">
        <w:rPr>
          <w:rFonts w:ascii="Times New Roman" w:hAnsi="Times New Roman" w:cs="Times New Roman"/>
          <w:lang w:val="es-ES"/>
        </w:rPr>
        <w:t xml:space="preserve"> (HCAHPS) en el año 2006, con el fin de medir las perspectivas de los pacientes sobre la atención recibida en los hospitales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encuesta se divide en 3 temas (individuales, combinados y globales) donde se tratan puntos desde Comunicación con el médico, Comunicación con el personal de enfermería hasta Limpieza y Tranquilidad del entorno hospitalario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(7)</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Francia, desde el año 1996 es obligatoria una evaluación a los pacientes sobre su satisfacción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(8)</w:t>
      </w:r>
      <w:r w:rsidRPr="00262D6E">
        <w:rPr>
          <w:rFonts w:ascii="Times New Roman" w:hAnsi="Times New Roman" w:cs="Times New Roman"/>
          <w:lang w:val="es-ES"/>
        </w:rPr>
        <w:fldChar w:fldCharType="end"/>
      </w:r>
      <w:r w:rsidRPr="00262D6E">
        <w:rPr>
          <w:rFonts w:ascii="Times New Roman" w:hAnsi="Times New Roman" w:cs="Times New Roman"/>
          <w:lang w:val="es-ES"/>
        </w:rPr>
        <w:t xml:space="preserve">; en Alemania se agregó el indicador de satisfacción del paciente a sus reportes de manejo de la calidad desde el 2005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(9)</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Inglaterra, desde el 2002, el Departamento de Salud lanzó un programa nacional de encuestas en el que cada centro de salud (llamados NHS Trust) debe encuestar a sus pacientes una vez al año </w:t>
      </w:r>
      <w:r w:rsidRPr="00262D6E">
        <w:rPr>
          <w:rFonts w:ascii="Times New Roman" w:hAnsi="Times New Roman" w:cs="Times New Roman"/>
          <w:lang w:val="es-ES"/>
        </w:rPr>
        <w:fldChar w:fldCharType="begin" w:fldLock="1"/>
      </w:r>
      <w:r w:rsidRPr="00262D6E">
        <w:rPr>
          <w:rFonts w:ascii="Times New Roman" w:hAnsi="Times New Roman"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 "schema" : "https://github.com/citation-style-language/schema/raw/master/csl-citation.json" }</w:instrText>
      </w:r>
      <w:r w:rsidRPr="00262D6E">
        <w:rPr>
          <w:rFonts w:ascii="Times New Roman" w:hAnsi="Times New Roman" w:cs="Times New Roman"/>
          <w:lang w:val="es-ES"/>
        </w:rPr>
        <w:fldChar w:fldCharType="separate"/>
      </w:r>
      <w:r w:rsidRPr="00262D6E">
        <w:rPr>
          <w:rFonts w:ascii="Times New Roman" w:hAnsi="Times New Roman" w:cs="Times New Roman"/>
          <w:noProof/>
          <w:lang w:val="es-ES"/>
        </w:rPr>
        <w:t>(10)</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1704BF5F" w14:textId="77777777" w:rsidR="00FC6B75" w:rsidRPr="00262D6E" w:rsidRDefault="00FC6B75" w:rsidP="00262D6E">
      <w:pPr>
        <w:spacing w:line="360" w:lineRule="auto"/>
        <w:jc w:val="both"/>
        <w:rPr>
          <w:rFonts w:ascii="Times New Roman" w:hAnsi="Times New Roman" w:cs="Times New Roman"/>
          <w:lang w:val="es-ES"/>
        </w:rPr>
      </w:pPr>
    </w:p>
    <w:p w14:paraId="2C2E65DF" w14:textId="6EDAD3A6" w:rsidR="00FC6B75" w:rsidRPr="00262D6E" w:rsidRDefault="00FC6B75"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En el caso del Perú</w:t>
      </w:r>
      <w:r w:rsidR="00A42C4C" w:rsidRPr="00262D6E">
        <w:rPr>
          <w:rFonts w:ascii="Times New Roman" w:hAnsi="Times New Roman" w:cs="Times New Roman"/>
          <w:lang w:val="es-ES"/>
        </w:rPr>
        <w:t xml:space="preserve">, existen pocas Instituciones Prestadoras </w:t>
      </w:r>
      <w:r w:rsidR="00A2696A" w:rsidRPr="00262D6E">
        <w:rPr>
          <w:rFonts w:ascii="Times New Roman" w:hAnsi="Times New Roman" w:cs="Times New Roman"/>
          <w:lang w:val="es-ES"/>
        </w:rPr>
        <w:t>de Salud (IPRESS) que monitoreen sus reclamos</w:t>
      </w:r>
      <w:r w:rsidR="00755F71" w:rsidRPr="00262D6E">
        <w:rPr>
          <w:rFonts w:ascii="Times New Roman" w:hAnsi="Times New Roman" w:cs="Times New Roman"/>
          <w:lang w:val="es-ES"/>
        </w:rPr>
        <w:t xml:space="preserve"> mediante aplicativos dedicados</w:t>
      </w:r>
      <w:r w:rsidR="00A2696A" w:rsidRPr="00262D6E">
        <w:rPr>
          <w:rFonts w:ascii="Times New Roman" w:hAnsi="Times New Roman" w:cs="Times New Roman"/>
          <w:lang w:val="es-ES"/>
        </w:rPr>
        <w:t>. Actualmente, se encuentran normadas por el Decreto Supremo Nº 030-2016-SA</w:t>
      </w:r>
      <w:r w:rsidR="00755F71" w:rsidRPr="00262D6E">
        <w:rPr>
          <w:rFonts w:ascii="Times New Roman" w:hAnsi="Times New Roman" w:cs="Times New Roman"/>
          <w:lang w:val="es-ES"/>
        </w:rPr>
        <w:fldChar w:fldCharType="begin" w:fldLock="1"/>
      </w:r>
      <w:r w:rsidR="00651939" w:rsidRPr="00262D6E">
        <w:rPr>
          <w:rFonts w:ascii="Times New Roman" w:hAnsi="Times New Roman" w:cs="Times New Roman"/>
          <w:lang w:val="es-ES"/>
        </w:rPr>
        <w:instrText>ADDIN CSL_CITATION { "citationItems" : [ { "id" : "ITEM-1", "itemData" : { "URL" : "http://busquedas.elperuano.pe/normaslegales/aprueban-reglamento-para-la-atencion-de-reclamos-y-quejas-de-decreto-supremo-n-030-2016-sa-1409580-7/", "accessed" : { "date-parts" : [ [ "2017", "12", "5" ] ] }, "id" : "ITEM-1", "issued" : { "date-parts" : [ [ "0" ] ] }, "title" : "El Peruano - Aprueban Reglamento para la Atenci\u00f3n de Reclamos y Quejas de los Usuarios de las Instituciones Administradoras de Fondos de Aseguramiento en Salud - IAFAS, Instituciones Prestadoras de Servicios de Salud - IPRESS y Unidades de Gesti\u00f3n de Instituciones Prestadoras de Servicios de Salud -UGIPRESS, p\u00fablicas, privadas y mixtas - DECRETO SUPREMO - N\u00b0 030-2016-SA - PODER EJECUTIVO - SALUD", "type" : "webpage" }, "uris" : [ "http://www.mendeley.com/documents/?uuid=fd97b63e-9008-3394-b342-1de05df3106b" ] } ], "mendeley" : { "formattedCitation" : "(11)", "plainTextFormattedCitation" : "(11)", "previouslyFormattedCitation" : "(11)" }, "properties" : {  }, "schema" : "https://github.com/citation-style-language/schema/raw/master/csl-citation.json" }</w:instrText>
      </w:r>
      <w:r w:rsidR="00755F71" w:rsidRPr="00262D6E">
        <w:rPr>
          <w:rFonts w:ascii="Times New Roman" w:hAnsi="Times New Roman" w:cs="Times New Roman"/>
          <w:lang w:val="es-ES"/>
        </w:rPr>
        <w:fldChar w:fldCharType="separate"/>
      </w:r>
      <w:r w:rsidR="00755F71" w:rsidRPr="00262D6E">
        <w:rPr>
          <w:rFonts w:ascii="Times New Roman" w:hAnsi="Times New Roman" w:cs="Times New Roman"/>
          <w:noProof/>
          <w:lang w:val="es-ES"/>
        </w:rPr>
        <w:t>(11)</w:t>
      </w:r>
      <w:r w:rsidR="00755F71" w:rsidRPr="00262D6E">
        <w:rPr>
          <w:rFonts w:ascii="Times New Roman" w:hAnsi="Times New Roman" w:cs="Times New Roman"/>
          <w:lang w:val="es-ES"/>
        </w:rPr>
        <w:fldChar w:fldCharType="end"/>
      </w:r>
      <w:r w:rsidR="00A2696A" w:rsidRPr="00262D6E">
        <w:rPr>
          <w:rFonts w:ascii="Times New Roman" w:hAnsi="Times New Roman" w:cs="Times New Roman"/>
          <w:lang w:val="es-ES"/>
        </w:rPr>
        <w:t xml:space="preserve"> de</w:t>
      </w:r>
      <w:r w:rsidR="00755F71" w:rsidRPr="00262D6E">
        <w:rPr>
          <w:rFonts w:ascii="Times New Roman" w:hAnsi="Times New Roman" w:cs="Times New Roman"/>
          <w:lang w:val="es-ES"/>
        </w:rPr>
        <w:t xml:space="preserve"> que toda entidad, sea una Institución Prestadora de Servicios de Salud (IPRESS) o una Institución Administradora de Fondos de Aseguramiento en Salud (IAFAS) deben tener el formato del Libro de Reclamaciones en Salud que es establecido y supervisado por la Superintendencia Nacional de Salud (SUSALUD). En los establecimientos públicos, dicho Libro se encuentra mayoritariamente de forma física </w:t>
      </w:r>
      <w:r w:rsidR="00A367E5" w:rsidRPr="00262D6E">
        <w:rPr>
          <w:rFonts w:ascii="Times New Roman" w:hAnsi="Times New Roman" w:cs="Times New Roman"/>
          <w:lang w:val="es-ES"/>
        </w:rPr>
        <w:t xml:space="preserve">en el establecimiento y se entrega a pedido del usuario. </w:t>
      </w:r>
      <w:r w:rsidR="00FB3C45" w:rsidRPr="00262D6E">
        <w:rPr>
          <w:rFonts w:ascii="Times New Roman" w:hAnsi="Times New Roman" w:cs="Times New Roman"/>
          <w:lang w:val="es-ES"/>
        </w:rPr>
        <w:t xml:space="preserve">En </w:t>
      </w:r>
      <w:r w:rsidR="000119FC" w:rsidRPr="00262D6E">
        <w:rPr>
          <w:rFonts w:ascii="Times New Roman" w:hAnsi="Times New Roman" w:cs="Times New Roman"/>
          <w:lang w:val="es-ES"/>
        </w:rPr>
        <w:t>los principales hospitales de Lima</w:t>
      </w:r>
      <w:r w:rsidR="00FB3C45" w:rsidRPr="00262D6E">
        <w:rPr>
          <w:rFonts w:ascii="Times New Roman" w:hAnsi="Times New Roman" w:cs="Times New Roman"/>
          <w:lang w:val="es-ES"/>
        </w:rPr>
        <w:t xml:space="preserve">, SUSALUD ha implementado un canal digital </w:t>
      </w:r>
      <w:r w:rsidR="000119FC" w:rsidRPr="00262D6E">
        <w:rPr>
          <w:rFonts w:ascii="Times New Roman" w:hAnsi="Times New Roman" w:cs="Times New Roman"/>
          <w:lang w:val="es-ES"/>
        </w:rPr>
        <w:t xml:space="preserve">para la formulación de quejas y acceso a información </w:t>
      </w:r>
      <w:r w:rsidR="00FB3C45" w:rsidRPr="00262D6E">
        <w:rPr>
          <w:rFonts w:ascii="Times New Roman" w:hAnsi="Times New Roman" w:cs="Times New Roman"/>
          <w:lang w:val="es-ES"/>
        </w:rPr>
        <w:t xml:space="preserve">llamada </w:t>
      </w:r>
      <w:proofErr w:type="spellStart"/>
      <w:r w:rsidR="00FB3C45" w:rsidRPr="00262D6E">
        <w:rPr>
          <w:rFonts w:ascii="Times New Roman" w:hAnsi="Times New Roman" w:cs="Times New Roman"/>
          <w:lang w:val="es-ES"/>
        </w:rPr>
        <w:t>Totem</w:t>
      </w:r>
      <w:proofErr w:type="spellEnd"/>
      <w:r w:rsidR="00FB3C45" w:rsidRPr="00262D6E">
        <w:rPr>
          <w:rFonts w:ascii="Times New Roman" w:hAnsi="Times New Roman" w:cs="Times New Roman"/>
          <w:lang w:val="es-ES"/>
        </w:rPr>
        <w:t xml:space="preserve"> Digital Multimedia</w:t>
      </w:r>
      <w:r w:rsidR="000119FC" w:rsidRPr="00262D6E">
        <w:rPr>
          <w:rFonts w:ascii="Times New Roman" w:hAnsi="Times New Roman" w:cs="Times New Roman"/>
          <w:lang w:val="es-ES"/>
        </w:rPr>
        <w:t xml:space="preserve"> </w:t>
      </w:r>
      <w:r w:rsidR="000119FC"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"(12)", "plainTextFormattedCitation" : "(12)", "previouslyFormattedCitation" : "(12)" }, "properties" : {  }, "schema" : "https://github.com/citation-style-language/schema/raw/master/csl-citation.json" }</w:instrText>
      </w:r>
      <w:r w:rsidR="000119FC"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(12)</w:t>
      </w:r>
      <w:r w:rsidR="000119FC" w:rsidRPr="00262D6E">
        <w:rPr>
          <w:rFonts w:ascii="Times New Roman" w:hAnsi="Times New Roman" w:cs="Times New Roman"/>
          <w:lang w:val="es-ES"/>
        </w:rPr>
        <w:fldChar w:fldCharType="end"/>
      </w:r>
      <w:r w:rsidR="00FB3C45" w:rsidRPr="00262D6E">
        <w:rPr>
          <w:rFonts w:ascii="Times New Roman" w:hAnsi="Times New Roman" w:cs="Times New Roman"/>
          <w:lang w:val="es-ES"/>
        </w:rPr>
        <w:t>, la cual permite a los usuarios que se encuentren dentro de las instalaciones de la IPRESS, ingresar sus reclamos por un medio digital</w:t>
      </w:r>
      <w:r w:rsidR="000119FC" w:rsidRPr="00262D6E">
        <w:rPr>
          <w:rFonts w:ascii="Times New Roman" w:hAnsi="Times New Roman" w:cs="Times New Roman"/>
          <w:lang w:val="es-ES"/>
        </w:rPr>
        <w:t xml:space="preserve"> en una pantalla táctil interactiva. Se tiene planeado hacer disponible esta herramienta a nivel nacional en el futuro.</w:t>
      </w:r>
    </w:p>
    <w:p w14:paraId="44CE20F8" w14:textId="77777777" w:rsidR="000D7A7B" w:rsidRPr="00262D6E" w:rsidRDefault="000D7A7B" w:rsidP="00262D6E">
      <w:pPr>
        <w:spacing w:line="360" w:lineRule="auto"/>
        <w:jc w:val="both"/>
        <w:rPr>
          <w:rFonts w:ascii="Times New Roman" w:hAnsi="Times New Roman" w:cs="Times New Roman"/>
          <w:lang w:val="es-ES"/>
        </w:rPr>
      </w:pPr>
    </w:p>
    <w:p w14:paraId="32D3965F" w14:textId="70A4196F" w:rsidR="000D7A7B" w:rsidRPr="00262D6E" w:rsidRDefault="00E8208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w:t>
      </w:r>
      <w:r w:rsidR="000D7A7B" w:rsidRPr="00262D6E">
        <w:rPr>
          <w:rFonts w:ascii="Times New Roman" w:hAnsi="Times New Roman" w:cs="Times New Roman"/>
          <w:lang w:val="es-ES"/>
        </w:rPr>
        <w:t xml:space="preserve">l monitoreo de los reclamos, este se hace </w:t>
      </w:r>
      <w:r w:rsidR="00F82A77" w:rsidRPr="00262D6E">
        <w:rPr>
          <w:rFonts w:ascii="Times New Roman" w:hAnsi="Times New Roman" w:cs="Times New Roman"/>
          <w:lang w:val="es-ES"/>
        </w:rPr>
        <w:t>de manera individual</w:t>
      </w:r>
      <w:r w:rsidR="000D7A7B" w:rsidRPr="00262D6E">
        <w:rPr>
          <w:rFonts w:ascii="Times New Roman" w:hAnsi="Times New Roman" w:cs="Times New Roman"/>
          <w:lang w:val="es-ES"/>
        </w:rPr>
        <w:t xml:space="preserve"> en </w:t>
      </w:r>
      <w:r w:rsidR="00F82A77" w:rsidRPr="00262D6E">
        <w:rPr>
          <w:rFonts w:ascii="Times New Roman" w:hAnsi="Times New Roman" w:cs="Times New Roman"/>
          <w:lang w:val="es-ES"/>
        </w:rPr>
        <w:t>cada</w:t>
      </w:r>
      <w:r w:rsidR="000D7A7B" w:rsidRPr="00262D6E">
        <w:rPr>
          <w:rFonts w:ascii="Times New Roman" w:hAnsi="Times New Roman" w:cs="Times New Roman"/>
          <w:lang w:val="es-ES"/>
        </w:rPr>
        <w:t xml:space="preserve"> IPRESS </w:t>
      </w:r>
      <w:r w:rsidRPr="00262D6E">
        <w:rPr>
          <w:rFonts w:ascii="Times New Roman" w:hAnsi="Times New Roman" w:cs="Times New Roman"/>
          <w:lang w:val="es-ES"/>
        </w:rPr>
        <w:t xml:space="preserve">de manera interna con los reclamos </w:t>
      </w:r>
      <w:r w:rsidR="000E3233" w:rsidRPr="00262D6E">
        <w:rPr>
          <w:rFonts w:ascii="Times New Roman" w:hAnsi="Times New Roman" w:cs="Times New Roman"/>
          <w:lang w:val="es-ES"/>
        </w:rPr>
        <w:t xml:space="preserve">que los ciudadanos presentan en sus oficinas de Gestión de Calidad </w:t>
      </w:r>
      <w:r w:rsidR="00FB3C45" w:rsidRPr="00262D6E">
        <w:rPr>
          <w:rFonts w:ascii="Times New Roman" w:hAnsi="Times New Roman" w:cs="Times New Roman"/>
          <w:lang w:val="es-ES"/>
        </w:rPr>
        <w:t>tanto en</w:t>
      </w:r>
      <w:r w:rsidR="00946FA0" w:rsidRPr="00262D6E">
        <w:rPr>
          <w:rFonts w:ascii="Times New Roman" w:hAnsi="Times New Roman" w:cs="Times New Roman"/>
          <w:lang w:val="es-ES"/>
        </w:rPr>
        <w:t xml:space="preserve"> forma</w:t>
      </w:r>
      <w:r w:rsidR="00FB3C45" w:rsidRPr="00262D6E">
        <w:rPr>
          <w:rFonts w:ascii="Times New Roman" w:hAnsi="Times New Roman" w:cs="Times New Roman"/>
          <w:lang w:val="es-ES"/>
        </w:rPr>
        <w:t>to</w:t>
      </w:r>
      <w:r w:rsidR="00946FA0" w:rsidRPr="00262D6E">
        <w:rPr>
          <w:rFonts w:ascii="Times New Roman" w:hAnsi="Times New Roman" w:cs="Times New Roman"/>
          <w:lang w:val="es-ES"/>
        </w:rPr>
        <w:t xml:space="preserve"> </w:t>
      </w:r>
      <w:r w:rsidR="00FB3C45" w:rsidRPr="00262D6E">
        <w:rPr>
          <w:rFonts w:ascii="Times New Roman" w:hAnsi="Times New Roman" w:cs="Times New Roman"/>
          <w:lang w:val="es-ES"/>
        </w:rPr>
        <w:t>físico</w:t>
      </w:r>
      <w:r w:rsidR="00946FA0" w:rsidRPr="00262D6E">
        <w:rPr>
          <w:rFonts w:ascii="Times New Roman" w:hAnsi="Times New Roman" w:cs="Times New Roman"/>
          <w:lang w:val="es-ES"/>
        </w:rPr>
        <w:t xml:space="preserve"> </w:t>
      </w:r>
      <w:r w:rsidR="00FB3C45" w:rsidRPr="00262D6E">
        <w:rPr>
          <w:rFonts w:ascii="Times New Roman" w:hAnsi="Times New Roman" w:cs="Times New Roman"/>
          <w:lang w:val="es-ES"/>
        </w:rPr>
        <w:t>por medio del</w:t>
      </w:r>
      <w:r w:rsidR="00946FA0" w:rsidRPr="00262D6E">
        <w:rPr>
          <w:rFonts w:ascii="Times New Roman" w:hAnsi="Times New Roman" w:cs="Times New Roman"/>
          <w:lang w:val="es-ES"/>
        </w:rPr>
        <w:t xml:space="preserve"> Libro de Reclamaciones</w:t>
      </w:r>
      <w:r w:rsidR="002A7D6F" w:rsidRPr="00262D6E">
        <w:rPr>
          <w:rFonts w:ascii="Times New Roman" w:hAnsi="Times New Roman" w:cs="Times New Roman"/>
          <w:lang w:val="es-ES"/>
        </w:rPr>
        <w:t xml:space="preserve"> o utilizando algún sistema </w:t>
      </w:r>
      <w:r w:rsidR="002F6A56" w:rsidRPr="00262D6E">
        <w:rPr>
          <w:rFonts w:ascii="Times New Roman" w:hAnsi="Times New Roman" w:cs="Times New Roman"/>
          <w:lang w:val="es-ES"/>
        </w:rPr>
        <w:t xml:space="preserve">digital </w:t>
      </w:r>
      <w:r w:rsidR="002A7D6F" w:rsidRPr="00262D6E">
        <w:rPr>
          <w:rFonts w:ascii="Times New Roman" w:hAnsi="Times New Roman" w:cs="Times New Roman"/>
          <w:lang w:val="es-ES"/>
        </w:rPr>
        <w:t xml:space="preserve">propio para el manejo de reclamos, como el sistema Registro Informático de Atención al Asegurado de </w:t>
      </w:r>
      <w:proofErr w:type="spellStart"/>
      <w:r w:rsidR="002A7D6F" w:rsidRPr="00262D6E">
        <w:rPr>
          <w:rFonts w:ascii="Times New Roman" w:hAnsi="Times New Roman" w:cs="Times New Roman"/>
          <w:lang w:val="es-ES"/>
        </w:rPr>
        <w:t>EsSalud</w:t>
      </w:r>
      <w:proofErr w:type="spellEnd"/>
      <w:r w:rsidR="002A7D6F" w:rsidRPr="00262D6E">
        <w:rPr>
          <w:rFonts w:ascii="Times New Roman" w:hAnsi="Times New Roman" w:cs="Times New Roman"/>
          <w:lang w:val="es-ES"/>
        </w:rPr>
        <w:t xml:space="preserve"> </w:t>
      </w:r>
      <w:r w:rsidR="002A7D6F"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"(13)", "plainTextFormattedCitation" : "(13)", "previouslyFormattedCitation" : "(13)" }, "properties" : {  }, "schema" : "https://github.com/citation-style-language/schema/raw/master/csl-citation.json" }</w:instrText>
      </w:r>
      <w:r w:rsidR="002A7D6F"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(13)</w:t>
      </w:r>
      <w:r w:rsidR="002A7D6F" w:rsidRPr="00262D6E">
        <w:rPr>
          <w:rFonts w:ascii="Times New Roman" w:hAnsi="Times New Roman" w:cs="Times New Roman"/>
          <w:lang w:val="es-ES"/>
        </w:rPr>
        <w:fldChar w:fldCharType="end"/>
      </w:r>
      <w:r w:rsidR="009C1FF6" w:rsidRPr="00262D6E">
        <w:rPr>
          <w:rFonts w:ascii="Times New Roman" w:hAnsi="Times New Roman" w:cs="Times New Roman"/>
          <w:lang w:val="es-ES"/>
        </w:rPr>
        <w:t xml:space="preserve">. De esta manera, cada IPRESS maneja de una forma diferente </w:t>
      </w:r>
      <w:r w:rsidR="008962E0" w:rsidRPr="00262D6E">
        <w:rPr>
          <w:rFonts w:ascii="Times New Roman" w:hAnsi="Times New Roman" w:cs="Times New Roman"/>
          <w:lang w:val="es-ES"/>
        </w:rPr>
        <w:t>la inform</w:t>
      </w:r>
      <w:r w:rsidR="00FB3C45" w:rsidRPr="00262D6E">
        <w:rPr>
          <w:rFonts w:ascii="Times New Roman" w:hAnsi="Times New Roman" w:cs="Times New Roman"/>
          <w:lang w:val="es-ES"/>
        </w:rPr>
        <w:t>ación que llega en los</w:t>
      </w:r>
      <w:r w:rsidR="008962E0" w:rsidRPr="00262D6E">
        <w:rPr>
          <w:rFonts w:ascii="Times New Roman" w:hAnsi="Times New Roman" w:cs="Times New Roman"/>
          <w:lang w:val="es-ES"/>
        </w:rPr>
        <w:t xml:space="preserve"> reclamos con el fin de </w:t>
      </w:r>
      <w:r w:rsidR="008962E0" w:rsidRPr="00262D6E">
        <w:rPr>
          <w:rFonts w:ascii="Times New Roman" w:hAnsi="Times New Roman" w:cs="Times New Roman"/>
          <w:lang w:val="es-ES"/>
        </w:rPr>
        <w:lastRenderedPageBreak/>
        <w:t xml:space="preserve">darles una solución </w:t>
      </w:r>
      <w:r w:rsidR="00E15049" w:rsidRPr="00262D6E">
        <w:rPr>
          <w:rFonts w:ascii="Times New Roman" w:hAnsi="Times New Roman" w:cs="Times New Roman"/>
          <w:lang w:val="es-ES"/>
        </w:rPr>
        <w:t>y mantener a los ciudadanos satisfechos con la atención brindada.</w:t>
      </w:r>
      <w:r w:rsidR="00B41EF3" w:rsidRPr="00262D6E">
        <w:rPr>
          <w:rFonts w:ascii="Times New Roman" w:hAnsi="Times New Roman" w:cs="Times New Roman"/>
          <w:lang w:val="es-ES"/>
        </w:rPr>
        <w:t xml:space="preserve"> Cabe destacar que la forma de manejo de estos reclamos, es de manera interna y no se hace pública esta información, por lo tanto, los ciudadanos no tienen conocimiento de esta información y tampoco se comparte entre diversas IPRESS para poder llegar a un acuerdo sobre cómo solucionar ciertos reclamos que pueden ser repetitivos entre IPRESS.</w:t>
      </w:r>
    </w:p>
    <w:p w14:paraId="05A2A48F" w14:textId="77777777" w:rsidR="00B674F0" w:rsidRPr="00262D6E" w:rsidRDefault="00B674F0" w:rsidP="00262D6E">
      <w:pPr>
        <w:spacing w:line="360" w:lineRule="auto"/>
        <w:jc w:val="both"/>
        <w:rPr>
          <w:rFonts w:ascii="Times New Roman" w:hAnsi="Times New Roman" w:cs="Times New Roman"/>
          <w:lang w:val="es-ES"/>
        </w:rPr>
      </w:pPr>
    </w:p>
    <w:p w14:paraId="4B8FBF8A" w14:textId="77777777" w:rsidR="00562533" w:rsidRPr="00262D6E" w:rsidRDefault="00562533" w:rsidP="00262D6E">
      <w:pPr>
        <w:pStyle w:val="Ttulo3"/>
        <w:numPr>
          <w:ilvl w:val="1"/>
          <w:numId w:val="17"/>
        </w:numPr>
        <w:spacing w:line="360" w:lineRule="auto"/>
        <w:rPr>
          <w:rFonts w:cs="Times New Roman"/>
        </w:rPr>
      </w:pPr>
      <w:r w:rsidRPr="00262D6E">
        <w:rPr>
          <w:rFonts w:cs="Times New Roman"/>
        </w:rPr>
        <w:t>Sistema de gestión de reclamos en el sector salud</w:t>
      </w:r>
    </w:p>
    <w:p w14:paraId="39C25A7A" w14:textId="77777777" w:rsidR="0023346B" w:rsidRPr="00262D6E" w:rsidRDefault="0023346B" w:rsidP="00262D6E">
      <w:pPr>
        <w:pStyle w:val="Prrafodelista"/>
        <w:spacing w:line="360" w:lineRule="auto"/>
        <w:ind w:left="1440"/>
        <w:jc w:val="both"/>
        <w:rPr>
          <w:rFonts w:ascii="Times New Roman" w:hAnsi="Times New Roman" w:cs="Times New Roman"/>
          <w:lang w:val="es-ES"/>
        </w:rPr>
      </w:pPr>
    </w:p>
    <w:p w14:paraId="64B3F6CF"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Importancia</w:t>
      </w:r>
    </w:p>
    <w:p w14:paraId="67104FB1" w14:textId="77777777" w:rsidR="00B674F0" w:rsidRPr="00262D6E" w:rsidRDefault="00B674F0" w:rsidP="00262D6E">
      <w:pPr>
        <w:spacing w:line="360" w:lineRule="auto"/>
        <w:jc w:val="both"/>
        <w:rPr>
          <w:rFonts w:ascii="Times New Roman" w:hAnsi="Times New Roman" w:cs="Times New Roman"/>
          <w:lang w:val="es-ES"/>
        </w:rPr>
      </w:pPr>
    </w:p>
    <w:p w14:paraId="77CE3A19" w14:textId="5FBBD8EF"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El manejo correcto de los reclamos es una de las estrategias que debe utilizarse para la mejora de calidad en atención al usuario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usual ver los reclamos de forma </w:t>
      </w:r>
      <w:proofErr w:type="gramStart"/>
      <w:r w:rsidRPr="00262D6E">
        <w:rPr>
          <w:rFonts w:ascii="Times New Roman" w:hAnsi="Times New Roman" w:cs="Times New Roman"/>
          <w:lang w:val="es-ES"/>
        </w:rPr>
        <w:t>negativa</w:t>
      </w:r>
      <w:proofErr w:type="gramEnd"/>
      <w:r w:rsidRPr="00262D6E">
        <w:rPr>
          <w:rFonts w:ascii="Times New Roman" w:hAnsi="Times New Roman" w:cs="Times New Roman"/>
          <w:lang w:val="es-ES"/>
        </w:rPr>
        <w:t xml:space="preserve"> pero éstos deben ser vistos como oportunidades de mejora y sirven mucho para identificar los problemas que ocurren en procesos internos que antes no se tenían en consideración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por eso que las deficiencias en el manejo de reclamos significa que las señales de advertencia están siendo pasadas por alto y resalta los procesos en los que se necesitan mejoras </w:t>
      </w:r>
      <w:r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"(14)", "plainTextFormattedCitation" : "(14)", "previouslyFormattedCitation" : "(14)" }, "properties" : {  }, "schema" : "https://github.com/citation-style-language/schema/raw/master/csl-citation.json" }</w:instrText>
      </w:r>
      <w:r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(14)</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3D97DA80" w14:textId="77777777" w:rsidR="00B674F0" w:rsidRPr="00262D6E" w:rsidRDefault="00B674F0" w:rsidP="00262D6E">
      <w:pPr>
        <w:spacing w:line="360" w:lineRule="auto"/>
        <w:jc w:val="both"/>
        <w:rPr>
          <w:rFonts w:ascii="Times New Roman" w:hAnsi="Times New Roman" w:cs="Times New Roman"/>
          <w:lang w:val="es-ES"/>
        </w:rPr>
      </w:pPr>
    </w:p>
    <w:p w14:paraId="05A63F70"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Utilidad</w:t>
      </w:r>
    </w:p>
    <w:p w14:paraId="55DC647B" w14:textId="77777777" w:rsidR="00B674F0" w:rsidRPr="00262D6E" w:rsidRDefault="00B674F0" w:rsidP="00262D6E">
      <w:pPr>
        <w:spacing w:line="360" w:lineRule="auto"/>
        <w:jc w:val="both"/>
        <w:rPr>
          <w:rFonts w:ascii="Times New Roman" w:hAnsi="Times New Roman" w:cs="Times New Roman"/>
          <w:lang w:val="es-ES"/>
        </w:rPr>
      </w:pPr>
    </w:p>
    <w:p w14:paraId="0307B6C0" w14:textId="7B8A142A"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El análisis de los reclamos de los pacientes tiene 2 funciones principales dentro de un centro de 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59FAA516" w14:textId="77777777" w:rsidR="00B674F0" w:rsidRPr="00262D6E" w:rsidRDefault="00B674F0" w:rsidP="00262D6E">
      <w:pPr>
        <w:spacing w:line="360" w:lineRule="auto"/>
        <w:jc w:val="both"/>
        <w:rPr>
          <w:rFonts w:ascii="Times New Roman" w:hAnsi="Times New Roman" w:cs="Times New Roman"/>
          <w:lang w:val="es-ES"/>
        </w:rPr>
      </w:pPr>
    </w:p>
    <w:p w14:paraId="7F9C25D1" w14:textId="5ABF013D"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Primero, permite que las inquietudes específicas de pacientes se cumplan, y con esto se creen soluciones para enfrentar los futuros problemas específicos que puedan surgir</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Segundo, puede proveer una idea de los problemas que ocurren en todo el sistema de atención al paciente y permite que se puedan hacer comparaciones entre centros de salud </w:t>
      </w:r>
      <w:r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"(14)", "plainTextFormattedCitation" : "(14)", "previouslyFormattedCitation" : "(14)" }, "properties" : {  }, "schema" : "https://github.com/citation-style-language/schema/raw/master/csl-citation.json" }</w:instrText>
      </w:r>
      <w:r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(14)</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Además, debería encontrarse integrado con el trabajo que se realiza en toda la organización, ya que la información tiene que ser compartida entre diferentes equipos </w:t>
      </w:r>
      <w:r w:rsidRPr="00262D6E">
        <w:rPr>
          <w:rFonts w:ascii="Times New Roman" w:hAnsi="Times New Roman" w:cs="Times New Roman"/>
          <w:lang w:val="es-ES"/>
        </w:rPr>
        <w:lastRenderedPageBreak/>
        <w:t xml:space="preserve">administrativos porque servirá para identificar posibles brechas existentes en el servicio brindado </w:t>
      </w:r>
      <w:r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"(15)", "plainTextFormattedCitation" : "(15)", "previouslyFormattedCitation" : "(15)" }, "properties" : {  }, "schema" : "https://github.com/citation-style-language/schema/raw/master/csl-citation.json" }</w:instrText>
      </w:r>
      <w:r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(15)</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p>
    <w:p w14:paraId="209DED9E" w14:textId="77777777" w:rsidR="00B674F0" w:rsidRPr="00262D6E" w:rsidRDefault="00B674F0" w:rsidP="00262D6E">
      <w:pPr>
        <w:spacing w:line="360" w:lineRule="auto"/>
        <w:jc w:val="both"/>
        <w:rPr>
          <w:rFonts w:ascii="Times New Roman" w:hAnsi="Times New Roman" w:cs="Times New Roman"/>
          <w:lang w:val="es-ES"/>
        </w:rPr>
      </w:pPr>
    </w:p>
    <w:p w14:paraId="65B19A9E"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Principios</w:t>
      </w:r>
    </w:p>
    <w:p w14:paraId="69857F87" w14:textId="77777777" w:rsidR="00B674F0" w:rsidRPr="00262D6E" w:rsidRDefault="00B674F0" w:rsidP="00262D6E">
      <w:pPr>
        <w:spacing w:line="360" w:lineRule="auto"/>
        <w:jc w:val="both"/>
        <w:rPr>
          <w:rFonts w:ascii="Times New Roman" w:hAnsi="Times New Roman" w:cs="Times New Roman"/>
          <w:lang w:val="es-ES"/>
        </w:rPr>
      </w:pPr>
    </w:p>
    <w:p w14:paraId="417A5FF8"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En Australia se considera necesario que un sistema de atención de reclamos, deba tener en cuenta los siguientes 7 principios que garanticen una buena recolección de reclamos, su manejo y el uso que se le dé a la información colectada; esos principios son los siguientes:  </w:t>
      </w:r>
    </w:p>
    <w:p w14:paraId="0EC08596" w14:textId="77777777" w:rsidR="00B674F0" w:rsidRPr="00262D6E" w:rsidRDefault="00B674F0" w:rsidP="00262D6E">
      <w:pPr>
        <w:spacing w:line="360" w:lineRule="auto"/>
        <w:jc w:val="both"/>
        <w:rPr>
          <w:rFonts w:ascii="Times New Roman" w:hAnsi="Times New Roman" w:cs="Times New Roman"/>
          <w:lang w:val="es-ES"/>
        </w:rPr>
      </w:pPr>
    </w:p>
    <w:p w14:paraId="0AD192D4" w14:textId="271A8380"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Mejora de la calidad: Debe identificarse que el nexo entre los reclamos presentados y la mejora de la calidad es una forma de protección de riesgos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Las lecciones aprendidas de los reclamos deben ser usadas para identificar cambios necesarios para evitar ocurran los mismos problemas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colección de datos no debe limitarse solamente a ser proporcionada por pacientes, sino debe difundirse entre el personal (administrativos y personal de salud) ya que ellos también pueden proveer información valiosa</w:t>
      </w:r>
      <w:r w:rsidR="007B7445" w:rsidRPr="00262D6E">
        <w:rPr>
          <w:rFonts w:ascii="Times New Roman" w:hAnsi="Times New Roman" w:cs="Times New Roman"/>
          <w:lang w:val="es-ES"/>
        </w:rPr>
        <w:t>.</w:t>
      </w:r>
    </w:p>
    <w:p w14:paraId="24FA7F7F" w14:textId="77777777" w:rsidR="00B674F0" w:rsidRPr="00262D6E" w:rsidRDefault="00B674F0" w:rsidP="00262D6E">
      <w:pPr>
        <w:pStyle w:val="Prrafodelista"/>
        <w:spacing w:line="360" w:lineRule="auto"/>
        <w:ind w:left="1426"/>
        <w:jc w:val="both"/>
        <w:rPr>
          <w:rFonts w:ascii="Times New Roman" w:hAnsi="Times New Roman" w:cs="Times New Roman"/>
          <w:lang w:val="es-ES"/>
        </w:rPr>
      </w:pPr>
    </w:p>
    <w:p w14:paraId="38F9F29E" w14:textId="371924F2"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262D6E">
        <w:rPr>
          <w:rFonts w:ascii="Times New Roman" w:hAnsi="Times New Roman" w:cs="Times New Roman"/>
          <w:lang w:val="es-ES"/>
        </w:rPr>
        <w:t>.</w:t>
      </w:r>
    </w:p>
    <w:p w14:paraId="67DD7C2D" w14:textId="77777777" w:rsidR="00B674F0" w:rsidRPr="00262D6E" w:rsidRDefault="00B674F0" w:rsidP="00262D6E">
      <w:pPr>
        <w:spacing w:line="360" w:lineRule="auto"/>
        <w:jc w:val="both"/>
        <w:rPr>
          <w:rFonts w:ascii="Times New Roman" w:hAnsi="Times New Roman" w:cs="Times New Roman"/>
          <w:lang w:val="es-ES"/>
        </w:rPr>
      </w:pPr>
    </w:p>
    <w:p w14:paraId="36F1AFF4" w14:textId="650FB18A"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Compromiso: Todo centro de salud </w:t>
      </w:r>
      <w:r w:rsidR="00000DBF" w:rsidRPr="00262D6E">
        <w:rPr>
          <w:rFonts w:ascii="Times New Roman" w:hAnsi="Times New Roman" w:cs="Times New Roman"/>
          <w:lang w:val="es-ES"/>
        </w:rPr>
        <w:t>debe contar</w:t>
      </w:r>
      <w:r w:rsidRPr="00262D6E">
        <w:rPr>
          <w:rFonts w:ascii="Times New Roman" w:hAnsi="Times New Roman"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Todo el personal debe estar dispuesto a participar activamente en la resolución de reclamos como parte de su trabajo diario y a implementar una solución, de ser necesaria</w:t>
      </w:r>
      <w:r w:rsidR="007B7445" w:rsidRPr="00262D6E">
        <w:rPr>
          <w:rFonts w:ascii="Times New Roman" w:hAnsi="Times New Roman" w:cs="Times New Roman"/>
          <w:lang w:val="es-ES"/>
        </w:rPr>
        <w:t>.</w:t>
      </w:r>
    </w:p>
    <w:p w14:paraId="70F7E2CD" w14:textId="77777777" w:rsidR="00B674F0" w:rsidRPr="00262D6E" w:rsidRDefault="00B674F0" w:rsidP="00262D6E">
      <w:pPr>
        <w:spacing w:line="360" w:lineRule="auto"/>
        <w:jc w:val="both"/>
        <w:rPr>
          <w:rFonts w:ascii="Times New Roman" w:hAnsi="Times New Roman" w:cs="Times New Roman"/>
          <w:lang w:val="es-ES"/>
        </w:rPr>
      </w:pPr>
    </w:p>
    <w:p w14:paraId="70C4D765" w14:textId="02EA68F9"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Accesibilidad: El sistema de manejo de reclamos debe ser accesible y promovido en todo el centro de salud, tanto para pacientes como para los empleados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El material promocional del sistema debe dejar en claro que todos los comentarios son </w:t>
      </w:r>
      <w:r w:rsidRPr="00262D6E">
        <w:rPr>
          <w:rFonts w:ascii="Times New Roman" w:hAnsi="Times New Roman" w:cs="Times New Roman"/>
          <w:lang w:val="es-ES"/>
        </w:rPr>
        <w:lastRenderedPageBreak/>
        <w:t>bienvenidos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Además, todos los empleados deben estar al tanto de la existencia de dicho sistema y de cómo funciona en la organización</w:t>
      </w:r>
      <w:r w:rsidR="007B7445" w:rsidRPr="00262D6E">
        <w:rPr>
          <w:rFonts w:ascii="Times New Roman" w:hAnsi="Times New Roman" w:cs="Times New Roman"/>
          <w:lang w:val="es-ES"/>
        </w:rPr>
        <w:t>.</w:t>
      </w:r>
    </w:p>
    <w:p w14:paraId="4A882086" w14:textId="77777777" w:rsidR="00B674F0" w:rsidRPr="00262D6E" w:rsidRDefault="00B674F0" w:rsidP="00262D6E">
      <w:pPr>
        <w:spacing w:line="360" w:lineRule="auto"/>
        <w:jc w:val="both"/>
        <w:rPr>
          <w:rFonts w:ascii="Times New Roman" w:hAnsi="Times New Roman" w:cs="Times New Roman"/>
          <w:lang w:val="es-ES"/>
        </w:rPr>
      </w:pPr>
    </w:p>
    <w:p w14:paraId="63547EA2" w14:textId="58AA2C9F"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Sensibilidad: Deben tomarse todos los reclamos como una fuente importante de retroalimentación y deben ser tratados con carácter prioritario</w:t>
      </w:r>
      <w:r w:rsidR="007B7445" w:rsidRPr="00262D6E">
        <w:rPr>
          <w:rFonts w:ascii="Times New Roman" w:hAnsi="Times New Roman" w:cs="Times New Roman"/>
          <w:lang w:val="es-ES"/>
        </w:rPr>
        <w:t>.</w:t>
      </w:r>
    </w:p>
    <w:p w14:paraId="3B8AF168" w14:textId="77777777" w:rsidR="00B674F0" w:rsidRPr="00262D6E" w:rsidRDefault="00B674F0" w:rsidP="00262D6E">
      <w:pPr>
        <w:spacing w:line="360" w:lineRule="auto"/>
        <w:jc w:val="both"/>
        <w:rPr>
          <w:rFonts w:ascii="Times New Roman" w:hAnsi="Times New Roman" w:cs="Times New Roman"/>
          <w:lang w:val="es-ES"/>
        </w:rPr>
      </w:pPr>
    </w:p>
    <w:p w14:paraId="5C5BF37A" w14:textId="59F77AB3"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Transparencia y Responsabilidad: El sistema de manejo de reclamos debe ser aplicado consistentemente, abierto y equitativo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Todos los tipos de reclamos y los pasos que se siguieron para solucionarlos deben encontrarse disponibles al público en general</w:t>
      </w:r>
      <w:r w:rsidR="007B7445" w:rsidRPr="00262D6E">
        <w:rPr>
          <w:rFonts w:ascii="Times New Roman" w:hAnsi="Times New Roman" w:cs="Times New Roman"/>
          <w:lang w:val="es-ES"/>
        </w:rPr>
        <w:t>.</w:t>
      </w:r>
    </w:p>
    <w:p w14:paraId="4E988136" w14:textId="77777777" w:rsidR="00B674F0" w:rsidRPr="00262D6E" w:rsidRDefault="00B674F0" w:rsidP="00262D6E">
      <w:pPr>
        <w:spacing w:line="360" w:lineRule="auto"/>
        <w:jc w:val="both"/>
        <w:rPr>
          <w:rFonts w:ascii="Times New Roman" w:hAnsi="Times New Roman" w:cs="Times New Roman"/>
          <w:lang w:val="es-ES"/>
        </w:rPr>
      </w:pPr>
    </w:p>
    <w:p w14:paraId="4BA1D20D" w14:textId="564F0B30" w:rsidR="00B674F0" w:rsidRPr="00262D6E" w:rsidRDefault="00B674F0" w:rsidP="00262D6E">
      <w:pPr>
        <w:pStyle w:val="Prrafodelista"/>
        <w:numPr>
          <w:ilvl w:val="0"/>
          <w:numId w:val="3"/>
        </w:numPr>
        <w:spacing w:line="360" w:lineRule="auto"/>
        <w:jc w:val="both"/>
        <w:rPr>
          <w:rFonts w:ascii="Times New Roman" w:hAnsi="Times New Roman" w:cs="Times New Roman"/>
          <w:lang w:val="es-ES"/>
        </w:rPr>
      </w:pPr>
      <w:r w:rsidRPr="00262D6E">
        <w:rPr>
          <w:rFonts w:ascii="Times New Roman" w:hAnsi="Times New Roman" w:cs="Times New Roman"/>
          <w:lang w:val="es-ES"/>
        </w:rPr>
        <w:t>Privacidad y Confidencialidad: Todos los reclamos deben manejarse de manera confidencial, para protección del paciente y de los empleados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La información sobre los reclamos presentados debe almacenarse de forma separada al historial médico y no puede, bajo ninguna forma, ser parte del historial médico</w:t>
      </w:r>
      <w:r w:rsidR="007B7445" w:rsidRPr="00262D6E">
        <w:rPr>
          <w:rFonts w:ascii="Times New Roman" w:hAnsi="Times New Roman" w:cs="Times New Roman"/>
          <w:lang w:val="es-ES"/>
        </w:rPr>
        <w:t>.</w:t>
      </w:r>
    </w:p>
    <w:p w14:paraId="2CCAE27E" w14:textId="77777777" w:rsidR="00B674F0" w:rsidRPr="00262D6E" w:rsidRDefault="00B674F0" w:rsidP="00262D6E">
      <w:pPr>
        <w:spacing w:line="360" w:lineRule="auto"/>
        <w:jc w:val="both"/>
        <w:rPr>
          <w:rFonts w:ascii="Times New Roman" w:hAnsi="Times New Roman" w:cs="Times New Roman"/>
          <w:lang w:val="es-ES"/>
        </w:rPr>
      </w:pPr>
    </w:p>
    <w:p w14:paraId="7E5FB59D" w14:textId="77777777" w:rsidR="00562533" w:rsidRPr="00262D6E" w:rsidRDefault="00562533" w:rsidP="00262D6E">
      <w:pPr>
        <w:pStyle w:val="Ttulo3"/>
        <w:numPr>
          <w:ilvl w:val="1"/>
          <w:numId w:val="17"/>
        </w:numPr>
        <w:spacing w:line="360" w:lineRule="auto"/>
        <w:rPr>
          <w:rFonts w:cs="Times New Roman"/>
        </w:rPr>
      </w:pPr>
      <w:r w:rsidRPr="00262D6E">
        <w:rPr>
          <w:rFonts w:cs="Times New Roman"/>
        </w:rPr>
        <w:t>Ejemplos de SGRS utilizadas en el mundo</w:t>
      </w:r>
    </w:p>
    <w:p w14:paraId="38C750EE" w14:textId="77777777" w:rsidR="00B674F0" w:rsidRPr="00262D6E" w:rsidRDefault="00B674F0" w:rsidP="00262D6E">
      <w:pPr>
        <w:spacing w:line="360" w:lineRule="auto"/>
        <w:jc w:val="both"/>
        <w:rPr>
          <w:rFonts w:ascii="Times New Roman" w:hAnsi="Times New Roman" w:cs="Times New Roman"/>
          <w:lang w:val="es-ES"/>
        </w:rPr>
      </w:pPr>
    </w:p>
    <w:p w14:paraId="51788EE8" w14:textId="614007DE" w:rsidR="00562533" w:rsidRPr="00262D6E" w:rsidRDefault="00562533" w:rsidP="00262D6E">
      <w:pPr>
        <w:pStyle w:val="Ttulo2"/>
        <w:numPr>
          <w:ilvl w:val="0"/>
          <w:numId w:val="17"/>
        </w:numPr>
        <w:spacing w:line="360" w:lineRule="auto"/>
        <w:rPr>
          <w:rFonts w:cs="Times New Roman"/>
          <w:szCs w:val="24"/>
          <w:lang w:val="es-ES"/>
        </w:rPr>
      </w:pPr>
      <w:r w:rsidRPr="00262D6E">
        <w:rPr>
          <w:rFonts w:cs="Times New Roman"/>
          <w:szCs w:val="24"/>
          <w:lang w:val="es-ES"/>
        </w:rPr>
        <w:t xml:space="preserve">Diseño Centrado en el Usuario (UCD) </w:t>
      </w:r>
      <w:r w:rsidR="009C38A3" w:rsidRPr="00262D6E">
        <w:rPr>
          <w:rFonts w:cs="Times New Roman"/>
          <w:szCs w:val="24"/>
          <w:lang w:val="es-ES"/>
        </w:rPr>
        <w:t>y su importancia en el sector salud</w:t>
      </w:r>
    </w:p>
    <w:p w14:paraId="261AF0C6" w14:textId="77777777" w:rsidR="00000DBF" w:rsidRPr="00262D6E" w:rsidRDefault="00000DBF" w:rsidP="00262D6E">
      <w:pPr>
        <w:pStyle w:val="Prrafodelista"/>
        <w:spacing w:line="360" w:lineRule="auto"/>
        <w:jc w:val="both"/>
        <w:rPr>
          <w:rFonts w:ascii="Times New Roman" w:hAnsi="Times New Roman" w:cs="Times New Roman"/>
          <w:lang w:val="es-ES"/>
        </w:rPr>
      </w:pPr>
    </w:p>
    <w:p w14:paraId="190F28F5" w14:textId="77777777" w:rsidR="00562533" w:rsidRPr="00262D6E" w:rsidRDefault="00562533" w:rsidP="00262D6E">
      <w:pPr>
        <w:pStyle w:val="Ttulo3"/>
        <w:numPr>
          <w:ilvl w:val="1"/>
          <w:numId w:val="17"/>
        </w:numPr>
        <w:spacing w:line="360" w:lineRule="auto"/>
        <w:rPr>
          <w:rFonts w:cs="Times New Roman"/>
        </w:rPr>
      </w:pPr>
      <w:r w:rsidRPr="00262D6E">
        <w:rPr>
          <w:rFonts w:cs="Times New Roman"/>
        </w:rPr>
        <w:t>Descripción e Importancia</w:t>
      </w:r>
    </w:p>
    <w:p w14:paraId="75A30E33" w14:textId="77777777" w:rsidR="00B674F0" w:rsidRPr="00262D6E" w:rsidRDefault="00B674F0" w:rsidP="00262D6E">
      <w:pPr>
        <w:spacing w:line="360" w:lineRule="auto"/>
        <w:jc w:val="both"/>
        <w:rPr>
          <w:rFonts w:ascii="Times New Roman" w:hAnsi="Times New Roman" w:cs="Times New Roman"/>
          <w:lang w:val="es-ES"/>
        </w:rPr>
      </w:pPr>
    </w:p>
    <w:p w14:paraId="0B64BA82" w14:textId="07E355D9"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El diseño centrado en el usuario es un enfoque de diseño y desarrollo de sistemas con el propósito de hacer sistemas interactivos más usables enfocándose en el uso del sistema y aplicando factores humanos y técnicas de usabilidad </w:t>
      </w:r>
      <w:r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"(16)", "plainTextFormattedCitation" : "(16)", "previouslyFormattedCitation" : "(16)" }, "properties" : {  }, "schema" : "https://github.com/citation-style-language/schema/raw/master/csl-citation.json" }</w:instrText>
      </w:r>
      <w:r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(16)</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Puede ser aplicado a diversos contextos como para </w:t>
      </w:r>
      <w:r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"(17)", "plainTextFormattedCitation" : "(17)", "previouslyFormattedCitation" : "(17)" }, "properties" : {  }, "schema" : "https://github.com/citation-style-language/schema/raw/master/csl-citation.json" }</w:instrText>
      </w:r>
      <w:r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(17)</w:t>
      </w:r>
      <w:r w:rsidRPr="00262D6E">
        <w:rPr>
          <w:rFonts w:ascii="Times New Roman" w:hAnsi="Times New Roman" w:cs="Times New Roman"/>
          <w:lang w:val="es-ES"/>
        </w:rPr>
        <w:fldChar w:fldCharType="end"/>
      </w:r>
      <w:r w:rsidRPr="00262D6E">
        <w:rPr>
          <w:rFonts w:ascii="Times New Roman" w:hAnsi="Times New Roman" w:cs="Times New Roman"/>
          <w:lang w:val="es-ES"/>
        </w:rPr>
        <w:t>:</w:t>
      </w:r>
    </w:p>
    <w:p w14:paraId="3253C9FF" w14:textId="77777777" w:rsidR="00B674F0" w:rsidRPr="00262D6E" w:rsidRDefault="00B674F0" w:rsidP="00262D6E">
      <w:pPr>
        <w:spacing w:line="360" w:lineRule="auto"/>
        <w:jc w:val="both"/>
        <w:rPr>
          <w:rFonts w:ascii="Times New Roman" w:hAnsi="Times New Roman" w:cs="Times New Roman"/>
          <w:lang w:val="es-ES"/>
        </w:rPr>
      </w:pPr>
    </w:p>
    <w:p w14:paraId="5378FB06" w14:textId="12DECAB2"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Mejorar el rendimiento de un sistema</w:t>
      </w:r>
      <w:r w:rsidR="007B7445" w:rsidRPr="00262D6E">
        <w:rPr>
          <w:rFonts w:ascii="Times New Roman" w:hAnsi="Times New Roman" w:cs="Times New Roman"/>
          <w:lang w:val="es-ES"/>
        </w:rPr>
        <w:t>.</w:t>
      </w:r>
    </w:p>
    <w:p w14:paraId="634308A4" w14:textId="53F941E0"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Crear diseños para ciertos usuarios en particular</w:t>
      </w:r>
      <w:r w:rsidR="007B7445" w:rsidRPr="00262D6E">
        <w:rPr>
          <w:rFonts w:ascii="Times New Roman" w:hAnsi="Times New Roman" w:cs="Times New Roman"/>
          <w:lang w:val="es-ES"/>
        </w:rPr>
        <w:t>.</w:t>
      </w:r>
    </w:p>
    <w:p w14:paraId="1DAF7843" w14:textId="552B2D9F" w:rsidR="00B674F0" w:rsidRPr="00262D6E" w:rsidRDefault="00B674F0" w:rsidP="00262D6E">
      <w:pPr>
        <w:pStyle w:val="Prrafodelista"/>
        <w:numPr>
          <w:ilvl w:val="0"/>
          <w:numId w:val="4"/>
        </w:numPr>
        <w:spacing w:line="360" w:lineRule="auto"/>
        <w:jc w:val="both"/>
        <w:rPr>
          <w:rFonts w:ascii="Times New Roman" w:hAnsi="Times New Roman" w:cs="Times New Roman"/>
          <w:lang w:val="es-ES"/>
        </w:rPr>
      </w:pPr>
      <w:r w:rsidRPr="00262D6E">
        <w:rPr>
          <w:rFonts w:ascii="Times New Roman" w:hAnsi="Times New Roman" w:cs="Times New Roman"/>
          <w:lang w:val="es-ES"/>
        </w:rPr>
        <w:t>Entender al usuario y sus necesidades tomando como referencia su comportamiento, capacidades y la tarea que deben realizar en el sistema</w:t>
      </w:r>
      <w:r w:rsidR="007B7445" w:rsidRPr="00262D6E">
        <w:rPr>
          <w:rFonts w:ascii="Times New Roman" w:hAnsi="Times New Roman" w:cs="Times New Roman"/>
          <w:lang w:val="es-ES"/>
        </w:rPr>
        <w:t>.</w:t>
      </w:r>
    </w:p>
    <w:p w14:paraId="6FA55F67" w14:textId="77777777" w:rsidR="00B674F0" w:rsidRPr="00262D6E" w:rsidRDefault="00B674F0" w:rsidP="00262D6E">
      <w:pPr>
        <w:spacing w:line="360" w:lineRule="auto"/>
        <w:jc w:val="both"/>
        <w:rPr>
          <w:rFonts w:ascii="Times New Roman" w:hAnsi="Times New Roman" w:cs="Times New Roman"/>
          <w:lang w:val="es-ES"/>
        </w:rPr>
      </w:pPr>
    </w:p>
    <w:p w14:paraId="3649F40B" w14:textId="4C21F632"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Lo característico de un diseño centrado en el usuario o humano es que se enfoca tempranamente en los requerimientos, objetivos y ambiente de los diversos usuarios a través de contacto directo y su uso de metodología iterativa en donde los prototipos son probados y refinados por los mismos usuarios </w:t>
      </w:r>
      <w:r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"(18)", "plainTextFormattedCitation" : "(18)", "previouslyFormattedCitation" : "(18)" }, "properties" : {  }, "schema" : "https://github.com/citation-style-language/schema/raw/master/csl-citation.json" }</w:instrText>
      </w:r>
      <w:r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(18)</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"(19)", "plainTextFormattedCitation" : "(19)", "previouslyFormattedCitation" : "(19)" }, "properties" : {  }, "schema" : "https://github.com/citation-style-language/schema/raw/master/csl-citation.json" }</w:instrText>
      </w:r>
      <w:r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(19)</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4E242D20" w14:textId="77777777" w:rsidR="00B674F0" w:rsidRPr="00262D6E" w:rsidRDefault="00B674F0" w:rsidP="00262D6E">
      <w:pPr>
        <w:spacing w:line="360" w:lineRule="auto"/>
        <w:jc w:val="both"/>
        <w:rPr>
          <w:rFonts w:ascii="Times New Roman" w:hAnsi="Times New Roman" w:cs="Times New Roman"/>
          <w:lang w:val="es-ES"/>
        </w:rPr>
      </w:pPr>
    </w:p>
    <w:p w14:paraId="5CE40A60" w14:textId="77777777"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Los resultados de un diseño centrado en el usuario se perciben en un sistema altamente usable con las siguientes capacidades:</w:t>
      </w:r>
    </w:p>
    <w:p w14:paraId="336EF857" w14:textId="77777777" w:rsidR="00B674F0" w:rsidRPr="00262D6E" w:rsidRDefault="00B674F0" w:rsidP="00262D6E">
      <w:pPr>
        <w:spacing w:line="360" w:lineRule="auto"/>
        <w:jc w:val="both"/>
        <w:rPr>
          <w:rFonts w:ascii="Times New Roman" w:hAnsi="Times New Roman" w:cs="Times New Roman"/>
          <w:lang w:val="es-ES"/>
        </w:rPr>
      </w:pPr>
    </w:p>
    <w:p w14:paraId="4339F7EC" w14:textId="5821AB21"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De Aprendizaje: La medida en que un sistema informático puede ser fácilmente aprendido por el usuario</w:t>
      </w:r>
      <w:r w:rsidR="007B7445" w:rsidRPr="00262D6E">
        <w:rPr>
          <w:rFonts w:ascii="Times New Roman" w:hAnsi="Times New Roman" w:cs="Times New Roman"/>
          <w:lang w:val="es-ES"/>
        </w:rPr>
        <w:t>.</w:t>
      </w:r>
    </w:p>
    <w:p w14:paraId="21E8FC2B" w14:textId="376DD8F2"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Eficiencia: es la capacidad de uso eficiente, permitiendo alta productividad</w:t>
      </w:r>
      <w:r w:rsidR="007B7445" w:rsidRPr="00262D6E">
        <w:rPr>
          <w:rFonts w:ascii="Times New Roman" w:hAnsi="Times New Roman" w:cs="Times New Roman"/>
          <w:lang w:val="es-ES"/>
        </w:rPr>
        <w:t>.</w:t>
      </w:r>
    </w:p>
    <w:p w14:paraId="021EB286" w14:textId="0D30D157"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De Memoria: que se refiera a la facilidad con la que el usuario recuerda el sistema, sin tener que re-aprender cada vez que lo utiliza</w:t>
      </w:r>
      <w:r w:rsidR="007B7445" w:rsidRPr="00262D6E">
        <w:rPr>
          <w:rFonts w:ascii="Times New Roman" w:hAnsi="Times New Roman" w:cs="Times New Roman"/>
          <w:lang w:val="es-ES"/>
        </w:rPr>
        <w:t>.</w:t>
      </w:r>
    </w:p>
    <w:p w14:paraId="6EB37B4B" w14:textId="190A8576"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Manejo de errores: consistente en una baja tasa de errores y una fácil recuperación ante errores producidos por el usuario</w:t>
      </w:r>
      <w:r w:rsidR="007B7445" w:rsidRPr="00262D6E">
        <w:rPr>
          <w:rFonts w:ascii="Times New Roman" w:hAnsi="Times New Roman" w:cs="Times New Roman"/>
          <w:lang w:val="es-ES"/>
        </w:rPr>
        <w:t>.</w:t>
      </w:r>
    </w:p>
    <w:p w14:paraId="768DEA6D" w14:textId="20A182F4" w:rsidR="00B674F0" w:rsidRPr="00262D6E" w:rsidRDefault="00B674F0" w:rsidP="00262D6E">
      <w:pPr>
        <w:pStyle w:val="Prrafodelista"/>
        <w:numPr>
          <w:ilvl w:val="0"/>
          <w:numId w:val="5"/>
        </w:numPr>
        <w:spacing w:line="360" w:lineRule="auto"/>
        <w:jc w:val="both"/>
        <w:rPr>
          <w:rFonts w:ascii="Times New Roman" w:hAnsi="Times New Roman" w:cs="Times New Roman"/>
          <w:lang w:val="es-ES"/>
        </w:rPr>
      </w:pPr>
      <w:r w:rsidRPr="00262D6E">
        <w:rPr>
          <w:rFonts w:ascii="Times New Roman" w:hAnsi="Times New Roman" w:cs="Times New Roman"/>
          <w:lang w:val="es-ES"/>
        </w:rPr>
        <w:t>Satisfacción: que mide que tan placentero es el uso del sistema</w:t>
      </w:r>
      <w:r w:rsidR="007B7445" w:rsidRPr="00262D6E">
        <w:rPr>
          <w:rFonts w:ascii="Times New Roman" w:hAnsi="Times New Roman" w:cs="Times New Roman"/>
          <w:lang w:val="es-ES"/>
        </w:rPr>
        <w:t>.</w:t>
      </w:r>
    </w:p>
    <w:p w14:paraId="3D674405" w14:textId="77777777" w:rsidR="00B674F0" w:rsidRPr="00262D6E" w:rsidRDefault="00B674F0" w:rsidP="00262D6E">
      <w:pPr>
        <w:spacing w:line="360" w:lineRule="auto"/>
        <w:jc w:val="both"/>
        <w:rPr>
          <w:rFonts w:ascii="Times New Roman" w:hAnsi="Times New Roman" w:cs="Times New Roman"/>
          <w:lang w:val="es-ES"/>
        </w:rPr>
      </w:pPr>
    </w:p>
    <w:p w14:paraId="3DA9475D" w14:textId="7B4EC43D"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La importancia del diseño centrado en el usuario radica en que la misión de comunicar la relevancia del sistema planteado ingresa al usuario a través de su interfaz, </w:t>
      </w:r>
      <w:proofErr w:type="gramStart"/>
      <w:r w:rsidRPr="00262D6E">
        <w:rPr>
          <w:rFonts w:ascii="Times New Roman" w:hAnsi="Times New Roman" w:cs="Times New Roman"/>
          <w:lang w:val="es-ES"/>
        </w:rPr>
        <w:t>ya que</w:t>
      </w:r>
      <w:proofErr w:type="gramEnd"/>
      <w:r w:rsidRPr="00262D6E">
        <w:rPr>
          <w:rFonts w:ascii="Times New Roman" w:hAnsi="Times New Roman" w:cs="Times New Roman"/>
          <w:lang w:val="es-ES"/>
        </w:rPr>
        <w:t xml:space="preserve"> desde el punto de vista del usuario, la interfaz es el sistema como un todo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Una buena interfaz dirige la atención del usuario a la información importante, hace obvia la tarea del usuario y provee ayuda e información durante el proceso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Una mala interfaz</w:t>
      </w:r>
      <w:r w:rsidRPr="00262D6E">
        <w:rPr>
          <w:rFonts w:ascii="Times New Roman" w:hAnsi="Times New Roman" w:cs="Times New Roman"/>
          <w:lang w:val="es-ES"/>
        </w:rPr>
        <w:tab/>
        <w:t xml:space="preserve"> falla en cumplir con estos objetivos y desde el punto de vista del usuario, el sistema falla, sin importar que tan buena sea su funcionalidad interna</w:t>
      </w:r>
      <w:r w:rsidR="007B7445" w:rsidRPr="00262D6E">
        <w:rPr>
          <w:rFonts w:ascii="Times New Roman" w:hAnsi="Times New Roman" w:cs="Times New Roman"/>
          <w:lang w:val="es-ES"/>
        </w:rPr>
        <w:t>.</w:t>
      </w:r>
    </w:p>
    <w:p w14:paraId="22238292" w14:textId="77777777" w:rsidR="00B674F0" w:rsidRPr="00262D6E" w:rsidRDefault="00B674F0" w:rsidP="00262D6E">
      <w:pPr>
        <w:spacing w:line="360" w:lineRule="auto"/>
        <w:jc w:val="both"/>
        <w:rPr>
          <w:rFonts w:ascii="Times New Roman" w:hAnsi="Times New Roman" w:cs="Times New Roman"/>
          <w:lang w:val="es-ES"/>
        </w:rPr>
      </w:pPr>
    </w:p>
    <w:p w14:paraId="4754CEF7" w14:textId="6F3087D2"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Cuando se deja atrás a los usuarios, es decir cuando se diseña un sistema pensando principalmente en las necesidades y objetivos de la empresa, puede resultar en sistemas informáticos confusos, no-intuitivos y de poca ayuda para sus usuarios finales</w:t>
      </w:r>
      <w:r w:rsidR="007B7445" w:rsidRPr="00262D6E">
        <w:rPr>
          <w:rFonts w:ascii="Times New Roman" w:hAnsi="Times New Roman" w:cs="Times New Roman"/>
          <w:lang w:val="es-ES"/>
        </w:rPr>
        <w:t>.</w:t>
      </w:r>
    </w:p>
    <w:p w14:paraId="1B94AEDA" w14:textId="77777777" w:rsidR="00B674F0" w:rsidRPr="00262D6E" w:rsidRDefault="00B674F0" w:rsidP="00262D6E">
      <w:pPr>
        <w:spacing w:line="360" w:lineRule="auto"/>
        <w:jc w:val="both"/>
        <w:rPr>
          <w:rFonts w:ascii="Times New Roman" w:hAnsi="Times New Roman" w:cs="Times New Roman"/>
          <w:lang w:val="es-ES"/>
        </w:rPr>
      </w:pPr>
    </w:p>
    <w:p w14:paraId="3204A1DC" w14:textId="02F1C1B7" w:rsidR="00562533" w:rsidRPr="00262D6E" w:rsidRDefault="00B674F0" w:rsidP="00262D6E">
      <w:pPr>
        <w:pStyle w:val="Ttulo3"/>
        <w:numPr>
          <w:ilvl w:val="1"/>
          <w:numId w:val="17"/>
        </w:numPr>
        <w:spacing w:line="360" w:lineRule="auto"/>
        <w:rPr>
          <w:rFonts w:cs="Times New Roman"/>
        </w:rPr>
      </w:pPr>
      <w:r w:rsidRPr="00262D6E">
        <w:rPr>
          <w:rFonts w:cs="Times New Roman"/>
        </w:rPr>
        <w:lastRenderedPageBreak/>
        <w:t>Metodología</w:t>
      </w:r>
    </w:p>
    <w:p w14:paraId="76C24564" w14:textId="77777777" w:rsidR="00B674F0" w:rsidRPr="00262D6E" w:rsidRDefault="00B674F0" w:rsidP="00262D6E">
      <w:pPr>
        <w:spacing w:line="360" w:lineRule="auto"/>
        <w:jc w:val="both"/>
        <w:rPr>
          <w:rFonts w:ascii="Times New Roman" w:hAnsi="Times New Roman" w:cs="Times New Roman"/>
          <w:lang w:val="es-ES"/>
        </w:rPr>
      </w:pPr>
    </w:p>
    <w:p w14:paraId="15ED10AE" w14:textId="3CEBA28C"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metodología utilizada en el diseño centrado en el usuario</w:t>
      </w:r>
      <w:r w:rsidR="00A8380E" w:rsidRPr="00262D6E">
        <w:rPr>
          <w:rFonts w:ascii="Times New Roman" w:hAnsi="Times New Roman" w:cs="Times New Roman"/>
          <w:lang w:val="es-ES"/>
        </w:rPr>
        <w:t xml:space="preserve"> según </w:t>
      </w:r>
      <w:r w:rsidR="00651939" w:rsidRPr="00262D6E">
        <w:rPr>
          <w:rFonts w:ascii="Times New Roman" w:hAnsi="Times New Roman" w:cs="Times New Roman"/>
          <w:lang w:val="es-ES"/>
        </w:rPr>
        <w:t xml:space="preserve">el </w:t>
      </w:r>
      <w:proofErr w:type="spellStart"/>
      <w:r w:rsidR="00651939" w:rsidRPr="00262D6E">
        <w:rPr>
          <w:rFonts w:ascii="Times New Roman" w:hAnsi="Times New Roman" w:cs="Times New Roman"/>
          <w:lang w:val="es-ES"/>
        </w:rPr>
        <w:t>World</w:t>
      </w:r>
      <w:proofErr w:type="spellEnd"/>
      <w:r w:rsidR="00651939" w:rsidRPr="00262D6E">
        <w:rPr>
          <w:rFonts w:ascii="Times New Roman" w:hAnsi="Times New Roman" w:cs="Times New Roman"/>
          <w:lang w:val="es-ES"/>
        </w:rPr>
        <w:t xml:space="preserve"> Wide Web </w:t>
      </w:r>
      <w:proofErr w:type="spellStart"/>
      <w:r w:rsidR="00651939" w:rsidRPr="00262D6E">
        <w:rPr>
          <w:rFonts w:ascii="Times New Roman" w:hAnsi="Times New Roman" w:cs="Times New Roman"/>
          <w:lang w:val="es-ES"/>
        </w:rPr>
        <w:t>Consortium</w:t>
      </w:r>
      <w:proofErr w:type="spellEnd"/>
      <w:r w:rsidR="00651939" w:rsidRPr="00262D6E">
        <w:rPr>
          <w:rFonts w:ascii="Times New Roman" w:hAnsi="Times New Roman" w:cs="Times New Roman"/>
          <w:lang w:val="es-ES"/>
        </w:rPr>
        <w:t xml:space="preserve"> (W3C)</w:t>
      </w:r>
      <w:r w:rsidR="00621CCE" w:rsidRPr="00262D6E">
        <w:rPr>
          <w:rFonts w:ascii="Times New Roman" w:hAnsi="Times New Roman" w:cs="Times New Roman"/>
          <w:lang w:val="es-ES"/>
        </w:rPr>
        <w:t xml:space="preserve"> </w:t>
      </w:r>
      <w:r w:rsidR="00621CCE"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"(19)", "plainTextFormattedCitation" : "(19)", "previouslyFormattedCitation" : "(19)" }, "properties" : {  }, "schema" : "https://github.com/citation-style-language/schema/raw/master/csl-citation.json" }</w:instrText>
      </w:r>
      <w:r w:rsidR="00621CCE"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(19)</w:t>
      </w:r>
      <w:r w:rsidR="00621CCE" w:rsidRPr="00262D6E">
        <w:rPr>
          <w:rFonts w:ascii="Times New Roman" w:hAnsi="Times New Roman" w:cs="Times New Roman"/>
          <w:lang w:val="es-ES"/>
        </w:rPr>
        <w:fldChar w:fldCharType="end"/>
      </w:r>
      <w:r w:rsidR="00651939" w:rsidRPr="00262D6E">
        <w:rPr>
          <w:rFonts w:ascii="Times New Roman" w:hAnsi="Times New Roman" w:cs="Times New Roman"/>
          <w:lang w:val="es-ES"/>
        </w:rPr>
        <w:t xml:space="preserve"> y diversas fuentes </w:t>
      </w:r>
      <w:r w:rsidR="004C0C9C" w:rsidRPr="00262D6E">
        <w:rPr>
          <w:rFonts w:ascii="Times New Roman" w:hAnsi="Times New Roman" w:cs="Times New Roman"/>
          <w:lang w:val="es-ES"/>
        </w:rPr>
        <w:t xml:space="preserve">que detallan metodología </w:t>
      </w:r>
      <w:r w:rsidR="00621CCE" w:rsidRPr="00262D6E">
        <w:rPr>
          <w:rFonts w:ascii="Times New Roman" w:hAnsi="Times New Roman" w:cs="Times New Roman"/>
          <w:lang w:val="es-ES"/>
        </w:rPr>
        <w:t xml:space="preserve">de Diseño Centrado en el Usuario </w:t>
      </w:r>
      <w:r w:rsidR="00621CCE"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"(20)", "plainTextFormattedCitation" : "(20)", "previouslyFormattedCitation" : "(20)" }, "properties" : {  }, "schema" : "https://github.com/citation-style-language/schema/raw/master/csl-citation.json" }</w:instrText>
      </w:r>
      <w:r w:rsidR="00621CCE"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(20)</w:t>
      </w:r>
      <w:r w:rsidR="00621CCE" w:rsidRPr="00262D6E">
        <w:rPr>
          <w:rFonts w:ascii="Times New Roman" w:hAnsi="Times New Roman" w:cs="Times New Roman"/>
          <w:lang w:val="es-ES"/>
        </w:rPr>
        <w:fldChar w:fldCharType="end"/>
      </w:r>
      <w:r w:rsidR="00621CCE"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"(21)", "plainTextFormattedCitation" : "(21)", "previouslyFormattedCitation" : "(21)" }, "properties" : {  }, "schema" : "https://github.com/citation-style-language/schema/raw/master/csl-citation.json" }</w:instrText>
      </w:r>
      <w:r w:rsidR="00621CCE"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(21)</w:t>
      </w:r>
      <w:r w:rsidR="00621CCE" w:rsidRPr="00262D6E">
        <w:rPr>
          <w:rFonts w:ascii="Times New Roman" w:hAnsi="Times New Roman" w:cs="Times New Roman"/>
          <w:lang w:val="es-ES"/>
        </w:rPr>
        <w:fldChar w:fldCharType="end"/>
      </w:r>
      <w:r w:rsidR="00651939" w:rsidRPr="00262D6E">
        <w:rPr>
          <w:rFonts w:ascii="Times New Roman" w:hAnsi="Times New Roman" w:cs="Times New Roman"/>
          <w:lang w:val="es-ES"/>
        </w:rPr>
        <w:t xml:space="preserve"> que desarrolla estándares que garantizan el crecimiento sostenible del internet</w:t>
      </w:r>
      <w:r w:rsidRPr="00262D6E">
        <w:rPr>
          <w:rFonts w:ascii="Times New Roman" w:hAnsi="Times New Roman" w:cs="Times New Roman"/>
          <w:lang w:val="es-ES"/>
        </w:rPr>
        <w:t>, tiene 3 componentes principales:</w:t>
      </w:r>
    </w:p>
    <w:p w14:paraId="42A5A6B9" w14:textId="77777777" w:rsidR="00B674F0" w:rsidRPr="00262D6E" w:rsidRDefault="00B674F0" w:rsidP="00262D6E">
      <w:pPr>
        <w:spacing w:line="360" w:lineRule="auto"/>
        <w:jc w:val="both"/>
        <w:rPr>
          <w:rFonts w:ascii="Times New Roman" w:hAnsi="Times New Roman" w:cs="Times New Roman"/>
          <w:lang w:val="es-ES"/>
        </w:rPr>
      </w:pPr>
    </w:p>
    <w:p w14:paraId="67F9D3EE" w14:textId="6CC57723"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t>Análisis:</w:t>
      </w:r>
      <w:r w:rsidRPr="00262D6E">
        <w:rPr>
          <w:rFonts w:ascii="Times New Roman" w:hAnsi="Times New Roman" w:cs="Times New Roman"/>
          <w:lang w:val="es-ES"/>
        </w:rPr>
        <w:t xml:space="preserve"> Se recopila información sobre el contexto de uso y los requerimientos específicos para el sistema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Tiene a su vez 3 componentes:</w:t>
      </w:r>
    </w:p>
    <w:p w14:paraId="764451A9"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Análisis corporativo, que permite identificar:</w:t>
      </w:r>
    </w:p>
    <w:p w14:paraId="35FDB86E" w14:textId="1D99AD54"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Objetivos corporativos</w:t>
      </w:r>
      <w:r w:rsidR="007B7445" w:rsidRPr="00262D6E">
        <w:rPr>
          <w:rFonts w:ascii="Times New Roman" w:hAnsi="Times New Roman" w:cs="Times New Roman"/>
          <w:lang w:val="es-ES"/>
        </w:rPr>
        <w:t>.</w:t>
      </w:r>
    </w:p>
    <w:p w14:paraId="61992D80" w14:textId="7927411D"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Requerimientos corporativos</w:t>
      </w:r>
      <w:r w:rsidR="007B7445" w:rsidRPr="00262D6E">
        <w:rPr>
          <w:rFonts w:ascii="Times New Roman" w:hAnsi="Times New Roman" w:cs="Times New Roman"/>
          <w:lang w:val="es-ES"/>
        </w:rPr>
        <w:t>.</w:t>
      </w:r>
    </w:p>
    <w:p w14:paraId="4C7363A9" w14:textId="1EF8D28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Imagen que la empresa desea proyectar a través del sistema</w:t>
      </w:r>
      <w:r w:rsidR="007B7445" w:rsidRPr="00262D6E">
        <w:rPr>
          <w:rFonts w:ascii="Times New Roman" w:hAnsi="Times New Roman" w:cs="Times New Roman"/>
          <w:lang w:val="es-ES"/>
        </w:rPr>
        <w:t>.</w:t>
      </w:r>
    </w:p>
    <w:p w14:paraId="01C33446" w14:textId="0EA0B7A9"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Desafíos y Limitaciones que enfrentará el sistema</w:t>
      </w:r>
      <w:r w:rsidR="007B7445" w:rsidRPr="00262D6E">
        <w:rPr>
          <w:rFonts w:ascii="Times New Roman" w:hAnsi="Times New Roman" w:cs="Times New Roman"/>
          <w:lang w:val="es-ES"/>
        </w:rPr>
        <w:t>.</w:t>
      </w:r>
    </w:p>
    <w:p w14:paraId="38B907CB" w14:textId="77777777"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Análisis del usuario, para identificar:</w:t>
      </w:r>
    </w:p>
    <w:p w14:paraId="2D6CD097" w14:textId="49F090E4"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Usuarios finales</w:t>
      </w:r>
      <w:r w:rsidR="007B7445" w:rsidRPr="00262D6E">
        <w:rPr>
          <w:rFonts w:ascii="Times New Roman" w:hAnsi="Times New Roman" w:cs="Times New Roman"/>
          <w:lang w:val="es-ES"/>
        </w:rPr>
        <w:t>.</w:t>
      </w:r>
    </w:p>
    <w:p w14:paraId="428AF32B" w14:textId="0C324ABF"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Objetivos de los usuarios finales en el sistema</w:t>
      </w:r>
      <w:r w:rsidR="007B7445" w:rsidRPr="00262D6E">
        <w:rPr>
          <w:rFonts w:ascii="Times New Roman" w:hAnsi="Times New Roman" w:cs="Times New Roman"/>
          <w:lang w:val="es-ES"/>
        </w:rPr>
        <w:t>.</w:t>
      </w:r>
    </w:p>
    <w:p w14:paraId="679F88F1" w14:textId="77777777"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Conocimientos previos, experiencia y entorno de los usuarios</w:t>
      </w:r>
    </w:p>
    <w:p w14:paraId="6E557AF6" w14:textId="77777777" w:rsidR="00B674F0" w:rsidRPr="00262D6E" w:rsidRDefault="00B674F0" w:rsidP="00262D6E">
      <w:pPr>
        <w:pStyle w:val="Prrafodelista"/>
        <w:numPr>
          <w:ilvl w:val="1"/>
          <w:numId w:val="6"/>
        </w:numPr>
        <w:spacing w:line="360" w:lineRule="auto"/>
        <w:ind w:left="1434" w:hanging="357"/>
        <w:jc w:val="both"/>
        <w:rPr>
          <w:rFonts w:ascii="Times New Roman" w:hAnsi="Times New Roman" w:cs="Times New Roman"/>
          <w:lang w:val="es-ES"/>
        </w:rPr>
      </w:pPr>
      <w:r w:rsidRPr="00262D6E">
        <w:rPr>
          <w:rFonts w:ascii="Times New Roman" w:hAnsi="Times New Roman" w:cs="Times New Roman"/>
          <w:lang w:val="es-ES"/>
        </w:rPr>
        <w:t>Análisis del sistema:</w:t>
      </w:r>
    </w:p>
    <w:p w14:paraId="605B2168" w14:textId="07B9BA18"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Arquitectura de la Información: Identificar el contenido del sistema, su agrupación y jerarquía</w:t>
      </w:r>
      <w:r w:rsidR="007B7445" w:rsidRPr="00262D6E">
        <w:rPr>
          <w:rFonts w:ascii="Times New Roman" w:hAnsi="Times New Roman" w:cs="Times New Roman"/>
          <w:lang w:val="es-ES"/>
        </w:rPr>
        <w:t>.</w:t>
      </w:r>
    </w:p>
    <w:p w14:paraId="231D7E4E" w14:textId="78D5650A"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Flujo: Identificar el flujo que tendrá el sistema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decir, </w:t>
      </w:r>
      <w:proofErr w:type="spellStart"/>
      <w:r w:rsidRPr="00262D6E">
        <w:rPr>
          <w:rFonts w:ascii="Times New Roman" w:hAnsi="Times New Roman" w:cs="Times New Roman"/>
          <w:lang w:val="es-ES"/>
        </w:rPr>
        <w:t>cual</w:t>
      </w:r>
      <w:proofErr w:type="spellEnd"/>
      <w:r w:rsidRPr="00262D6E">
        <w:rPr>
          <w:rFonts w:ascii="Times New Roman" w:hAnsi="Times New Roman" w:cs="Times New Roman"/>
          <w:lang w:val="es-ES"/>
        </w:rPr>
        <w:t xml:space="preserve"> será el orden de las pantallas que verá el usuario final cuando utilice el sistema</w:t>
      </w:r>
      <w:r w:rsidR="007B7445" w:rsidRPr="00262D6E">
        <w:rPr>
          <w:rFonts w:ascii="Times New Roman" w:hAnsi="Times New Roman" w:cs="Times New Roman"/>
          <w:lang w:val="es-ES"/>
        </w:rPr>
        <w:t>.</w:t>
      </w:r>
    </w:p>
    <w:p w14:paraId="3D8342EA" w14:textId="5BCD1A79"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Benchmarking: Realizar búsqueda de sistemas similares donde se </w:t>
      </w:r>
      <w:proofErr w:type="spellStart"/>
      <w:r w:rsidRPr="00262D6E">
        <w:rPr>
          <w:rFonts w:ascii="Times New Roman" w:hAnsi="Times New Roman" w:cs="Times New Roman"/>
          <w:lang w:val="es-ES"/>
        </w:rPr>
        <w:t>busco</w:t>
      </w:r>
      <w:proofErr w:type="spellEnd"/>
      <w:r w:rsidRPr="00262D6E">
        <w:rPr>
          <w:rFonts w:ascii="Times New Roman" w:hAnsi="Times New Roman" w:cs="Times New Roman"/>
          <w:lang w:val="es-ES"/>
        </w:rPr>
        <w:t xml:space="preserve"> dar solución a un problema similar</w:t>
      </w:r>
      <w:r w:rsidR="007B7445" w:rsidRPr="00262D6E">
        <w:rPr>
          <w:rFonts w:ascii="Times New Roman" w:hAnsi="Times New Roman" w:cs="Times New Roman"/>
          <w:lang w:val="es-ES"/>
        </w:rPr>
        <w:t>.</w:t>
      </w:r>
    </w:p>
    <w:p w14:paraId="6FAAD6E8" w14:textId="32130DB2" w:rsidR="00B674F0" w:rsidRPr="00262D6E" w:rsidRDefault="00B674F0" w:rsidP="00262D6E">
      <w:pPr>
        <w:pStyle w:val="Prrafodelista"/>
        <w:numPr>
          <w:ilvl w:val="2"/>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Creación de una ‘Persona’: Consiste en la invención de una historia de un usuario final (persona) que tenga ciertas necesidades </w:t>
      </w:r>
      <w:proofErr w:type="spellStart"/>
      <w:r w:rsidRPr="00262D6E">
        <w:rPr>
          <w:rFonts w:ascii="Times New Roman" w:hAnsi="Times New Roman" w:cs="Times New Roman"/>
          <w:lang w:val="es-ES"/>
        </w:rPr>
        <w:t>especificas</w:t>
      </w:r>
      <w:proofErr w:type="spellEnd"/>
      <w:r w:rsidRPr="00262D6E">
        <w:rPr>
          <w:rFonts w:ascii="Times New Roman" w:hAnsi="Times New Roman" w:cs="Times New Roman"/>
          <w:lang w:val="es-ES"/>
        </w:rPr>
        <w:t xml:space="preserve"> (escenario) y que necesite hacer uso de nuestro sistema para un fin </w:t>
      </w:r>
      <w:proofErr w:type="spellStart"/>
      <w:r w:rsidRPr="00262D6E">
        <w:rPr>
          <w:rFonts w:ascii="Times New Roman" w:hAnsi="Times New Roman" w:cs="Times New Roman"/>
          <w:lang w:val="es-ES"/>
        </w:rPr>
        <w:t>especifico</w:t>
      </w:r>
      <w:proofErr w:type="spellEnd"/>
      <w:r w:rsidRPr="00262D6E">
        <w:rPr>
          <w:rFonts w:ascii="Times New Roman" w:hAnsi="Times New Roman" w:cs="Times New Roman"/>
          <w:lang w:val="es-ES"/>
        </w:rPr>
        <w:t xml:space="preserve"> (caso)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Haciendo varios ‘personas’ con diferentes usuarios se logra que no se pase por alto ninguna de sus necesidades y requerimientos</w:t>
      </w:r>
      <w:r w:rsidR="007B7445" w:rsidRPr="00262D6E">
        <w:rPr>
          <w:rFonts w:ascii="Times New Roman" w:hAnsi="Times New Roman" w:cs="Times New Roman"/>
          <w:lang w:val="es-ES"/>
        </w:rPr>
        <w:t>.</w:t>
      </w:r>
    </w:p>
    <w:p w14:paraId="08038290" w14:textId="77777777"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lastRenderedPageBreak/>
        <w:t>Diseño:</w:t>
      </w:r>
      <w:r w:rsidRPr="00262D6E">
        <w:rPr>
          <w:rFonts w:ascii="Times New Roman" w:hAnsi="Times New Roman" w:cs="Times New Roman"/>
          <w:lang w:val="es-ES"/>
        </w:rPr>
        <w:t xml:space="preserve"> Con toda la información recolectada se procede a la fase de diseño que consiste en realizar lo siguiente:</w:t>
      </w:r>
    </w:p>
    <w:p w14:paraId="09B48098" w14:textId="6753530C"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Storyboard</w:t>
      </w:r>
      <w:proofErr w:type="spellEnd"/>
      <w:r w:rsidRPr="00262D6E">
        <w:rPr>
          <w:rFonts w:ascii="Times New Roman" w:hAnsi="Times New Roman" w:cs="Times New Roman"/>
          <w:lang w:val="es-ES"/>
        </w:rPr>
        <w:t>: Se hacen bocetos que representan el flujo que va a seguir el sistema, con estos bocetos se pueden proponer diversos flujos para encontrar la mejor propuesta</w:t>
      </w:r>
      <w:r w:rsidR="007B7445" w:rsidRPr="00262D6E">
        <w:rPr>
          <w:rFonts w:ascii="Times New Roman" w:hAnsi="Times New Roman" w:cs="Times New Roman"/>
          <w:lang w:val="es-ES"/>
        </w:rPr>
        <w:t>.</w:t>
      </w:r>
    </w:p>
    <w:p w14:paraId="6CB5F61F" w14:textId="0B9AAD78"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Se utiliza para la diagramación del sistema, con esto se puede uno enfocar en cuáles serán los bloques de información y cómo funciona la interacción del usuario para llegar a cumplir su meta</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Pueden hacerse tanto </w:t>
      </w: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xml:space="preserve"> en lápiz y papel (de baja calidad) y/o </w:t>
      </w: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xml:space="preserve"> en programas especializados (de alta calidad)</w:t>
      </w:r>
      <w:r w:rsidR="007B7445" w:rsidRPr="00262D6E">
        <w:rPr>
          <w:rFonts w:ascii="Times New Roman" w:hAnsi="Times New Roman" w:cs="Times New Roman"/>
          <w:lang w:val="es-ES"/>
        </w:rPr>
        <w:t>.</w:t>
      </w:r>
    </w:p>
    <w:p w14:paraId="1BAFF83A" w14:textId="5928BC92"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Mockup</w:t>
      </w:r>
      <w:proofErr w:type="spellEnd"/>
      <w:r w:rsidRPr="00262D6E">
        <w:rPr>
          <w:rFonts w:ascii="Times New Roman" w:hAnsi="Times New Roman" w:cs="Times New Roman"/>
          <w:lang w:val="es-ES"/>
        </w:rPr>
        <w:t>: Es una maqueta realizada para demostración y evaluación del diseño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Esta se realiza en programas como Photoshop CC en donde se presta bastante atención a los detalles como colores y textos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Este proceso debe hacerse para cada una de las pantallas que tenga el sistema</w:t>
      </w:r>
      <w:r w:rsidR="007B7445" w:rsidRPr="00262D6E">
        <w:rPr>
          <w:rFonts w:ascii="Times New Roman" w:hAnsi="Times New Roman" w:cs="Times New Roman"/>
          <w:lang w:val="es-ES"/>
        </w:rPr>
        <w:t>.</w:t>
      </w:r>
    </w:p>
    <w:p w14:paraId="48D29160" w14:textId="764C761D"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proofErr w:type="spellStart"/>
      <w:r w:rsidRPr="00262D6E">
        <w:rPr>
          <w:rFonts w:ascii="Times New Roman" w:hAnsi="Times New Roman" w:cs="Times New Roman"/>
          <w:lang w:val="es-ES"/>
        </w:rPr>
        <w:t>Prototyping</w:t>
      </w:r>
      <w:proofErr w:type="spellEnd"/>
      <w:r w:rsidRPr="00262D6E">
        <w:rPr>
          <w:rFonts w:ascii="Times New Roman" w:hAnsi="Times New Roman" w:cs="Times New Roman"/>
          <w:lang w:val="es-ES"/>
        </w:rPr>
        <w:t xml:space="preserve">: Es la forma de darle interacción a los </w:t>
      </w:r>
      <w:proofErr w:type="spellStart"/>
      <w:r w:rsidRPr="00262D6E">
        <w:rPr>
          <w:rFonts w:ascii="Times New Roman" w:hAnsi="Times New Roman" w:cs="Times New Roman"/>
          <w:lang w:val="es-ES"/>
        </w:rPr>
        <w:t>mockups</w:t>
      </w:r>
      <w:proofErr w:type="spellEnd"/>
      <w:r w:rsidRPr="00262D6E">
        <w:rPr>
          <w:rFonts w:ascii="Times New Roman" w:hAnsi="Times New Roman" w:cs="Times New Roman"/>
          <w:lang w:val="es-ES"/>
        </w:rPr>
        <w:t xml:space="preserve"> de las diversas pantallas para tener un resultado final unificado en el que se aprecie tanto la distribución, detalles y flujo del sistema</w:t>
      </w:r>
      <w:r w:rsidR="007B7445" w:rsidRPr="00262D6E">
        <w:rPr>
          <w:rFonts w:ascii="Times New Roman" w:hAnsi="Times New Roman" w:cs="Times New Roman"/>
          <w:lang w:val="es-ES"/>
        </w:rPr>
        <w:t>.</w:t>
      </w:r>
    </w:p>
    <w:p w14:paraId="511FF494" w14:textId="622E4818" w:rsidR="00B674F0" w:rsidRPr="00262D6E" w:rsidRDefault="00B674F0" w:rsidP="00262D6E">
      <w:pPr>
        <w:spacing w:line="360" w:lineRule="auto"/>
        <w:ind w:left="1080"/>
        <w:jc w:val="both"/>
        <w:rPr>
          <w:rFonts w:ascii="Times New Roman" w:hAnsi="Times New Roman" w:cs="Times New Roman"/>
          <w:lang w:val="es-ES"/>
        </w:rPr>
      </w:pPr>
      <w:r w:rsidRPr="00262D6E">
        <w:rPr>
          <w:rFonts w:ascii="Times New Roman" w:hAnsi="Times New Roman" w:cs="Times New Roman"/>
          <w:lang w:val="es-ES"/>
        </w:rPr>
        <w:t>Cabe resaltar que la fase de diseño y la fase de evaluación, son iterativas, es decir que se repite el proceso la cantidad de veces que sea necesario para tener un diseño consistente</w:t>
      </w:r>
      <w:r w:rsidR="007B7445" w:rsidRPr="00262D6E">
        <w:rPr>
          <w:rFonts w:ascii="Times New Roman" w:hAnsi="Times New Roman" w:cs="Times New Roman"/>
          <w:lang w:val="es-ES"/>
        </w:rPr>
        <w:t>.</w:t>
      </w:r>
    </w:p>
    <w:p w14:paraId="51F6B066" w14:textId="77777777" w:rsidR="00B674F0" w:rsidRPr="00262D6E" w:rsidRDefault="00B674F0" w:rsidP="00262D6E">
      <w:pPr>
        <w:pStyle w:val="Prrafodelista"/>
        <w:numPr>
          <w:ilvl w:val="0"/>
          <w:numId w:val="6"/>
        </w:numPr>
        <w:spacing w:line="360" w:lineRule="auto"/>
        <w:jc w:val="both"/>
        <w:rPr>
          <w:rFonts w:ascii="Times New Roman" w:hAnsi="Times New Roman" w:cs="Times New Roman"/>
          <w:lang w:val="es-ES"/>
        </w:rPr>
      </w:pPr>
      <w:r w:rsidRPr="00262D6E">
        <w:rPr>
          <w:rFonts w:ascii="Times New Roman" w:hAnsi="Times New Roman" w:cs="Times New Roman"/>
          <w:i/>
          <w:lang w:val="es-ES"/>
        </w:rPr>
        <w:t>Evaluación:</w:t>
      </w:r>
      <w:r w:rsidRPr="00262D6E">
        <w:rPr>
          <w:rFonts w:ascii="Times New Roman" w:hAnsi="Times New Roman" w:cs="Times New Roman"/>
          <w:lang w:val="es-ES"/>
        </w:rPr>
        <w:t xml:space="preserve"> Consiste en la evaluación de un prototipo funcional con diversos tipos de pruebas, siendo las más comunes:</w:t>
      </w:r>
    </w:p>
    <w:p w14:paraId="7FDA22B3" w14:textId="7B1C30E4"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Evaluación </w:t>
      </w:r>
      <w:proofErr w:type="spellStart"/>
      <w:r w:rsidRPr="00262D6E">
        <w:rPr>
          <w:rFonts w:ascii="Times New Roman" w:hAnsi="Times New Roman" w:cs="Times New Roman"/>
          <w:lang w:val="es-ES"/>
        </w:rPr>
        <w:t>Heuristica</w:t>
      </w:r>
      <w:proofErr w:type="spellEnd"/>
      <w:r w:rsidRPr="00262D6E">
        <w:rPr>
          <w:rFonts w:ascii="Times New Roman" w:hAnsi="Times New Roman" w:cs="Times New Roman"/>
          <w:lang w:val="es-ES"/>
        </w:rPr>
        <w:t xml:space="preserve">: Test realizado por el mismo diseñador para encontrar posibles errores de usabilidad, es una prueba rápida y efectiva donde se revisa que se cumplan los 10 principios de heurística de </w:t>
      </w:r>
      <w:proofErr w:type="spellStart"/>
      <w:r w:rsidRPr="00262D6E">
        <w:rPr>
          <w:rFonts w:ascii="Times New Roman" w:hAnsi="Times New Roman" w:cs="Times New Roman"/>
          <w:lang w:val="es-ES"/>
        </w:rPr>
        <w:t>Molich</w:t>
      </w:r>
      <w:proofErr w:type="spellEnd"/>
      <w:r w:rsidRPr="00262D6E">
        <w:rPr>
          <w:rFonts w:ascii="Times New Roman" w:hAnsi="Times New Roman" w:cs="Times New Roman"/>
          <w:lang w:val="es-ES"/>
        </w:rPr>
        <w:t xml:space="preserve"> y </w:t>
      </w:r>
      <w:proofErr w:type="spellStart"/>
      <w:r w:rsidRPr="00262D6E">
        <w:rPr>
          <w:rFonts w:ascii="Times New Roman" w:hAnsi="Times New Roman" w:cs="Times New Roman"/>
          <w:lang w:val="es-ES"/>
        </w:rPr>
        <w:t>Nielsen</w:t>
      </w:r>
      <w:proofErr w:type="spellEnd"/>
      <w:r w:rsidRPr="00262D6E">
        <w:rPr>
          <w:rFonts w:ascii="Times New Roman" w:hAnsi="Times New Roman" w:cs="Times New Roman"/>
          <w:lang w:val="es-ES"/>
        </w:rPr>
        <w:fldChar w:fldCharType="begin" w:fldLock="1"/>
      </w:r>
      <w:r w:rsidR="00CE2377" w:rsidRPr="00262D6E">
        <w:rPr>
          <w:rFonts w:ascii="Times New Roman" w:hAnsi="Times New Roman"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"(21)", "plainTextFormattedCitation" : "(21)", "previouslyFormattedCitation" : "(21)" }, "properties" : {  }, "schema" : "https://github.com/citation-style-language/schema/raw/master/csl-citation.json" }</w:instrText>
      </w:r>
      <w:r w:rsidRPr="00262D6E">
        <w:rPr>
          <w:rFonts w:ascii="Times New Roman" w:hAnsi="Times New Roman" w:cs="Times New Roman"/>
          <w:lang w:val="es-ES"/>
        </w:rPr>
        <w:fldChar w:fldCharType="separate"/>
      </w:r>
      <w:r w:rsidR="000119FC" w:rsidRPr="00262D6E">
        <w:rPr>
          <w:rFonts w:ascii="Times New Roman" w:hAnsi="Times New Roman" w:cs="Times New Roman"/>
          <w:noProof/>
          <w:lang w:val="es-ES"/>
        </w:rPr>
        <w:t>(21)</w:t>
      </w:r>
      <w:r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2DE4BAAE" w14:textId="2BE36813" w:rsidR="00B674F0" w:rsidRPr="00262D6E" w:rsidRDefault="00D90FCF"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Paseos Cognitivos</w:t>
      </w:r>
      <w:r w:rsidR="00B674F0" w:rsidRPr="00262D6E">
        <w:rPr>
          <w:rFonts w:ascii="Times New Roman" w:hAnsi="Times New Roman" w:cs="Times New Roman"/>
          <w:lang w:val="es-ES"/>
        </w:rPr>
        <w:t>: Prueba realizada utilizando ‘personas’ para comprobar que esas personas con esos escenarios y en ese caso, puedan cumplir el objetivo deseado</w:t>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Normalmente no implica usuarios finales y es realizada por el equipo de diseño</w:t>
      </w:r>
      <w:r w:rsidR="007B7445" w:rsidRPr="00262D6E">
        <w:rPr>
          <w:rFonts w:ascii="Times New Roman" w:hAnsi="Times New Roman" w:cs="Times New Roman"/>
          <w:lang w:val="es-ES"/>
        </w:rPr>
        <w:t>.</w:t>
      </w:r>
    </w:p>
    <w:p w14:paraId="3ADA7CCE" w14:textId="34A0A814" w:rsidR="00B674F0" w:rsidRPr="00262D6E" w:rsidRDefault="00B674F0" w:rsidP="00262D6E">
      <w:pPr>
        <w:pStyle w:val="Prrafodelista"/>
        <w:numPr>
          <w:ilvl w:val="1"/>
          <w:numId w:val="6"/>
        </w:numPr>
        <w:spacing w:line="360" w:lineRule="auto"/>
        <w:jc w:val="both"/>
        <w:rPr>
          <w:rFonts w:ascii="Times New Roman" w:hAnsi="Times New Roman" w:cs="Times New Roman"/>
          <w:lang w:val="es-ES"/>
        </w:rPr>
      </w:pPr>
      <w:r w:rsidRPr="00262D6E">
        <w:rPr>
          <w:rFonts w:ascii="Times New Roman" w:hAnsi="Times New Roman" w:cs="Times New Roman"/>
          <w:lang w:val="es-ES"/>
        </w:rPr>
        <w:t>T</w:t>
      </w:r>
      <w:r w:rsidR="00D90FCF" w:rsidRPr="00262D6E">
        <w:rPr>
          <w:rFonts w:ascii="Times New Roman" w:hAnsi="Times New Roman" w:cs="Times New Roman"/>
          <w:lang w:val="es-ES"/>
        </w:rPr>
        <w:t>est de Usuarios</w:t>
      </w:r>
      <w:r w:rsidRPr="00262D6E">
        <w:rPr>
          <w:rFonts w:ascii="Times New Roman" w:hAnsi="Times New Roman" w:cs="Times New Roman"/>
          <w:lang w:val="es-ES"/>
        </w:rPr>
        <w:t xml:space="preserve">: Pruebas con usuarios para encontrar posibles problemas de usabilidad, se enfoca en darle al usuario una tarea a realizar dentro del sistema y documentar el </w:t>
      </w:r>
      <w:proofErr w:type="spellStart"/>
      <w:r w:rsidRPr="00262D6E">
        <w:rPr>
          <w:rFonts w:ascii="Times New Roman" w:hAnsi="Times New Roman" w:cs="Times New Roman"/>
          <w:lang w:val="es-ES"/>
        </w:rPr>
        <w:t>como</w:t>
      </w:r>
      <w:proofErr w:type="spellEnd"/>
      <w:r w:rsidRPr="00262D6E">
        <w:rPr>
          <w:rFonts w:ascii="Times New Roman" w:hAnsi="Times New Roman" w:cs="Times New Roman"/>
          <w:lang w:val="es-ES"/>
        </w:rPr>
        <w:t xml:space="preserve"> y si es que llega a cumplir su objetivo o no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r w:rsidRPr="00262D6E">
        <w:rPr>
          <w:rFonts w:ascii="Times New Roman" w:hAnsi="Times New Roman" w:cs="Times New Roman"/>
          <w:lang w:val="es-ES"/>
        </w:rPr>
        <w:lastRenderedPageBreak/>
        <w:t>Adicionalmente, con este test se ve la efectividad del sistema y se recogen percepciones y opiniones del usuario</w:t>
      </w:r>
      <w:r w:rsidR="007B7445" w:rsidRPr="00262D6E">
        <w:rPr>
          <w:rFonts w:ascii="Times New Roman" w:hAnsi="Times New Roman" w:cs="Times New Roman"/>
          <w:lang w:val="es-ES"/>
        </w:rPr>
        <w:t>.</w:t>
      </w:r>
    </w:p>
    <w:p w14:paraId="6AF2AB46" w14:textId="77777777" w:rsidR="00B674F0" w:rsidRPr="00262D6E" w:rsidRDefault="00B674F0" w:rsidP="00262D6E">
      <w:pPr>
        <w:spacing w:line="360" w:lineRule="auto"/>
        <w:jc w:val="both"/>
        <w:rPr>
          <w:rFonts w:ascii="Times New Roman" w:hAnsi="Times New Roman" w:cs="Times New Roman"/>
          <w:lang w:val="es-ES"/>
        </w:rPr>
      </w:pPr>
    </w:p>
    <w:p w14:paraId="046E4DD5" w14:textId="7C214A18" w:rsidR="0061457F" w:rsidRPr="00262D6E" w:rsidRDefault="0061457F" w:rsidP="00262D6E">
      <w:pPr>
        <w:pStyle w:val="Ttulo3"/>
        <w:numPr>
          <w:ilvl w:val="1"/>
          <w:numId w:val="17"/>
        </w:numPr>
        <w:spacing w:line="360" w:lineRule="auto"/>
        <w:rPr>
          <w:rFonts w:cs="Times New Roman"/>
        </w:rPr>
      </w:pPr>
      <w:r w:rsidRPr="00262D6E">
        <w:rPr>
          <w:rFonts w:cs="Times New Roman"/>
        </w:rPr>
        <w:t>Casos de uso</w:t>
      </w:r>
      <w:r w:rsidR="00AC43BB" w:rsidRPr="00262D6E">
        <w:rPr>
          <w:rFonts w:cs="Times New Roman"/>
        </w:rPr>
        <w:t>: Diseño Centrado en el Usuario</w:t>
      </w:r>
      <w:r w:rsidRPr="00262D6E">
        <w:rPr>
          <w:rFonts w:cs="Times New Roman"/>
        </w:rPr>
        <w:t xml:space="preserve"> en el mundo</w:t>
      </w:r>
    </w:p>
    <w:p w14:paraId="16ACA678" w14:textId="22C481E6" w:rsidR="0061457F" w:rsidRPr="00262D6E" w:rsidRDefault="00AC43BB" w:rsidP="00262D6E">
      <w:pPr>
        <w:pStyle w:val="Ttulo3"/>
        <w:numPr>
          <w:ilvl w:val="1"/>
          <w:numId w:val="17"/>
        </w:numPr>
        <w:spacing w:line="360" w:lineRule="auto"/>
        <w:rPr>
          <w:rFonts w:cs="Times New Roman"/>
        </w:rPr>
      </w:pPr>
      <w:r w:rsidRPr="00262D6E">
        <w:rPr>
          <w:rFonts w:cs="Times New Roman"/>
        </w:rPr>
        <w:t>Casos</w:t>
      </w:r>
      <w:r w:rsidR="0061457F" w:rsidRPr="00262D6E">
        <w:rPr>
          <w:rFonts w:cs="Times New Roman"/>
        </w:rPr>
        <w:t xml:space="preserve"> </w:t>
      </w:r>
      <w:r w:rsidRPr="00262D6E">
        <w:rPr>
          <w:rFonts w:cs="Times New Roman"/>
        </w:rPr>
        <w:t>de Uso:</w:t>
      </w:r>
      <w:r w:rsidR="0061457F" w:rsidRPr="00262D6E">
        <w:rPr>
          <w:rFonts w:cs="Times New Roman"/>
        </w:rPr>
        <w:t xml:space="preserve"> </w:t>
      </w:r>
      <w:r w:rsidRPr="00262D6E">
        <w:rPr>
          <w:rFonts w:cs="Times New Roman"/>
        </w:rPr>
        <w:t xml:space="preserve">Diseño Centrado en el Usuario </w:t>
      </w:r>
      <w:r w:rsidR="0061457F" w:rsidRPr="00262D6E">
        <w:rPr>
          <w:rFonts w:cs="Times New Roman"/>
        </w:rPr>
        <w:t>en Perú</w:t>
      </w:r>
    </w:p>
    <w:p w14:paraId="787B0502" w14:textId="77777777" w:rsidR="0061457F" w:rsidRPr="00262D6E" w:rsidRDefault="0061457F" w:rsidP="00262D6E">
      <w:pPr>
        <w:spacing w:line="360" w:lineRule="auto"/>
        <w:jc w:val="both"/>
        <w:rPr>
          <w:rFonts w:ascii="Times New Roman" w:hAnsi="Times New Roman" w:cs="Times New Roman"/>
          <w:lang w:val="es-ES"/>
        </w:rPr>
      </w:pPr>
    </w:p>
    <w:p w14:paraId="227C1F81" w14:textId="3ACC1244" w:rsidR="0061457F" w:rsidRPr="004C67AC" w:rsidRDefault="0061457F"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Actualmente en el Perú, el Diseño Centrado en el Usuario está entrando con fuerza a diversas empresas con el nombre Experiencia de Usuario (UX, </w:t>
      </w:r>
      <w:proofErr w:type="spellStart"/>
      <w:r w:rsidRPr="004C67AC">
        <w:rPr>
          <w:rFonts w:ascii="Times New Roman" w:hAnsi="Times New Roman" w:cs="Times New Roman"/>
          <w:highlight w:val="green"/>
          <w:lang w:val="es-ES"/>
        </w:rPr>
        <w:t>User</w:t>
      </w:r>
      <w:proofErr w:type="spellEnd"/>
      <w:r w:rsidRPr="004C67AC">
        <w:rPr>
          <w:rFonts w:ascii="Times New Roman" w:hAnsi="Times New Roman" w:cs="Times New Roman"/>
          <w:highlight w:val="green"/>
          <w:lang w:val="es-ES"/>
        </w:rPr>
        <w:t xml:space="preserve"> </w:t>
      </w:r>
      <w:proofErr w:type="spellStart"/>
      <w:r w:rsidRPr="004C67AC">
        <w:rPr>
          <w:rFonts w:ascii="Times New Roman" w:hAnsi="Times New Roman" w:cs="Times New Roman"/>
          <w:highlight w:val="green"/>
          <w:lang w:val="es-ES"/>
        </w:rPr>
        <w:t>Experience</w:t>
      </w:r>
      <w:proofErr w:type="spellEnd"/>
      <w:r w:rsidRPr="004C67AC">
        <w:rPr>
          <w:rFonts w:ascii="Times New Roman" w:hAnsi="Times New Roman" w:cs="Times New Roman"/>
          <w:highlight w:val="green"/>
          <w:lang w:val="es-ES"/>
        </w:rPr>
        <w:t>). La definición de UX lo toman como el punto medio entre el diseño, innovación, tecnología, negocios, marketing y psicología que buscan optimizar procesos y servicios de manera confiable en el tiempo, reduciendo costos y sobretodo, fidelizando al cliente ya que mejora la satisfacción del ultimo con estas prácticas</w:t>
      </w:r>
      <w:r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"https://gestion.pe/blog/la-economia-de-la-experiencia/2017/05/la-dolorosa-falta-de-ux-en-latinoamerica.html", "accessed" : { "date-parts" : [ [ "2018", "1", "23" ] ] }, "id" : "ITEM-1", "issued" : { "date-parts" : [ [ "0" ] ] }, "title" : "La dolorosa falta de UX en Latinoam\u00e9rica | Blogs | Gesti\u00f3n", "type" : "webpage" }, "uris" : [ "http://www.mendeley.com/documents/?uuid=6ac3fd02-5772-3329-a8b3-56fa95c64327" ] } ], "mendeley" : { "formattedCitation" : "(22)", "plainTextFormattedCitation" : "(22)", "previouslyFormattedCitation" : "(22)" }, "properties" : {  }, "schema" : "https://github.com/citation-style-language/schema/raw/master/csl-citation.json" }</w:instrText>
      </w:r>
      <w:r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(22)</w:t>
      </w:r>
      <w:r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w:t>
      </w:r>
    </w:p>
    <w:p w14:paraId="0ED1626C" w14:textId="136F557F" w:rsidR="0061457F" w:rsidRPr="004C67AC" w:rsidRDefault="0061457F"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Dicho concepto se puede observar que está siendo utilizado en diversas empresas relacionadas principalmente a Banca y a </w:t>
      </w:r>
      <w:proofErr w:type="spellStart"/>
      <w:r w:rsidRPr="004C67AC">
        <w:rPr>
          <w:rFonts w:ascii="Times New Roman" w:hAnsi="Times New Roman" w:cs="Times New Roman"/>
          <w:highlight w:val="green"/>
          <w:lang w:val="es-ES"/>
        </w:rPr>
        <w:t>Retail</w:t>
      </w:r>
      <w:proofErr w:type="spellEnd"/>
      <w:r w:rsidRPr="004C67AC">
        <w:rPr>
          <w:rFonts w:ascii="Times New Roman" w:hAnsi="Times New Roman" w:cs="Times New Roman"/>
          <w:highlight w:val="green"/>
          <w:lang w:val="es-ES"/>
        </w:rPr>
        <w:t xml:space="preserve">, páginas webs de empresas como el Banco de Crédito del Perú </w:t>
      </w:r>
      <w:r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"https://www.viabcp.com/wps/portal/", "accessed" : { "date-parts" : [ [ "2018", "1", "23" ] ] }, "id" : "ITEM-1", "issued" : { "date-parts" : [ [ "0" ] ] }, "title" : "V\u00eda BCP", "type" : "webpage" }, "uris" : [ "http://www.mendeley.com/documents/?uuid=bbf52f2b-c0b6-341d-aabd-28d3393cd7e4" ] } ], "mendeley" : { "formattedCitation" : "(23)", "plainTextFormattedCitation" : "(23)", "previouslyFormattedCitation" : "(23)" }, "properties" : {  }, "schema" : "https://github.com/citation-style-language/schema/raw/master/csl-citation.json" }</w:instrText>
      </w:r>
      <w:r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(23)</w:t>
      </w:r>
      <w:r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vieron su diseño totalmente re-hecho en el año 2017 para que los usuarios o potenciales usuarios de dicho banco puedan encontrar fácilmente las soluciones bancarias que necesitan. Empresas como </w:t>
      </w:r>
      <w:proofErr w:type="spellStart"/>
      <w:r w:rsidRPr="004C67AC">
        <w:rPr>
          <w:rFonts w:ascii="Times New Roman" w:hAnsi="Times New Roman" w:cs="Times New Roman"/>
          <w:highlight w:val="green"/>
          <w:lang w:val="es-ES"/>
        </w:rPr>
        <w:t>Interbank</w:t>
      </w:r>
      <w:proofErr w:type="spellEnd"/>
      <w:r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"https://interbank.pe/", "accessed" : { "date-parts" : [ [ "2018", "1", "23" ] ] }, "id" : "ITEM-1", "issued" : { "date-parts" : [ [ "0" ] ] }, "title" : "El tiempo vale m\u00e1s que el dinero - Interbank", "type" : "webpage" }, "uris" : [ "http://www.mendeley.com/documents/?uuid=849fd735-192c-3fc0-9901-b9d98daf0c0f" ] } ], "mendeley" : { "formattedCitation" : "(24)", "plainTextFormattedCitation" : "(24)", "previouslyFormattedCitation" : "(24)" }, "properties" : {  }, "schema" : "https://github.com/citation-style-language/schema/raw/master/csl-citation.json" }</w:instrText>
      </w:r>
      <w:r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(24)</w:t>
      </w:r>
      <w:r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no solo realizaron un rediseño de su página web y su aplicativo móvil para mejorar la experiencia que pueden tener sus clientes y potenciales clientes, sino incluso hicieron un rediseño de todas sus agencias colocando mueblería más cómoda para que los clientes esperen a ser atendidos y brindando servicios que antes no ofrecían, de esta forma garantizaron la mejora de la experiencia tanto en su canal presencial como en sus canales digitales. </w:t>
      </w:r>
    </w:p>
    <w:p w14:paraId="11B97273" w14:textId="37FE97AC" w:rsidR="0061457F" w:rsidRPr="004C67AC" w:rsidRDefault="0061457F"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En el caso de empresas de </w:t>
      </w:r>
      <w:proofErr w:type="spellStart"/>
      <w:r w:rsidRPr="004C67AC">
        <w:rPr>
          <w:rFonts w:ascii="Times New Roman" w:hAnsi="Times New Roman" w:cs="Times New Roman"/>
          <w:highlight w:val="green"/>
          <w:lang w:val="es-ES"/>
        </w:rPr>
        <w:t>Retail</w:t>
      </w:r>
      <w:proofErr w:type="spellEnd"/>
      <w:r w:rsidRPr="004C67AC">
        <w:rPr>
          <w:rFonts w:ascii="Times New Roman" w:hAnsi="Times New Roman" w:cs="Times New Roman"/>
          <w:highlight w:val="green"/>
          <w:lang w:val="es-ES"/>
        </w:rPr>
        <w:t xml:space="preserve">, se observa bastante la tendencia de utilizar UX en empresas que están haciendo incidencia en su comercio por internet, empresas como Saga Falabella y Ripley por mencionar algunas han rediseñado su sistema de comercio electrónico para que sea más simple e intuitivo para el usuario. Cambiar de complejo y aprendido a simple e intuitivo es la gran apuesta que las empresas peruanas están haciendo en los últimos años ya que las compras electrónicas vienen aumentando sus ventas con un crecimiento sostenido hace siete años </w:t>
      </w:r>
      <w:r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"http://www.eleconomistaamerica.pe/economia-eAm-peru/noticias/8365122/05/17/Ventas-por-internet-en-el-Peru-se-duplicaron-en-el-2016.html", "accessed" : { "date-parts" : [ [ "2018", "1", "23" ] ] }, "id" : "ITEM-1", "issued" : { "date-parts" : [ [ "0" ] ] }, "title" : "Ventas por internet en el Per\u00fa se duplicaron en el 2016 - eleconomistaamerica.pe", "type" : "webpage" }, "uris" : [ "http://www.mendeley.com/documents/?uuid=84ffdf4c-e201-3ac0-836c-a36bac0fc699" ] } ], "mendeley" : { "formattedCitation" : "(25)", "plainTextFormattedCitation" : "(25)", "previouslyFormattedCitation" : "(25)" }, "properties" : {  }, "schema" : "https://github.com/citation-style-language/schema/raw/master/csl-citation.json" }</w:instrText>
      </w:r>
      <w:r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(25)</w:t>
      </w:r>
      <w:r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esto viene  de la mano con una mejor conectividad a la red y el aumento de uso de dispositivos móviles </w:t>
      </w:r>
      <w:proofErr w:type="spellStart"/>
      <w:r w:rsidRPr="004C67AC">
        <w:rPr>
          <w:rFonts w:ascii="Times New Roman" w:hAnsi="Times New Roman" w:cs="Times New Roman"/>
          <w:highlight w:val="green"/>
          <w:lang w:val="es-ES"/>
        </w:rPr>
        <w:t>smartphones</w:t>
      </w:r>
      <w:proofErr w:type="spellEnd"/>
      <w:r w:rsidRPr="004C67AC">
        <w:rPr>
          <w:rFonts w:ascii="Times New Roman" w:hAnsi="Times New Roman" w:cs="Times New Roman"/>
          <w:highlight w:val="green"/>
          <w:lang w:val="es-ES"/>
        </w:rPr>
        <w:t xml:space="preserve">. </w:t>
      </w:r>
    </w:p>
    <w:p w14:paraId="12685583" w14:textId="08F296DE" w:rsidR="0061457F" w:rsidRPr="00262D6E" w:rsidRDefault="0061457F"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En el ámbito público, recientemente</w:t>
      </w:r>
      <w:r w:rsidR="00D54AC4" w:rsidRPr="004C67AC">
        <w:rPr>
          <w:rFonts w:ascii="Times New Roman" w:hAnsi="Times New Roman" w:cs="Times New Roman"/>
          <w:highlight w:val="green"/>
          <w:lang w:val="es-ES"/>
        </w:rPr>
        <w:t xml:space="preserve"> la Unidad de Innovación de</w:t>
      </w:r>
      <w:r w:rsidRPr="004C67AC">
        <w:rPr>
          <w:rFonts w:ascii="Times New Roman" w:hAnsi="Times New Roman" w:cs="Times New Roman"/>
          <w:highlight w:val="green"/>
          <w:lang w:val="es-ES"/>
        </w:rPr>
        <w:t xml:space="preserve"> la Presidencia del Consejo de Ministros ha sacado una nueva plataforma web </w:t>
      </w:r>
      <w:r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"(26)", "plainTextFormattedCitation" : "(26)", "previouslyFormattedCitation" : "(26)" }, "properties" : {  }, "schema" : "https://github.com/citation-style-language/schema/raw/master/csl-citation.json" }</w:instrText>
      </w:r>
      <w:r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(26)</w:t>
      </w:r>
      <w:r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que busca </w:t>
      </w:r>
      <w:r w:rsidR="0061601E" w:rsidRPr="004C67AC">
        <w:rPr>
          <w:rFonts w:ascii="Times New Roman" w:hAnsi="Times New Roman" w:cs="Times New Roman"/>
          <w:highlight w:val="green"/>
          <w:lang w:val="es-ES"/>
        </w:rPr>
        <w:t xml:space="preserve">integrar a todos los portales ministeriales y </w:t>
      </w:r>
      <w:r w:rsidRPr="004C67AC">
        <w:rPr>
          <w:rFonts w:ascii="Times New Roman" w:hAnsi="Times New Roman" w:cs="Times New Roman"/>
          <w:highlight w:val="green"/>
          <w:lang w:val="es-ES"/>
        </w:rPr>
        <w:t xml:space="preserve">ser la plataforma única de orientación para el ciudadano </w:t>
      </w:r>
      <w:r w:rsidRPr="004C67AC">
        <w:rPr>
          <w:rFonts w:ascii="Times New Roman" w:hAnsi="Times New Roman" w:cs="Times New Roman"/>
          <w:highlight w:val="green"/>
          <w:lang w:val="es-ES"/>
        </w:rPr>
        <w:lastRenderedPageBreak/>
        <w:t xml:space="preserve">peruano donde </w:t>
      </w:r>
      <w:r w:rsidR="0061601E" w:rsidRPr="004C67AC">
        <w:rPr>
          <w:rFonts w:ascii="Times New Roman" w:hAnsi="Times New Roman" w:cs="Times New Roman"/>
          <w:highlight w:val="green"/>
          <w:lang w:val="es-ES"/>
        </w:rPr>
        <w:t>para</w:t>
      </w:r>
      <w:r w:rsidRPr="004C67AC">
        <w:rPr>
          <w:rFonts w:ascii="Times New Roman" w:hAnsi="Times New Roman" w:cs="Times New Roman"/>
          <w:highlight w:val="green"/>
          <w:lang w:val="es-ES"/>
        </w:rPr>
        <w:t xml:space="preserve"> simplificar la información sobre trámites y servicios del Estado Peruano</w:t>
      </w:r>
      <w:r w:rsidR="0061601E" w:rsidRPr="004C67AC">
        <w:rPr>
          <w:rFonts w:ascii="Times New Roman" w:hAnsi="Times New Roman" w:cs="Times New Roman"/>
          <w:highlight w:val="green"/>
          <w:lang w:val="es-ES"/>
        </w:rPr>
        <w:t>. Esta iniciativa es el primer intento de parte del Estado Peruano para acercarse con los ciudadanos</w:t>
      </w:r>
      <w:r w:rsidR="003F6BAC" w:rsidRPr="004C67AC">
        <w:rPr>
          <w:rFonts w:ascii="Times New Roman" w:hAnsi="Times New Roman" w:cs="Times New Roman"/>
          <w:highlight w:val="green"/>
          <w:lang w:val="es-ES"/>
        </w:rPr>
        <w:t xml:space="preserve"> ya que el objetivo principal de esta iniciativa es reinventar, desde un punto de vista digital, todos los procesos utilizando metodologías de innovación. </w:t>
      </w:r>
      <w:r w:rsidRPr="004C67AC">
        <w:rPr>
          <w:rFonts w:ascii="Times New Roman" w:hAnsi="Times New Roman" w:cs="Times New Roman"/>
          <w:highlight w:val="green"/>
          <w:lang w:val="es-ES"/>
        </w:rPr>
        <w:t xml:space="preserve">Dicha web fue concebida </w:t>
      </w:r>
      <w:r w:rsidR="000915BE" w:rsidRPr="004C67AC">
        <w:rPr>
          <w:rFonts w:ascii="Times New Roman" w:hAnsi="Times New Roman" w:cs="Times New Roman"/>
          <w:highlight w:val="green"/>
          <w:lang w:val="es-ES"/>
        </w:rPr>
        <w:t>utilizando</w:t>
      </w:r>
      <w:r w:rsidRPr="004C67AC">
        <w:rPr>
          <w:rFonts w:ascii="Times New Roman" w:hAnsi="Times New Roman" w:cs="Times New Roman"/>
          <w:highlight w:val="green"/>
          <w:lang w:val="es-ES"/>
        </w:rPr>
        <w:t xml:space="preserve"> metodología</w:t>
      </w:r>
      <w:r w:rsidR="000915BE" w:rsidRPr="004C67AC">
        <w:rPr>
          <w:rFonts w:ascii="Times New Roman" w:hAnsi="Times New Roman" w:cs="Times New Roman"/>
          <w:highlight w:val="green"/>
          <w:lang w:val="es-ES"/>
        </w:rPr>
        <w:t>s</w:t>
      </w:r>
      <w:r w:rsidRPr="004C67AC">
        <w:rPr>
          <w:rFonts w:ascii="Times New Roman" w:hAnsi="Times New Roman" w:cs="Times New Roman"/>
          <w:highlight w:val="green"/>
          <w:lang w:val="es-ES"/>
        </w:rPr>
        <w:t xml:space="preserve"> de </w:t>
      </w:r>
      <w:proofErr w:type="spellStart"/>
      <w:r w:rsidRPr="004C67AC">
        <w:rPr>
          <w:rFonts w:ascii="Times New Roman" w:hAnsi="Times New Roman" w:cs="Times New Roman"/>
          <w:highlight w:val="green"/>
          <w:lang w:val="es-ES"/>
        </w:rPr>
        <w:t>User</w:t>
      </w:r>
      <w:proofErr w:type="spellEnd"/>
      <w:r w:rsidRPr="004C67AC">
        <w:rPr>
          <w:rFonts w:ascii="Times New Roman" w:hAnsi="Times New Roman" w:cs="Times New Roman"/>
          <w:highlight w:val="green"/>
          <w:lang w:val="es-ES"/>
        </w:rPr>
        <w:t xml:space="preserve"> </w:t>
      </w:r>
      <w:proofErr w:type="spellStart"/>
      <w:r w:rsidRPr="004C67AC">
        <w:rPr>
          <w:rFonts w:ascii="Times New Roman" w:hAnsi="Times New Roman" w:cs="Times New Roman"/>
          <w:highlight w:val="green"/>
          <w:lang w:val="es-ES"/>
        </w:rPr>
        <w:t>Experience</w:t>
      </w:r>
      <w:proofErr w:type="spellEnd"/>
      <w:r w:rsidRPr="004C67AC">
        <w:rPr>
          <w:rFonts w:ascii="Times New Roman" w:hAnsi="Times New Roman" w:cs="Times New Roman"/>
          <w:highlight w:val="green"/>
          <w:lang w:val="es-ES"/>
        </w:rPr>
        <w:t xml:space="preserve"> bajo el mando de un equipo multidisciplinario</w:t>
      </w:r>
      <w:r w:rsidR="0061601E"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"https://blog.gob.pe/post/167955522714/detr\u00e1s-de-gobpe", "accessed" : { "date-parts" : [ [ "2018", "1", "23" ] ] }, "id" : "ITEM-1", "issued" : { "date-parts" : [ [ "0" ] ] }, "title" : "Detr\u00e1s de Gob.pe - gob.pe", "type" : "webpage" }, "uris" : [ "http://www.mendeley.com/documents/?uuid=6bfec4f3-ba8e-36a3-8700-ea89dc089d4c" ] } ], "mendeley" : { "formattedCitation" : "(27)", "plainTextFormattedCitation" : "(27)", "previouslyFormattedCitation" : "(27)" }, "properties" : {  }, "schema" : "https://github.com/citation-style-language/schema/raw/master/csl-citation.json" }</w:instrText>
      </w:r>
      <w:r w:rsidR="0061601E"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(27)</w:t>
      </w:r>
      <w:r w:rsidR="0061601E" w:rsidRPr="004C67AC">
        <w:rPr>
          <w:rFonts w:ascii="Times New Roman" w:hAnsi="Times New Roman" w:cs="Times New Roman"/>
          <w:highlight w:val="green"/>
          <w:lang w:val="es-ES"/>
        </w:rPr>
        <w:fldChar w:fldCharType="end"/>
      </w:r>
      <w:r w:rsidR="000915BE" w:rsidRPr="004C67AC">
        <w:rPr>
          <w:rFonts w:ascii="Times New Roman" w:hAnsi="Times New Roman" w:cs="Times New Roman"/>
          <w:highlight w:val="green"/>
          <w:lang w:val="es-ES"/>
        </w:rPr>
        <w:t xml:space="preserve"> donde se busca facilitarle las experiencias gubernamentales a los ciudadanos y mostrar una cara más humana del Estado tanto en su lenguaje como en sus procesos</w:t>
      </w:r>
      <w:r w:rsidR="00C35DCA"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"(26)", "plainTextFormattedCitation" : "(26)" }, "properties" : {  }, "schema" : "https://github.com/citation-style-language/schema/raw/master/csl-citation.json" }</w:instrText>
      </w:r>
      <w:r w:rsidR="00C35DCA" w:rsidRPr="004C67AC">
        <w:rPr>
          <w:rFonts w:ascii="Times New Roman" w:hAnsi="Times New Roman" w:cs="Times New Roman"/>
          <w:highlight w:val="green"/>
          <w:lang w:val="es-ES"/>
        </w:rPr>
        <w:fldChar w:fldCharType="separate"/>
      </w:r>
      <w:r w:rsidR="00C35DCA" w:rsidRPr="004C67AC">
        <w:rPr>
          <w:rFonts w:ascii="Times New Roman" w:hAnsi="Times New Roman" w:cs="Times New Roman"/>
          <w:noProof/>
          <w:highlight w:val="green"/>
          <w:lang w:val="es-ES"/>
        </w:rPr>
        <w:t>(26)</w:t>
      </w:r>
      <w:r w:rsidR="00C35DCA"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w:t>
      </w:r>
    </w:p>
    <w:p w14:paraId="3010AE11" w14:textId="77777777" w:rsidR="0061601E" w:rsidRPr="00262D6E" w:rsidRDefault="0061601E" w:rsidP="00262D6E">
      <w:pPr>
        <w:spacing w:line="360" w:lineRule="auto"/>
        <w:jc w:val="both"/>
        <w:rPr>
          <w:rFonts w:ascii="Times New Roman" w:hAnsi="Times New Roman" w:cs="Times New Roman"/>
          <w:lang w:val="es-ES"/>
        </w:rPr>
      </w:pPr>
    </w:p>
    <w:p w14:paraId="7AA17E5C" w14:textId="77777777" w:rsidR="00562533" w:rsidRPr="00262D6E" w:rsidRDefault="00562533" w:rsidP="00262D6E">
      <w:pPr>
        <w:pStyle w:val="Ttulo3"/>
        <w:numPr>
          <w:ilvl w:val="1"/>
          <w:numId w:val="17"/>
        </w:numPr>
        <w:spacing w:line="360" w:lineRule="auto"/>
        <w:rPr>
          <w:rFonts w:cs="Times New Roman"/>
        </w:rPr>
      </w:pPr>
      <w:r w:rsidRPr="00262D6E">
        <w:rPr>
          <w:rFonts w:cs="Times New Roman"/>
        </w:rPr>
        <w:t>Diseño centrado en el usuario en el sector salud: Importancia</w:t>
      </w:r>
    </w:p>
    <w:p w14:paraId="207978D9" w14:textId="77777777" w:rsidR="00B674F0" w:rsidRPr="00262D6E" w:rsidRDefault="00B674F0" w:rsidP="00262D6E">
      <w:pPr>
        <w:spacing w:line="360" w:lineRule="auto"/>
        <w:jc w:val="both"/>
        <w:rPr>
          <w:rFonts w:ascii="Times New Roman" w:hAnsi="Times New Roman" w:cs="Times New Roman"/>
          <w:lang w:val="es-ES"/>
        </w:rPr>
      </w:pPr>
    </w:p>
    <w:p w14:paraId="6F1DE62F" w14:textId="349E21F3" w:rsidR="00B674F0" w:rsidRPr="00262D6E" w:rsidRDefault="00F54311"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Experiencias del Usuario</w:t>
      </w:r>
      <w:r w:rsidR="0061457F" w:rsidRPr="00262D6E">
        <w:rPr>
          <w:rFonts w:ascii="Times New Roman" w:hAnsi="Times New Roman" w:cs="Times New Roman"/>
          <w:lang w:val="es-ES"/>
        </w:rPr>
        <w:t xml:space="preserve"> (</w:t>
      </w:r>
      <w:proofErr w:type="spellStart"/>
      <w:r w:rsidR="0061457F" w:rsidRPr="00262D6E">
        <w:rPr>
          <w:rFonts w:ascii="Times New Roman" w:hAnsi="Times New Roman" w:cs="Times New Roman"/>
          <w:lang w:val="es-ES"/>
        </w:rPr>
        <w:t>User</w:t>
      </w:r>
      <w:proofErr w:type="spellEnd"/>
      <w:r w:rsidR="0061457F" w:rsidRPr="00262D6E">
        <w:rPr>
          <w:rFonts w:ascii="Times New Roman" w:hAnsi="Times New Roman" w:cs="Times New Roman"/>
          <w:lang w:val="es-ES"/>
        </w:rPr>
        <w:t xml:space="preserve"> </w:t>
      </w:r>
      <w:proofErr w:type="spellStart"/>
      <w:r w:rsidR="0061457F" w:rsidRPr="00262D6E">
        <w:rPr>
          <w:rFonts w:ascii="Times New Roman" w:hAnsi="Times New Roman" w:cs="Times New Roman"/>
          <w:lang w:val="es-ES"/>
        </w:rPr>
        <w:t>Experience</w:t>
      </w:r>
      <w:proofErr w:type="spellEnd"/>
      <w:r w:rsidR="0061457F" w:rsidRPr="00262D6E">
        <w:rPr>
          <w:rFonts w:ascii="Times New Roman" w:hAnsi="Times New Roman" w:cs="Times New Roman"/>
          <w:lang w:val="es-ES"/>
        </w:rPr>
        <w:t xml:space="preserve">, </w:t>
      </w:r>
      <w:proofErr w:type="gramStart"/>
      <w:r w:rsidR="0061457F" w:rsidRPr="00262D6E">
        <w:rPr>
          <w:rFonts w:ascii="Times New Roman" w:hAnsi="Times New Roman" w:cs="Times New Roman"/>
          <w:lang w:val="es-ES"/>
        </w:rPr>
        <w:t xml:space="preserve">UX) </w:t>
      </w:r>
      <w:r w:rsidRPr="00262D6E">
        <w:rPr>
          <w:rFonts w:ascii="Times New Roman" w:hAnsi="Times New Roman" w:cs="Times New Roman"/>
          <w:lang w:val="es-ES"/>
        </w:rPr>
        <w:t xml:space="preserve"> </w:t>
      </w:r>
      <w:r w:rsidR="0061457F" w:rsidRPr="00262D6E">
        <w:rPr>
          <w:rFonts w:ascii="Times New Roman" w:hAnsi="Times New Roman" w:cs="Times New Roman"/>
          <w:lang w:val="es-ES"/>
        </w:rPr>
        <w:t>no</w:t>
      </w:r>
      <w:proofErr w:type="gramEnd"/>
      <w:r w:rsidR="0061457F" w:rsidRPr="00262D6E">
        <w:rPr>
          <w:rFonts w:ascii="Times New Roman" w:hAnsi="Times New Roman" w:cs="Times New Roman"/>
          <w:lang w:val="es-ES"/>
        </w:rPr>
        <w:t xml:space="preserve"> es ajena al ámbito salud, por más que en el Perú no se </w:t>
      </w:r>
      <w:proofErr w:type="spellStart"/>
      <w:r w:rsidR="0061457F" w:rsidRPr="00262D6E">
        <w:rPr>
          <w:rFonts w:ascii="Times New Roman" w:hAnsi="Times New Roman" w:cs="Times New Roman"/>
          <w:lang w:val="es-ES"/>
        </w:rPr>
        <w:t>este</w:t>
      </w:r>
      <w:proofErr w:type="spellEnd"/>
      <w:r w:rsidR="0061457F" w:rsidRPr="00262D6E">
        <w:rPr>
          <w:rFonts w:ascii="Times New Roman" w:hAnsi="Times New Roman" w:cs="Times New Roman"/>
          <w:lang w:val="es-ES"/>
        </w:rPr>
        <w:t xml:space="preserve"> utilizando en dicha área todavía. </w:t>
      </w:r>
      <w:r w:rsidR="00B674F0" w:rsidRPr="00262D6E">
        <w:rPr>
          <w:rFonts w:ascii="Times New Roman" w:hAnsi="Times New Roman" w:cs="Times New Roman"/>
          <w:lang w:val="es-ES"/>
        </w:rPr>
        <w:t>La experiencia de Usuario y los principios del Diseño Centrado en el Usuario (</w:t>
      </w:r>
      <w:proofErr w:type="spellStart"/>
      <w:r w:rsidR="00B674F0" w:rsidRPr="00262D6E">
        <w:rPr>
          <w:rFonts w:ascii="Times New Roman" w:hAnsi="Times New Roman" w:cs="Times New Roman"/>
          <w:lang w:val="es-ES"/>
        </w:rPr>
        <w:t>User-centered</w:t>
      </w:r>
      <w:proofErr w:type="spellEnd"/>
      <w:r w:rsidR="00B674F0" w:rsidRPr="00262D6E">
        <w:rPr>
          <w:rFonts w:ascii="Times New Roman" w:hAnsi="Times New Roman" w:cs="Times New Roman"/>
          <w:lang w:val="es-ES"/>
        </w:rPr>
        <w:t xml:space="preserve"> </w:t>
      </w:r>
      <w:proofErr w:type="spellStart"/>
      <w:r w:rsidR="00B674F0" w:rsidRPr="00262D6E">
        <w:rPr>
          <w:rFonts w:ascii="Times New Roman" w:hAnsi="Times New Roman" w:cs="Times New Roman"/>
          <w:lang w:val="es-ES"/>
        </w:rPr>
        <w:t>design</w:t>
      </w:r>
      <w:proofErr w:type="spellEnd"/>
      <w:r w:rsidR="00B674F0" w:rsidRPr="00262D6E">
        <w:rPr>
          <w:rFonts w:ascii="Times New Roman" w:hAnsi="Times New Roman" w:cs="Times New Roman"/>
          <w:lang w:val="es-ES"/>
        </w:rPr>
        <w:t>, UCD) en Tecnologías de Información en Salud (</w:t>
      </w:r>
      <w:proofErr w:type="spellStart"/>
      <w:r w:rsidR="00B674F0" w:rsidRPr="00262D6E">
        <w:rPr>
          <w:rFonts w:ascii="Times New Roman" w:hAnsi="Times New Roman" w:cs="Times New Roman"/>
          <w:lang w:val="es-ES"/>
        </w:rPr>
        <w:t>Health</w:t>
      </w:r>
      <w:proofErr w:type="spellEnd"/>
      <w:r w:rsidR="00B674F0" w:rsidRPr="00262D6E">
        <w:rPr>
          <w:rFonts w:ascii="Times New Roman" w:hAnsi="Times New Roman" w:cs="Times New Roman"/>
          <w:lang w:val="es-ES"/>
        </w:rPr>
        <w:t xml:space="preserve"> </w:t>
      </w:r>
      <w:proofErr w:type="spellStart"/>
      <w:r w:rsidR="00B674F0" w:rsidRPr="00262D6E">
        <w:rPr>
          <w:rFonts w:ascii="Times New Roman" w:hAnsi="Times New Roman" w:cs="Times New Roman"/>
          <w:lang w:val="es-ES"/>
        </w:rPr>
        <w:t>Information</w:t>
      </w:r>
      <w:proofErr w:type="spellEnd"/>
      <w:r w:rsidR="00B674F0" w:rsidRPr="00262D6E">
        <w:rPr>
          <w:rFonts w:ascii="Times New Roman" w:hAnsi="Times New Roman" w:cs="Times New Roman"/>
          <w:lang w:val="es-ES"/>
        </w:rPr>
        <w:t xml:space="preserve"> </w:t>
      </w:r>
      <w:proofErr w:type="spellStart"/>
      <w:r w:rsidR="00B674F0" w:rsidRPr="00262D6E">
        <w:rPr>
          <w:rFonts w:ascii="Times New Roman" w:hAnsi="Times New Roman" w:cs="Times New Roman"/>
          <w:lang w:val="es-ES"/>
        </w:rPr>
        <w:t>Technology</w:t>
      </w:r>
      <w:proofErr w:type="spellEnd"/>
      <w:r w:rsidR="00B674F0" w:rsidRPr="00262D6E">
        <w:rPr>
          <w:rFonts w:ascii="Times New Roman" w:hAnsi="Times New Roman" w:cs="Times New Roman"/>
          <w:lang w:val="es-ES"/>
        </w:rPr>
        <w:t xml:space="preserve">, HIT) han sido identificados como fundamentales por la Asociación Médica Americana en conjunto con el gobierno de Estados Unidos, ya que consideran a estos enfoques como requerimientos críticos al momento de crear un sistema clínico </w:t>
      </w:r>
      <w:r w:rsidR="00B674F0"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"(28)", "plainTextFormattedCitation" : "(28)", "previouslyFormattedCitation" : "(28)" }, "properties" : {  }, "schema" : "https://github.com/citation-style-language/schema/raw/master/csl-citation.json" }</w:instrText>
      </w:r>
      <w:r w:rsidR="00B674F0"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(28)</w:t>
      </w:r>
      <w:r w:rsidR="00B674F0"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Sin ellos, no se puede garantizar que un sistema clínico sea usable y útil para lo que se deseaba</w:t>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Existen estudios donde se demuestra que la creación de un diseño apropiado para la visualización de datos médicos es valioso para conseguir la participación y compromiso del paciente </w:t>
      </w:r>
      <w:r w:rsidR="00B674F0"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"(29)", "plainTextFormattedCitation" : "(29)", "previouslyFormattedCitation" : "(29)" }, "properties" : {  }, "schema" : "https://github.com/citation-style-language/schema/raw/master/csl-citation.json" }</w:instrText>
      </w:r>
      <w:r w:rsidR="00B674F0"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(29)</w:t>
      </w:r>
      <w:r w:rsidR="00B674F0" w:rsidRPr="00262D6E">
        <w:rPr>
          <w:rFonts w:ascii="Times New Roman" w:hAnsi="Times New Roman" w:cs="Times New Roman"/>
          <w:lang w:val="es-ES"/>
        </w:rPr>
        <w:fldChar w:fldCharType="end"/>
      </w:r>
      <w:r w:rsidR="00B674F0" w:rsidRPr="00262D6E">
        <w:rPr>
          <w:rFonts w:ascii="Times New Roman" w:hAnsi="Times New Roman" w:cs="Times New Roman"/>
          <w:lang w:val="es-ES"/>
        </w:rPr>
        <w:t xml:space="preserve">, asegurando su funcionalidad y aumentando la probabilidad de conseguir los resultados esperados </w:t>
      </w:r>
      <w:r w:rsidR="00B674F0"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"(30)", "plainTextFormattedCitation" : "(30)", "previouslyFormattedCitation" : "(30)" }, "properties" : {  }, "schema" : "https://github.com/citation-style-language/schema/raw/master/csl-citation.json" }</w:instrText>
      </w:r>
      <w:r w:rsidR="00B674F0"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(30)</w:t>
      </w:r>
      <w:r w:rsidR="00B674F0" w:rsidRPr="00262D6E">
        <w:rPr>
          <w:rFonts w:ascii="Times New Roman" w:hAnsi="Times New Roman" w:cs="Times New Roman"/>
          <w:lang w:val="es-ES"/>
        </w:rPr>
        <w:fldChar w:fldCharType="end"/>
      </w:r>
      <w:r w:rsidR="007B7445" w:rsidRPr="00262D6E">
        <w:rPr>
          <w:rFonts w:ascii="Times New Roman" w:hAnsi="Times New Roman" w:cs="Times New Roman"/>
          <w:lang w:val="es-ES"/>
        </w:rPr>
        <w:t>.</w:t>
      </w:r>
      <w:r w:rsidR="00B674F0" w:rsidRPr="00262D6E">
        <w:rPr>
          <w:rFonts w:ascii="Times New Roman" w:hAnsi="Times New Roman" w:cs="Times New Roman"/>
          <w:lang w:val="es-ES"/>
        </w:rPr>
        <w:t xml:space="preserve"> </w:t>
      </w:r>
    </w:p>
    <w:p w14:paraId="6914929B" w14:textId="77777777" w:rsidR="00B674F0" w:rsidRPr="00262D6E" w:rsidRDefault="00B674F0" w:rsidP="00262D6E">
      <w:pPr>
        <w:spacing w:line="360" w:lineRule="auto"/>
        <w:jc w:val="both"/>
        <w:rPr>
          <w:rFonts w:ascii="Times New Roman" w:hAnsi="Times New Roman" w:cs="Times New Roman"/>
          <w:lang w:val="es-ES"/>
        </w:rPr>
      </w:pPr>
    </w:p>
    <w:p w14:paraId="55493620" w14:textId="40F4B024" w:rsidR="00B674F0"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Estos enfoques se están empezando a utilizar de forma consistente en el sector, con la principal idea de evitar fracasos en desarrollo de sistemas informáticos, ya que implica una mejora de la eficiencia, optimización de los procesos y servicios, reducción de costos y, principalmente, una mejora de la satisfacción y fidelización del paciente en el sistema de salud</w:t>
      </w:r>
      <w:r w:rsidR="007B7445" w:rsidRPr="00262D6E">
        <w:rPr>
          <w:rFonts w:ascii="Times New Roman" w:hAnsi="Times New Roman" w:cs="Times New Roman"/>
          <w:lang w:val="es-ES"/>
        </w:rPr>
        <w:t>.</w:t>
      </w:r>
    </w:p>
    <w:p w14:paraId="3992B184" w14:textId="77777777" w:rsidR="00262D6E" w:rsidRPr="00262D6E" w:rsidRDefault="00262D6E" w:rsidP="00262D6E">
      <w:pPr>
        <w:spacing w:line="360" w:lineRule="auto"/>
        <w:jc w:val="both"/>
        <w:rPr>
          <w:rFonts w:ascii="Times New Roman" w:hAnsi="Times New Roman" w:cs="Times New Roman"/>
          <w:lang w:val="es-ES"/>
        </w:rPr>
      </w:pPr>
    </w:p>
    <w:p w14:paraId="4BB0F0E4" w14:textId="77777777" w:rsidR="00262D6E" w:rsidRPr="00262D6E" w:rsidRDefault="00262D6E" w:rsidP="00262D6E">
      <w:pPr>
        <w:spacing w:line="360" w:lineRule="auto"/>
        <w:jc w:val="both"/>
        <w:rPr>
          <w:rFonts w:ascii="Times New Roman" w:hAnsi="Times New Roman" w:cs="Times New Roman"/>
          <w:lang w:val="es-ES"/>
        </w:rPr>
      </w:pPr>
    </w:p>
    <w:p w14:paraId="5E162FCC" w14:textId="77777777" w:rsidR="00262D6E" w:rsidRPr="00262D6E" w:rsidRDefault="00262D6E" w:rsidP="00262D6E">
      <w:pPr>
        <w:spacing w:line="360" w:lineRule="auto"/>
        <w:jc w:val="both"/>
        <w:rPr>
          <w:rFonts w:ascii="Times New Roman" w:hAnsi="Times New Roman" w:cs="Times New Roman"/>
          <w:lang w:val="es-ES"/>
        </w:rPr>
      </w:pPr>
    </w:p>
    <w:p w14:paraId="14347E34" w14:textId="77777777" w:rsidR="00262D6E" w:rsidRPr="00262D6E" w:rsidRDefault="00262D6E" w:rsidP="00262D6E">
      <w:pPr>
        <w:spacing w:line="360" w:lineRule="auto"/>
        <w:jc w:val="both"/>
        <w:rPr>
          <w:rFonts w:ascii="Times New Roman" w:hAnsi="Times New Roman" w:cs="Times New Roman"/>
          <w:lang w:val="es-ES"/>
        </w:rPr>
      </w:pPr>
    </w:p>
    <w:p w14:paraId="056CFC31" w14:textId="77777777" w:rsidR="00562533" w:rsidRPr="00262D6E" w:rsidRDefault="00562533" w:rsidP="00262D6E">
      <w:pPr>
        <w:pStyle w:val="Ttulo2"/>
        <w:numPr>
          <w:ilvl w:val="0"/>
          <w:numId w:val="17"/>
        </w:numPr>
        <w:spacing w:line="360" w:lineRule="auto"/>
        <w:rPr>
          <w:rFonts w:cs="Times New Roman"/>
          <w:szCs w:val="24"/>
          <w:lang w:val="es-ES"/>
        </w:rPr>
      </w:pPr>
      <w:r w:rsidRPr="00262D6E">
        <w:rPr>
          <w:rFonts w:cs="Times New Roman"/>
          <w:szCs w:val="24"/>
          <w:lang w:val="es-ES"/>
        </w:rPr>
        <w:lastRenderedPageBreak/>
        <w:t>Caso: SUSALUD – Perú</w:t>
      </w:r>
    </w:p>
    <w:p w14:paraId="1BDB4E66" w14:textId="77777777" w:rsidR="00262D6E" w:rsidRPr="00262D6E" w:rsidRDefault="00262D6E" w:rsidP="00262D6E">
      <w:pPr>
        <w:rPr>
          <w:lang w:val="es-ES"/>
        </w:rPr>
      </w:pPr>
    </w:p>
    <w:p w14:paraId="255D8A76" w14:textId="1C527DC3" w:rsidR="00562533" w:rsidRPr="00262D6E" w:rsidRDefault="00262D6E" w:rsidP="00262D6E">
      <w:pPr>
        <w:pStyle w:val="Ttulo3"/>
        <w:numPr>
          <w:ilvl w:val="0"/>
          <w:numId w:val="19"/>
        </w:numPr>
        <w:spacing w:line="360" w:lineRule="auto"/>
        <w:rPr>
          <w:rFonts w:cs="Times New Roman"/>
        </w:rPr>
      </w:pPr>
      <w:r w:rsidRPr="00262D6E">
        <w:rPr>
          <w:rFonts w:cs="Times New Roman"/>
        </w:rPr>
        <w:t>D</w:t>
      </w:r>
      <w:r w:rsidR="00562533" w:rsidRPr="00262D6E">
        <w:rPr>
          <w:rFonts w:cs="Times New Roman"/>
        </w:rPr>
        <w:t>escripción</w:t>
      </w:r>
    </w:p>
    <w:p w14:paraId="23AF6C52" w14:textId="77777777" w:rsidR="00262D6E" w:rsidRPr="00262D6E" w:rsidRDefault="00262D6E" w:rsidP="00262D6E">
      <w:pPr>
        <w:spacing w:line="360" w:lineRule="auto"/>
        <w:jc w:val="both"/>
        <w:rPr>
          <w:rFonts w:ascii="Times New Roman" w:hAnsi="Times New Roman" w:cs="Times New Roman"/>
          <w:lang w:val="es-ES"/>
        </w:rPr>
      </w:pPr>
    </w:p>
    <w:p w14:paraId="5658AF3B" w14:textId="7C344573" w:rsidR="00652560" w:rsidRPr="00262D6E" w:rsidRDefault="0065256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La Superintendencia Nacional de Salud (SUSALUD) es la encargada de proteger los derechos en salud del ciudadano peruano, orientando sus acciones hacia el empoderamiento para colocar al ciudadano en el centro del sistema de salud, sin importar las condiciones de su seguro </w:t>
      </w:r>
      <w:r w:rsidR="004C67AC" w:rsidRPr="00262D6E">
        <w:rPr>
          <w:rFonts w:ascii="Times New Roman" w:hAnsi="Times New Roman" w:cs="Times New Roman"/>
          <w:lang w:val="es-ES"/>
        </w:rPr>
        <w:t>médico</w:t>
      </w:r>
      <w:r w:rsidRPr="00262D6E">
        <w:rPr>
          <w:rFonts w:ascii="Times New Roman" w:hAnsi="Times New Roman" w:cs="Times New Roman"/>
          <w:lang w:val="es-ES"/>
        </w:rPr>
        <w:t xml:space="preserve"> ni el lugar donde se atiende</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SUSALUD tiene autoridad tanto en instituciones públicas, privadas y mixtas, en Instituciones Prestadoras de Salud (IPRESS) y en Instituciones Administradoras de Fondos de Aseguramiento en Salud (IAFAS)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
    <w:p w14:paraId="2347477F" w14:textId="77777777" w:rsidR="00652560" w:rsidRPr="00262D6E" w:rsidRDefault="00652560" w:rsidP="00262D6E">
      <w:pPr>
        <w:spacing w:line="360" w:lineRule="auto"/>
        <w:jc w:val="both"/>
        <w:rPr>
          <w:rFonts w:ascii="Times New Roman" w:hAnsi="Times New Roman" w:cs="Times New Roman"/>
          <w:lang w:val="es-ES"/>
        </w:rPr>
      </w:pPr>
    </w:p>
    <w:p w14:paraId="008E9D8B" w14:textId="77777777" w:rsidR="00652560" w:rsidRPr="00262D6E" w:rsidRDefault="0065256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Cuenta con 4 líneas de acción:</w:t>
      </w:r>
    </w:p>
    <w:p w14:paraId="7A3E9F21" w14:textId="77777777" w:rsidR="00652560" w:rsidRPr="00262D6E" w:rsidRDefault="00652560" w:rsidP="00262D6E">
      <w:pPr>
        <w:spacing w:line="360" w:lineRule="auto"/>
        <w:jc w:val="both"/>
        <w:rPr>
          <w:rFonts w:ascii="Times New Roman" w:hAnsi="Times New Roman" w:cs="Times New Roman"/>
          <w:lang w:val="es-ES"/>
        </w:rPr>
      </w:pPr>
    </w:p>
    <w:p w14:paraId="4F6BB9B0" w14:textId="640C9D64"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Promoción y protección de los derechos en salud</w:t>
      </w:r>
      <w:r w:rsidR="007B7445" w:rsidRPr="00262D6E">
        <w:rPr>
          <w:rFonts w:ascii="Times New Roman" w:hAnsi="Times New Roman" w:cs="Times New Roman"/>
          <w:lang w:val="es-ES"/>
        </w:rPr>
        <w:t>.</w:t>
      </w:r>
    </w:p>
    <w:p w14:paraId="72BF6E53" w14:textId="1B842F97"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Prevención, mediante supervisión a los establecimientos de salud</w:t>
      </w:r>
      <w:r w:rsidR="007B7445" w:rsidRPr="00262D6E">
        <w:rPr>
          <w:rFonts w:ascii="Times New Roman" w:hAnsi="Times New Roman" w:cs="Times New Roman"/>
          <w:lang w:val="es-ES"/>
        </w:rPr>
        <w:t>.</w:t>
      </w:r>
    </w:p>
    <w:p w14:paraId="34F85ABE" w14:textId="7B0AB535"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Restitución al derecho, por medio de fiscalización, medidas correctivas y sanciones cuando se ameriten</w:t>
      </w:r>
      <w:r w:rsidR="007B7445" w:rsidRPr="00262D6E">
        <w:rPr>
          <w:rFonts w:ascii="Times New Roman" w:hAnsi="Times New Roman" w:cs="Times New Roman"/>
          <w:lang w:val="es-ES"/>
        </w:rPr>
        <w:t>.</w:t>
      </w:r>
    </w:p>
    <w:p w14:paraId="36BDF6C7" w14:textId="1A66B164" w:rsidR="00652560" w:rsidRPr="00262D6E" w:rsidRDefault="00652560" w:rsidP="00262D6E">
      <w:pPr>
        <w:pStyle w:val="Prrafodelista"/>
        <w:numPr>
          <w:ilvl w:val="0"/>
          <w:numId w:val="2"/>
        </w:numPr>
        <w:spacing w:line="360" w:lineRule="auto"/>
        <w:jc w:val="both"/>
        <w:rPr>
          <w:rFonts w:ascii="Times New Roman" w:hAnsi="Times New Roman" w:cs="Times New Roman"/>
          <w:lang w:val="es-ES"/>
        </w:rPr>
      </w:pPr>
      <w:r w:rsidRPr="00262D6E">
        <w:rPr>
          <w:rFonts w:ascii="Times New Roman" w:hAnsi="Times New Roman" w:cs="Times New Roman"/>
          <w:lang w:val="es-ES"/>
        </w:rPr>
        <w:t>Investigación y Desarrollo, por medio de sistemas de información</w:t>
      </w:r>
      <w:r w:rsidR="007B7445" w:rsidRPr="00262D6E">
        <w:rPr>
          <w:rFonts w:ascii="Times New Roman" w:hAnsi="Times New Roman" w:cs="Times New Roman"/>
          <w:lang w:val="es-ES"/>
        </w:rPr>
        <w:t>.</w:t>
      </w:r>
    </w:p>
    <w:p w14:paraId="30B0FC46" w14:textId="77777777" w:rsidR="00652560" w:rsidRPr="00262D6E" w:rsidRDefault="00652560" w:rsidP="00262D6E">
      <w:pPr>
        <w:spacing w:line="360" w:lineRule="auto"/>
        <w:jc w:val="both"/>
        <w:rPr>
          <w:rFonts w:ascii="Times New Roman" w:hAnsi="Times New Roman" w:cs="Times New Roman"/>
          <w:lang w:val="es-ES"/>
        </w:rPr>
      </w:pPr>
    </w:p>
    <w:p w14:paraId="10CAC3F4" w14:textId="065E17D8" w:rsidR="00652560" w:rsidRPr="004C67AC" w:rsidRDefault="00652560"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En la</w:t>
      </w:r>
      <w:r w:rsidR="002D6887" w:rsidRPr="004C67AC">
        <w:rPr>
          <w:rFonts w:ascii="Times New Roman" w:hAnsi="Times New Roman" w:cs="Times New Roman"/>
          <w:highlight w:val="green"/>
          <w:lang w:val="es-ES"/>
        </w:rPr>
        <w:t xml:space="preserve"> actualidad, existen en total 21’119</w:t>
      </w:r>
      <w:r w:rsidRPr="004C67AC">
        <w:rPr>
          <w:rFonts w:ascii="Times New Roman" w:hAnsi="Times New Roman" w:cs="Times New Roman"/>
          <w:highlight w:val="green"/>
          <w:lang w:val="es-ES"/>
        </w:rPr>
        <w:t xml:space="preserve"> IPRESS a nivel nacional, las c</w:t>
      </w:r>
      <w:r w:rsidR="00CA7FE1" w:rsidRPr="004C67AC">
        <w:rPr>
          <w:rFonts w:ascii="Times New Roman" w:hAnsi="Times New Roman" w:cs="Times New Roman"/>
          <w:highlight w:val="green"/>
          <w:lang w:val="es-ES"/>
        </w:rPr>
        <w:t>uales se dividen en privadas (57.79</w:t>
      </w:r>
      <w:r w:rsidRPr="004C67AC">
        <w:rPr>
          <w:rFonts w:ascii="Times New Roman" w:hAnsi="Times New Roman" w:cs="Times New Roman"/>
          <w:highlight w:val="green"/>
          <w:lang w:val="es-ES"/>
        </w:rPr>
        <w:t>% de l</w:t>
      </w:r>
      <w:r w:rsidR="00CA7FE1" w:rsidRPr="004C67AC">
        <w:rPr>
          <w:rFonts w:ascii="Times New Roman" w:hAnsi="Times New Roman" w:cs="Times New Roman"/>
          <w:highlight w:val="green"/>
          <w:lang w:val="es-ES"/>
        </w:rPr>
        <w:t>as instituciones) y públicas (42</w:t>
      </w:r>
      <w:r w:rsidR="007B7445" w:rsidRPr="004C67AC">
        <w:rPr>
          <w:rFonts w:ascii="Times New Roman" w:hAnsi="Times New Roman" w:cs="Times New Roman"/>
          <w:highlight w:val="green"/>
          <w:lang w:val="es-ES"/>
        </w:rPr>
        <w:t>.</w:t>
      </w:r>
      <w:r w:rsidR="00CA7FE1" w:rsidRPr="004C67AC">
        <w:rPr>
          <w:rFonts w:ascii="Times New Roman" w:hAnsi="Times New Roman" w:cs="Times New Roman"/>
          <w:highlight w:val="green"/>
          <w:lang w:val="es-ES"/>
        </w:rPr>
        <w:t>2</w:t>
      </w:r>
      <w:r w:rsidRPr="004C67AC">
        <w:rPr>
          <w:rFonts w:ascii="Times New Roman" w:hAnsi="Times New Roman" w:cs="Times New Roman"/>
          <w:highlight w:val="green"/>
          <w:lang w:val="es-ES"/>
        </w:rPr>
        <w:t xml:space="preserve">0%) </w:t>
      </w:r>
      <w:r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"(31)", "plainTextFormattedCitation" : "(31)", "previouslyFormattedCitation" : "(31)" }, "properties" : {  }, "schema" : "https://github.com/citation-style-language/schema/raw/master/csl-citation.json" }</w:instrText>
      </w:r>
      <w:r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(31)</w:t>
      </w:r>
      <w:r w:rsidRPr="004C67AC">
        <w:rPr>
          <w:rFonts w:ascii="Times New Roman" w:hAnsi="Times New Roman" w:cs="Times New Roman"/>
          <w:highlight w:val="green"/>
          <w:lang w:val="es-ES"/>
        </w:rPr>
        <w:fldChar w:fldCharType="end"/>
      </w:r>
      <w:r w:rsidR="007B7445" w:rsidRPr="004C67AC">
        <w:rPr>
          <w:rFonts w:ascii="Times New Roman" w:hAnsi="Times New Roman" w:cs="Times New Roman"/>
          <w:highlight w:val="green"/>
          <w:lang w:val="es-ES"/>
        </w:rPr>
        <w:t>.</w:t>
      </w:r>
    </w:p>
    <w:p w14:paraId="4DCC15CC" w14:textId="77777777" w:rsidR="00652560" w:rsidRPr="004C67AC" w:rsidRDefault="00652560" w:rsidP="00262D6E">
      <w:pPr>
        <w:spacing w:line="360" w:lineRule="auto"/>
        <w:jc w:val="both"/>
        <w:rPr>
          <w:rFonts w:ascii="Times New Roman" w:hAnsi="Times New Roman" w:cs="Times New Roman"/>
          <w:highlight w:val="green"/>
          <w:lang w:val="es-ES"/>
        </w:rPr>
      </w:pPr>
    </w:p>
    <w:p w14:paraId="3F42896C" w14:textId="27B0AB79" w:rsidR="00652560" w:rsidRPr="00262D6E" w:rsidRDefault="00652560"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En el Perú, existen diversas Instituciones Administradoras de Fondos de Aseguramiento en Salud (IAFAS) que</w:t>
      </w:r>
      <w:r w:rsidR="00167787" w:rsidRPr="004C67AC">
        <w:rPr>
          <w:rFonts w:ascii="Times New Roman" w:hAnsi="Times New Roman" w:cs="Times New Roman"/>
          <w:highlight w:val="green"/>
          <w:lang w:val="es-ES"/>
        </w:rPr>
        <w:t>, al 1 de Enero del 2018 contaban</w:t>
      </w:r>
      <w:r w:rsidRPr="004C67AC">
        <w:rPr>
          <w:rFonts w:ascii="Times New Roman" w:hAnsi="Times New Roman" w:cs="Times New Roman"/>
          <w:highlight w:val="green"/>
          <w:lang w:val="es-ES"/>
        </w:rPr>
        <w:t xml:space="preserve"> con un total de </w:t>
      </w:r>
      <w:r w:rsidR="00167787" w:rsidRPr="004C67AC">
        <w:rPr>
          <w:rFonts w:ascii="Times New Roman" w:hAnsi="Times New Roman" w:cs="Times New Roman"/>
          <w:highlight w:val="green"/>
          <w:lang w:val="es-ES"/>
        </w:rPr>
        <w:t>26’763,65</w:t>
      </w:r>
      <w:r w:rsidR="00B25101" w:rsidRPr="004C67AC">
        <w:rPr>
          <w:rFonts w:ascii="Times New Roman" w:hAnsi="Times New Roman" w:cs="Times New Roman"/>
          <w:highlight w:val="green"/>
          <w:lang w:val="es-ES"/>
        </w:rPr>
        <w:t>1</w:t>
      </w:r>
      <w:r w:rsidRPr="004C67AC">
        <w:rPr>
          <w:rFonts w:ascii="Times New Roman" w:hAnsi="Times New Roman" w:cs="Times New Roman"/>
          <w:highlight w:val="green"/>
          <w:lang w:val="es-ES"/>
        </w:rPr>
        <w:t xml:space="preserve"> asegurados</w:t>
      </w:r>
      <w:r w:rsidR="00167787" w:rsidRPr="004C67AC">
        <w:rPr>
          <w:rFonts w:ascii="Times New Roman" w:hAnsi="Times New Roman" w:cs="Times New Roman"/>
          <w:highlight w:val="green"/>
          <w:lang w:val="es-ES"/>
        </w:rPr>
        <w:t>, es decir el 84.99</w:t>
      </w:r>
      <w:r w:rsidR="00520759" w:rsidRPr="004C67AC">
        <w:rPr>
          <w:rFonts w:ascii="Times New Roman" w:hAnsi="Times New Roman" w:cs="Times New Roman"/>
          <w:highlight w:val="green"/>
          <w:lang w:val="es-ES"/>
        </w:rPr>
        <w:t>% del total de los ciudadanos peruanos</w:t>
      </w:r>
      <w:r w:rsidRPr="004C67AC">
        <w:rPr>
          <w:rFonts w:ascii="Times New Roman" w:hAnsi="Times New Roman" w:cs="Times New Roman"/>
          <w:highlight w:val="green"/>
          <w:lang w:val="es-ES"/>
        </w:rPr>
        <w:t xml:space="preserve"> a </w:t>
      </w:r>
      <w:r w:rsidR="0063349C" w:rsidRPr="004C67AC">
        <w:rPr>
          <w:rFonts w:ascii="Times New Roman" w:hAnsi="Times New Roman" w:cs="Times New Roman"/>
          <w:highlight w:val="green"/>
          <w:lang w:val="es-ES"/>
        </w:rPr>
        <w:t>nivel nacional</w:t>
      </w:r>
      <w:r w:rsidR="008623C3" w:rsidRPr="004C67AC">
        <w:rPr>
          <w:rFonts w:ascii="Times New Roman" w:hAnsi="Times New Roman" w:cs="Times New Roman"/>
          <w:highlight w:val="green"/>
          <w:lang w:val="es-ES"/>
        </w:rPr>
        <w:t xml:space="preserve"> de los cuales 16’768’207 son asegurados en Seguro Integral de Salud </w:t>
      </w:r>
      <w:r w:rsidR="00A06B07" w:rsidRPr="004C67AC">
        <w:rPr>
          <w:rFonts w:ascii="Times New Roman" w:hAnsi="Times New Roman" w:cs="Times New Roman"/>
          <w:highlight w:val="green"/>
          <w:lang w:val="es-ES"/>
        </w:rPr>
        <w:t xml:space="preserve">(SIS) </w:t>
      </w:r>
      <w:r w:rsidR="008623C3" w:rsidRPr="004C67AC">
        <w:rPr>
          <w:rFonts w:ascii="Times New Roman" w:hAnsi="Times New Roman" w:cs="Times New Roman"/>
          <w:highlight w:val="green"/>
          <w:lang w:val="es-ES"/>
        </w:rPr>
        <w:t>promovido por el Gobierno del Perú</w:t>
      </w:r>
      <w:r w:rsidR="00B31A52" w:rsidRPr="004C67AC">
        <w:rPr>
          <w:rFonts w:ascii="Times New Roman" w:hAnsi="Times New Roman" w:cs="Times New Roman"/>
          <w:highlight w:val="green"/>
          <w:lang w:val="es-ES"/>
        </w:rPr>
        <w:t xml:space="preserve">, es decir el 62.6% de la población </w:t>
      </w:r>
      <w:r w:rsidR="006903C3"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"(32)", "plainTextFormattedCitation" : "(32)", "previouslyFormattedCitation" : "(32)" }, "properties" : {  }, "schema" : "https://github.com/citation-style-language/schema/raw/master/csl-citation.json" }</w:instrText>
      </w:r>
      <w:r w:rsidR="006903C3"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(32)</w:t>
      </w:r>
      <w:r w:rsidR="006903C3" w:rsidRPr="004C67AC">
        <w:rPr>
          <w:rFonts w:ascii="Times New Roman" w:hAnsi="Times New Roman" w:cs="Times New Roman"/>
          <w:highlight w:val="green"/>
          <w:lang w:val="es-ES"/>
        </w:rPr>
        <w:fldChar w:fldCharType="end"/>
      </w:r>
      <w:r w:rsidR="006903C3" w:rsidRPr="004C67AC">
        <w:rPr>
          <w:rFonts w:ascii="Times New Roman" w:hAnsi="Times New Roman" w:cs="Times New Roman"/>
          <w:highlight w:val="green"/>
          <w:lang w:val="es-ES"/>
        </w:rPr>
        <w:t xml:space="preserve"> dejando</w:t>
      </w:r>
      <w:r w:rsidR="00AF0FD5" w:rsidRPr="004C67AC">
        <w:rPr>
          <w:rFonts w:ascii="Times New Roman" w:hAnsi="Times New Roman" w:cs="Times New Roman"/>
          <w:highlight w:val="green"/>
          <w:lang w:val="es-ES"/>
        </w:rPr>
        <w:t xml:space="preserve"> al 37.4% de la población,</w:t>
      </w:r>
      <w:r w:rsidR="006903C3" w:rsidRPr="004C67AC">
        <w:rPr>
          <w:rFonts w:ascii="Times New Roman" w:hAnsi="Times New Roman" w:cs="Times New Roman"/>
          <w:highlight w:val="green"/>
          <w:lang w:val="es-ES"/>
        </w:rPr>
        <w:t xml:space="preserve"> </w:t>
      </w:r>
      <w:r w:rsidR="00AF0FD5" w:rsidRPr="004C67AC">
        <w:rPr>
          <w:rFonts w:ascii="Times New Roman" w:hAnsi="Times New Roman" w:cs="Times New Roman"/>
          <w:highlight w:val="green"/>
          <w:lang w:val="es-ES"/>
        </w:rPr>
        <w:t xml:space="preserve">aproximadamente 10 millones de ciudadanos, repartidos entre los seguros de </w:t>
      </w:r>
      <w:proofErr w:type="spellStart"/>
      <w:r w:rsidR="00AF0FD5" w:rsidRPr="004C67AC">
        <w:rPr>
          <w:rFonts w:ascii="Times New Roman" w:hAnsi="Times New Roman" w:cs="Times New Roman"/>
          <w:highlight w:val="green"/>
          <w:lang w:val="es-ES"/>
        </w:rPr>
        <w:t>EsSalud</w:t>
      </w:r>
      <w:proofErr w:type="spellEnd"/>
      <w:r w:rsidR="00AF0FD5" w:rsidRPr="004C67AC">
        <w:rPr>
          <w:rFonts w:ascii="Times New Roman" w:hAnsi="Times New Roman" w:cs="Times New Roman"/>
          <w:highlight w:val="green"/>
          <w:lang w:val="es-ES"/>
        </w:rPr>
        <w:t>, EPS, FFAA y PNP y aseguradoras privadas</w:t>
      </w:r>
      <w:r w:rsidR="0063349C" w:rsidRPr="004C67AC">
        <w:rPr>
          <w:rFonts w:ascii="Times New Roman" w:hAnsi="Times New Roman" w:cs="Times New Roman"/>
          <w:highlight w:val="green"/>
          <w:lang w:val="es-ES"/>
        </w:rPr>
        <w:t>.</w:t>
      </w:r>
    </w:p>
    <w:p w14:paraId="453DEEE4" w14:textId="77777777" w:rsidR="00CE3D66" w:rsidRPr="00262D6E" w:rsidRDefault="00CE3D66" w:rsidP="00262D6E">
      <w:pPr>
        <w:spacing w:line="360" w:lineRule="auto"/>
        <w:jc w:val="both"/>
        <w:rPr>
          <w:rFonts w:ascii="Times New Roman" w:hAnsi="Times New Roman" w:cs="Times New Roman"/>
          <w:lang w:val="es-ES"/>
        </w:rPr>
      </w:pPr>
    </w:p>
    <w:p w14:paraId="475B52E8" w14:textId="77777777" w:rsidR="00262D6E" w:rsidRPr="00262D6E" w:rsidRDefault="00262D6E" w:rsidP="00262D6E">
      <w:pPr>
        <w:spacing w:line="360" w:lineRule="auto"/>
        <w:jc w:val="both"/>
        <w:rPr>
          <w:rFonts w:ascii="Times New Roman" w:hAnsi="Times New Roman" w:cs="Times New Roman"/>
          <w:lang w:val="es-ES"/>
        </w:rPr>
      </w:pPr>
    </w:p>
    <w:p w14:paraId="15885C6F" w14:textId="77777777" w:rsidR="00262D6E" w:rsidRPr="00262D6E" w:rsidRDefault="00262D6E" w:rsidP="00262D6E">
      <w:pPr>
        <w:spacing w:line="360" w:lineRule="auto"/>
        <w:jc w:val="both"/>
        <w:rPr>
          <w:rFonts w:ascii="Times New Roman" w:hAnsi="Times New Roman" w:cs="Times New Roman"/>
          <w:lang w:val="es-ES"/>
        </w:rPr>
      </w:pPr>
    </w:p>
    <w:p w14:paraId="769EC335" w14:textId="4262D2F1" w:rsidR="00562533" w:rsidRPr="00262D6E" w:rsidRDefault="00562533" w:rsidP="00262D6E">
      <w:pPr>
        <w:pStyle w:val="Ttulo3"/>
        <w:numPr>
          <w:ilvl w:val="0"/>
          <w:numId w:val="19"/>
        </w:numPr>
        <w:spacing w:line="360" w:lineRule="auto"/>
        <w:rPr>
          <w:rFonts w:cs="Times New Roman"/>
        </w:rPr>
      </w:pPr>
      <w:r w:rsidRPr="00262D6E">
        <w:rPr>
          <w:rFonts w:cs="Times New Roman"/>
        </w:rPr>
        <w:lastRenderedPageBreak/>
        <w:t xml:space="preserve">Sistema de </w:t>
      </w:r>
      <w:r w:rsidR="00ED38D2">
        <w:rPr>
          <w:rFonts w:cs="Times New Roman"/>
        </w:rPr>
        <w:t>Casos en</w:t>
      </w:r>
      <w:r w:rsidR="009B63B8" w:rsidRPr="00262D6E">
        <w:rPr>
          <w:rFonts w:cs="Times New Roman"/>
        </w:rPr>
        <w:t xml:space="preserve"> Atención al Ciudadano</w:t>
      </w:r>
    </w:p>
    <w:p w14:paraId="43B3B354" w14:textId="77777777" w:rsidR="008D2441" w:rsidRPr="00262D6E" w:rsidRDefault="008D2441" w:rsidP="00262D6E">
      <w:pPr>
        <w:spacing w:line="360" w:lineRule="auto"/>
        <w:jc w:val="both"/>
        <w:rPr>
          <w:rFonts w:ascii="Times New Roman" w:hAnsi="Times New Roman" w:cs="Times New Roman"/>
          <w:lang w:val="es-ES"/>
        </w:rPr>
      </w:pPr>
    </w:p>
    <w:p w14:paraId="5FF366B8" w14:textId="036CC84A" w:rsidR="008D2441" w:rsidRPr="004C67AC" w:rsidRDefault="00376FA3"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SUSALUD cuenta con el llamado ‘</w:t>
      </w:r>
      <w:r w:rsidR="00ED38D2" w:rsidRPr="004C67AC">
        <w:rPr>
          <w:rFonts w:ascii="Times New Roman" w:hAnsi="Times New Roman" w:cs="Times New Roman"/>
          <w:highlight w:val="green"/>
          <w:lang w:val="es-ES"/>
        </w:rPr>
        <w:t>Sistema de Casos en</w:t>
      </w:r>
      <w:r w:rsidR="009B63B8" w:rsidRPr="004C67AC">
        <w:rPr>
          <w:rFonts w:ascii="Times New Roman" w:hAnsi="Times New Roman" w:cs="Times New Roman"/>
          <w:highlight w:val="green"/>
          <w:lang w:val="es-ES"/>
        </w:rPr>
        <w:t xml:space="preserve"> Atención al Ciudadano’</w:t>
      </w:r>
      <w:r w:rsidRPr="004C67AC">
        <w:rPr>
          <w:rFonts w:ascii="Times New Roman" w:hAnsi="Times New Roman" w:cs="Times New Roman"/>
          <w:highlight w:val="green"/>
          <w:lang w:val="es-ES"/>
        </w:rPr>
        <w:t xml:space="preserve"> con el cual se espera obtener una retroalimentación de parte de los ciudadanos sobre la calidad de los servicios de salud brindados en diversas partes del Perú, dentro d</w:t>
      </w:r>
      <w:r w:rsidR="009B63B8" w:rsidRPr="004C67AC">
        <w:rPr>
          <w:rFonts w:ascii="Times New Roman" w:hAnsi="Times New Roman" w:cs="Times New Roman"/>
          <w:highlight w:val="green"/>
          <w:lang w:val="es-ES"/>
        </w:rPr>
        <w:t>e este sistema se manejan tres</w:t>
      </w:r>
      <w:r w:rsidRPr="004C67AC">
        <w:rPr>
          <w:rFonts w:ascii="Times New Roman" w:hAnsi="Times New Roman" w:cs="Times New Roman"/>
          <w:highlight w:val="green"/>
          <w:lang w:val="es-ES"/>
        </w:rPr>
        <w:t xml:space="preserve"> tipos diferentes de solicitudes:</w:t>
      </w:r>
    </w:p>
    <w:p w14:paraId="17B88C72" w14:textId="77777777" w:rsidR="00376FA3" w:rsidRPr="004C67AC" w:rsidRDefault="00376FA3" w:rsidP="00262D6E">
      <w:pPr>
        <w:spacing w:line="360" w:lineRule="auto"/>
        <w:jc w:val="both"/>
        <w:rPr>
          <w:rFonts w:ascii="Times New Roman" w:hAnsi="Times New Roman" w:cs="Times New Roman"/>
          <w:highlight w:val="green"/>
          <w:lang w:val="es-ES"/>
        </w:rPr>
      </w:pPr>
    </w:p>
    <w:p w14:paraId="1DF09E99" w14:textId="77777777" w:rsidR="00376FA3" w:rsidRPr="004C67AC" w:rsidRDefault="00376FA3" w:rsidP="00262D6E">
      <w:pPr>
        <w:pStyle w:val="Prrafodelista"/>
        <w:numPr>
          <w:ilvl w:val="0"/>
          <w:numId w:val="1"/>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Consultas</w:t>
      </w:r>
    </w:p>
    <w:p w14:paraId="33011B5D" w14:textId="77777777" w:rsidR="00376FA3" w:rsidRPr="004C67AC" w:rsidRDefault="00376FA3" w:rsidP="00262D6E">
      <w:pPr>
        <w:pStyle w:val="Prrafodelista"/>
        <w:numPr>
          <w:ilvl w:val="0"/>
          <w:numId w:val="1"/>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Pedido de Intervención (PIN)</w:t>
      </w:r>
    </w:p>
    <w:p w14:paraId="6F944305" w14:textId="77777777" w:rsidR="00376FA3" w:rsidRPr="004C67AC" w:rsidRDefault="00376FA3" w:rsidP="00262D6E">
      <w:pPr>
        <w:pStyle w:val="Prrafodelista"/>
        <w:numPr>
          <w:ilvl w:val="0"/>
          <w:numId w:val="1"/>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Quejas</w:t>
      </w:r>
    </w:p>
    <w:p w14:paraId="25DBFDD8" w14:textId="77777777" w:rsidR="00376FA3" w:rsidRPr="004C67AC" w:rsidRDefault="00376FA3" w:rsidP="00262D6E">
      <w:pPr>
        <w:spacing w:line="360" w:lineRule="auto"/>
        <w:jc w:val="both"/>
        <w:rPr>
          <w:rFonts w:ascii="Times New Roman" w:hAnsi="Times New Roman" w:cs="Times New Roman"/>
          <w:highlight w:val="green"/>
          <w:lang w:val="es-ES"/>
        </w:rPr>
      </w:pPr>
    </w:p>
    <w:p w14:paraId="03A61805" w14:textId="47F59F69" w:rsidR="00376FA3" w:rsidRPr="004C67AC" w:rsidRDefault="00376FA3"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Estas solicitudes pueden ser ingresadas al sistema por personal de SUSALUD como por ciudadanos utilizando diversos canales de atención al ciu</w:t>
      </w:r>
      <w:r w:rsidR="00652560" w:rsidRPr="004C67AC">
        <w:rPr>
          <w:rFonts w:ascii="Times New Roman" w:hAnsi="Times New Roman" w:cs="Times New Roman"/>
          <w:highlight w:val="green"/>
          <w:lang w:val="es-ES"/>
        </w:rPr>
        <w:t>dadano que brinda SUSALUD, los cuales</w:t>
      </w:r>
      <w:r w:rsidRPr="004C67AC">
        <w:rPr>
          <w:rFonts w:ascii="Times New Roman" w:hAnsi="Times New Roman" w:cs="Times New Roman"/>
          <w:highlight w:val="green"/>
          <w:lang w:val="es-ES"/>
        </w:rPr>
        <w:t xml:space="preserve"> son </w:t>
      </w:r>
      <w:r w:rsidR="0063349C" w:rsidRPr="004C67AC">
        <w:rPr>
          <w:rFonts w:ascii="Times New Roman" w:hAnsi="Times New Roman" w:cs="Times New Roman"/>
          <w:highlight w:val="green"/>
          <w:lang w:val="es-ES"/>
        </w:rPr>
        <w:t xml:space="preserve">vía presencial, vía escrita, </w:t>
      </w:r>
      <w:r w:rsidRPr="004C67AC">
        <w:rPr>
          <w:rFonts w:ascii="Times New Roman" w:hAnsi="Times New Roman" w:cs="Times New Roman"/>
          <w:highlight w:val="green"/>
          <w:lang w:val="es-ES"/>
        </w:rPr>
        <w:t xml:space="preserve">vía telefónica con una línea gratuita, </w:t>
      </w:r>
      <w:r w:rsidR="0063349C" w:rsidRPr="004C67AC">
        <w:rPr>
          <w:rFonts w:ascii="Times New Roman" w:hAnsi="Times New Roman" w:cs="Times New Roman"/>
          <w:highlight w:val="green"/>
          <w:lang w:val="es-ES"/>
        </w:rPr>
        <w:t>vía</w:t>
      </w:r>
      <w:r w:rsidR="00AC7C3A" w:rsidRPr="004C67AC">
        <w:rPr>
          <w:rFonts w:ascii="Times New Roman" w:hAnsi="Times New Roman" w:cs="Times New Roman"/>
          <w:highlight w:val="green"/>
          <w:lang w:val="es-ES"/>
        </w:rPr>
        <w:t xml:space="preserve"> internet mediante </w:t>
      </w:r>
      <w:r w:rsidRPr="004C67AC">
        <w:rPr>
          <w:rFonts w:ascii="Times New Roman" w:hAnsi="Times New Roman" w:cs="Times New Roman"/>
          <w:highlight w:val="green"/>
          <w:lang w:val="es-ES"/>
        </w:rPr>
        <w:t xml:space="preserve">un sistema </w:t>
      </w:r>
      <w:r w:rsidR="0063349C" w:rsidRPr="004C67AC">
        <w:rPr>
          <w:rFonts w:ascii="Times New Roman" w:hAnsi="Times New Roman" w:cs="Times New Roman"/>
          <w:highlight w:val="green"/>
          <w:lang w:val="es-ES"/>
        </w:rPr>
        <w:t xml:space="preserve">en su página </w:t>
      </w:r>
      <w:r w:rsidRPr="004C67AC">
        <w:rPr>
          <w:rFonts w:ascii="Times New Roman" w:hAnsi="Times New Roman" w:cs="Times New Roman"/>
          <w:highlight w:val="green"/>
          <w:lang w:val="es-ES"/>
        </w:rPr>
        <w:t xml:space="preserve">web </w:t>
      </w:r>
      <w:r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"(33)", "plainTextFormattedCitation" : "(33)", "previouslyFormattedCitation" : "(33)" }, "properties" : {  }, "schema" : "https://github.com/citation-style-language/schema/raw/master/csl-citation.json" }</w:instrText>
      </w:r>
      <w:r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(33)</w:t>
      </w:r>
      <w:r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correo electrónico, redes sociales</w:t>
      </w:r>
      <w:r w:rsidR="006A0074" w:rsidRPr="004C67AC">
        <w:rPr>
          <w:rFonts w:ascii="Times New Roman" w:hAnsi="Times New Roman" w:cs="Times New Roman"/>
          <w:highlight w:val="green"/>
          <w:lang w:val="es-ES"/>
        </w:rPr>
        <w:t xml:space="preserve">, </w:t>
      </w:r>
      <w:r w:rsidR="00AC7C3A" w:rsidRPr="004C67AC">
        <w:rPr>
          <w:rFonts w:ascii="Times New Roman" w:hAnsi="Times New Roman" w:cs="Times New Roman"/>
          <w:highlight w:val="green"/>
          <w:lang w:val="es-ES"/>
        </w:rPr>
        <w:t>pantallas interactivas instaladas en algunos hospitales</w:t>
      </w:r>
      <w:r w:rsidRPr="004C67AC">
        <w:rPr>
          <w:rFonts w:ascii="Times New Roman" w:hAnsi="Times New Roman" w:cs="Times New Roman"/>
          <w:highlight w:val="green"/>
          <w:lang w:val="es-ES"/>
        </w:rPr>
        <w:t xml:space="preserve"> </w:t>
      </w:r>
      <w:r w:rsidR="0063349C" w:rsidRPr="004C67AC">
        <w:rPr>
          <w:rFonts w:ascii="Times New Roman" w:hAnsi="Times New Roman" w:cs="Times New Roman"/>
          <w:highlight w:val="green"/>
          <w:lang w:val="es-ES"/>
        </w:rPr>
        <w:t xml:space="preserve">llamadas </w:t>
      </w:r>
      <w:proofErr w:type="spellStart"/>
      <w:r w:rsidR="0063349C" w:rsidRPr="004C67AC">
        <w:rPr>
          <w:rFonts w:ascii="Times New Roman" w:hAnsi="Times New Roman" w:cs="Times New Roman"/>
          <w:highlight w:val="green"/>
          <w:lang w:val="es-ES"/>
        </w:rPr>
        <w:t>Totem</w:t>
      </w:r>
      <w:proofErr w:type="spellEnd"/>
      <w:r w:rsidR="0063349C"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 xml:space="preserve">y un aplicativo móvil </w:t>
      </w:r>
      <w:r w:rsidR="00AC7C3A" w:rsidRPr="004C67AC">
        <w:rPr>
          <w:rFonts w:ascii="Times New Roman" w:hAnsi="Times New Roman" w:cs="Times New Roman"/>
          <w:highlight w:val="green"/>
          <w:lang w:val="es-ES"/>
        </w:rPr>
        <w:t>que introdujo en el 2015 para los</w:t>
      </w:r>
      <w:r w:rsidRPr="004C67AC">
        <w:rPr>
          <w:rFonts w:ascii="Times New Roman" w:hAnsi="Times New Roman" w:cs="Times New Roman"/>
          <w:highlight w:val="green"/>
          <w:lang w:val="es-ES"/>
        </w:rPr>
        <w:t xml:space="preserve"> sistema</w:t>
      </w:r>
      <w:r w:rsidR="00AC7C3A" w:rsidRPr="004C67AC">
        <w:rPr>
          <w:rFonts w:ascii="Times New Roman" w:hAnsi="Times New Roman" w:cs="Times New Roman"/>
          <w:highlight w:val="green"/>
          <w:lang w:val="es-ES"/>
        </w:rPr>
        <w:t>s</w:t>
      </w:r>
      <w:r w:rsidRPr="004C67AC">
        <w:rPr>
          <w:rFonts w:ascii="Times New Roman" w:hAnsi="Times New Roman" w:cs="Times New Roman"/>
          <w:highlight w:val="green"/>
          <w:lang w:val="es-ES"/>
        </w:rPr>
        <w:t xml:space="preserve"> operativo</w:t>
      </w:r>
      <w:r w:rsidR="00AC7C3A" w:rsidRPr="004C67AC">
        <w:rPr>
          <w:rFonts w:ascii="Times New Roman" w:hAnsi="Times New Roman" w:cs="Times New Roman"/>
          <w:highlight w:val="green"/>
          <w:lang w:val="es-ES"/>
        </w:rPr>
        <w:t>s</w:t>
      </w:r>
      <w:r w:rsidRPr="004C67AC">
        <w:rPr>
          <w:rFonts w:ascii="Times New Roman" w:hAnsi="Times New Roman" w:cs="Times New Roman"/>
          <w:highlight w:val="green"/>
          <w:lang w:val="es-ES"/>
        </w:rPr>
        <w:t xml:space="preserve"> Android </w:t>
      </w:r>
      <w:r w:rsidR="00AC7C3A" w:rsidRPr="004C67AC">
        <w:rPr>
          <w:rFonts w:ascii="Times New Roman" w:hAnsi="Times New Roman" w:cs="Times New Roman"/>
          <w:highlight w:val="green"/>
          <w:lang w:val="es-ES"/>
        </w:rPr>
        <w:t xml:space="preserve">e iOS </w:t>
      </w:r>
      <w:r w:rsidRPr="004C67AC">
        <w:rPr>
          <w:rFonts w:ascii="Times New Roman" w:hAnsi="Times New Roman" w:cs="Times New Roman"/>
          <w:highlight w:val="green"/>
          <w:lang w:val="es-ES"/>
        </w:rPr>
        <w:t xml:space="preserve">llamado SUSALUD CONTIGO </w:t>
      </w:r>
      <w:r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"(34)", "plainTextFormattedCitation" : "(34)", "previouslyFormattedCitation" : "(34)" }, "properties" : {  }, "schema" : "https://github.com/citation-style-language/schema/raw/master/csl-citation.json" }</w:instrText>
      </w:r>
      <w:r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(34)</w:t>
      </w:r>
      <w:r w:rsidRPr="004C67AC">
        <w:rPr>
          <w:rFonts w:ascii="Times New Roman" w:hAnsi="Times New Roman" w:cs="Times New Roman"/>
          <w:highlight w:val="green"/>
          <w:lang w:val="es-ES"/>
        </w:rPr>
        <w:fldChar w:fldCharType="end"/>
      </w:r>
      <w:r w:rsidRPr="004C67AC">
        <w:rPr>
          <w:rFonts w:ascii="Times New Roman" w:hAnsi="Times New Roman" w:cs="Times New Roman"/>
          <w:highlight w:val="green"/>
          <w:lang w:val="es-ES"/>
        </w:rPr>
        <w:t xml:space="preserve">, donde se </w:t>
      </w:r>
      <w:r w:rsidR="0063349C" w:rsidRPr="004C67AC">
        <w:rPr>
          <w:rFonts w:ascii="Times New Roman" w:hAnsi="Times New Roman" w:cs="Times New Roman"/>
          <w:highlight w:val="green"/>
          <w:lang w:val="es-ES"/>
        </w:rPr>
        <w:t>registró</w:t>
      </w:r>
      <w:r w:rsidRPr="004C67AC">
        <w:rPr>
          <w:rFonts w:ascii="Times New Roman" w:hAnsi="Times New Roman" w:cs="Times New Roman"/>
          <w:highlight w:val="green"/>
          <w:lang w:val="es-ES"/>
        </w:rPr>
        <w:t xml:space="preserve"> que el reclamo más común es la insatisfacción del paciente al no haber recibido una atención inmediata </w:t>
      </w:r>
      <w:r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"(35)", "plainTextFormattedCitation" : "(35)", "previouslyFormattedCitation" : "(35)" }, "properties" : {  }, "schema" : "https://github.com/citation-style-language/schema/raw/master/csl-citation.json" }</w:instrText>
      </w:r>
      <w:r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(35)</w:t>
      </w:r>
      <w:r w:rsidRPr="004C67AC">
        <w:rPr>
          <w:rFonts w:ascii="Times New Roman" w:hAnsi="Times New Roman" w:cs="Times New Roman"/>
          <w:highlight w:val="green"/>
          <w:lang w:val="es-ES"/>
        </w:rPr>
        <w:fldChar w:fldCharType="end"/>
      </w:r>
      <w:r w:rsidR="007B7445" w:rsidRPr="004C67AC">
        <w:rPr>
          <w:rFonts w:ascii="Times New Roman" w:hAnsi="Times New Roman" w:cs="Times New Roman"/>
          <w:highlight w:val="green"/>
          <w:lang w:val="es-ES"/>
        </w:rPr>
        <w:t>.</w:t>
      </w:r>
      <w:r w:rsidR="0063349C" w:rsidRPr="004C67AC">
        <w:rPr>
          <w:rFonts w:ascii="Times New Roman" w:hAnsi="Times New Roman" w:cs="Times New Roman"/>
          <w:highlight w:val="green"/>
          <w:lang w:val="es-ES"/>
        </w:rPr>
        <w:t xml:space="preserve"> De todos estos canales, en el 2017 se </w:t>
      </w:r>
      <w:r w:rsidR="00083349" w:rsidRPr="004C67AC">
        <w:rPr>
          <w:rFonts w:ascii="Times New Roman" w:hAnsi="Times New Roman" w:cs="Times New Roman"/>
          <w:highlight w:val="green"/>
          <w:lang w:val="es-ES"/>
        </w:rPr>
        <w:t>observó</w:t>
      </w:r>
      <w:r w:rsidR="0063349C" w:rsidRPr="004C67AC">
        <w:rPr>
          <w:rFonts w:ascii="Times New Roman" w:hAnsi="Times New Roman" w:cs="Times New Roman"/>
          <w:highlight w:val="green"/>
          <w:lang w:val="es-ES"/>
        </w:rPr>
        <w:t xml:space="preserve"> que el canal más utilizado por los </w:t>
      </w:r>
      <w:r w:rsidR="00D3505A" w:rsidRPr="004C67AC">
        <w:rPr>
          <w:rFonts w:ascii="Times New Roman" w:hAnsi="Times New Roman" w:cs="Times New Roman"/>
          <w:highlight w:val="green"/>
          <w:lang w:val="es-ES"/>
        </w:rPr>
        <w:t>ciudadanos fue</w:t>
      </w:r>
      <w:r w:rsidR="0063349C" w:rsidRPr="004C67AC">
        <w:rPr>
          <w:rFonts w:ascii="Times New Roman" w:hAnsi="Times New Roman" w:cs="Times New Roman"/>
          <w:highlight w:val="green"/>
          <w:lang w:val="es-ES"/>
        </w:rPr>
        <w:t xml:space="preserve"> la línea gratuita con </w:t>
      </w:r>
      <w:r w:rsidR="00913D4D" w:rsidRPr="004C67AC">
        <w:rPr>
          <w:rFonts w:ascii="Times New Roman" w:hAnsi="Times New Roman" w:cs="Times New Roman"/>
          <w:highlight w:val="green"/>
          <w:lang w:val="es-ES"/>
        </w:rPr>
        <w:t xml:space="preserve">el 41% del total de solicitudes presentadas, siguiéndole por la </w:t>
      </w:r>
      <w:r w:rsidR="00D3505A" w:rsidRPr="004C67AC">
        <w:rPr>
          <w:rFonts w:ascii="Times New Roman" w:hAnsi="Times New Roman" w:cs="Times New Roman"/>
          <w:highlight w:val="green"/>
          <w:lang w:val="es-ES"/>
        </w:rPr>
        <w:t>vía</w:t>
      </w:r>
      <w:r w:rsidR="00913D4D" w:rsidRPr="004C67AC">
        <w:rPr>
          <w:rFonts w:ascii="Times New Roman" w:hAnsi="Times New Roman" w:cs="Times New Roman"/>
          <w:highlight w:val="green"/>
          <w:lang w:val="es-ES"/>
        </w:rPr>
        <w:t xml:space="preserve"> presencial con el 21.34% y luego por el sistema de su </w:t>
      </w:r>
      <w:r w:rsidR="00083349" w:rsidRPr="004C67AC">
        <w:rPr>
          <w:rFonts w:ascii="Times New Roman" w:hAnsi="Times New Roman" w:cs="Times New Roman"/>
          <w:highlight w:val="green"/>
          <w:lang w:val="es-ES"/>
        </w:rPr>
        <w:t>página</w:t>
      </w:r>
      <w:r w:rsidR="00913D4D" w:rsidRPr="004C67AC">
        <w:rPr>
          <w:rFonts w:ascii="Times New Roman" w:hAnsi="Times New Roman" w:cs="Times New Roman"/>
          <w:highlight w:val="green"/>
          <w:lang w:val="es-ES"/>
        </w:rPr>
        <w:t xml:space="preserve"> web con el 19.1% del total de las solicitudes. Para la segunda quincena del mes de Enero del 2018, el canal de atención más utilizado sigue siendo la </w:t>
      </w:r>
      <w:r w:rsidR="00D3505A" w:rsidRPr="004C67AC">
        <w:rPr>
          <w:rFonts w:ascii="Times New Roman" w:hAnsi="Times New Roman" w:cs="Times New Roman"/>
          <w:highlight w:val="green"/>
          <w:lang w:val="es-ES"/>
        </w:rPr>
        <w:t>Línea</w:t>
      </w:r>
      <w:r w:rsidR="00913D4D" w:rsidRPr="004C67AC">
        <w:rPr>
          <w:rFonts w:ascii="Times New Roman" w:hAnsi="Times New Roman" w:cs="Times New Roman"/>
          <w:highlight w:val="green"/>
          <w:lang w:val="es-ES"/>
        </w:rPr>
        <w:t xml:space="preserve"> Gratuita que cuenta con el 54.5% de las atenciones, y es seguido por el sistema de la </w:t>
      </w:r>
      <w:r w:rsidR="00083349" w:rsidRPr="004C67AC">
        <w:rPr>
          <w:rFonts w:ascii="Times New Roman" w:hAnsi="Times New Roman" w:cs="Times New Roman"/>
          <w:highlight w:val="green"/>
          <w:lang w:val="es-ES"/>
        </w:rPr>
        <w:t>página</w:t>
      </w:r>
      <w:r w:rsidR="00913D4D" w:rsidRPr="004C67AC">
        <w:rPr>
          <w:rFonts w:ascii="Times New Roman" w:hAnsi="Times New Roman" w:cs="Times New Roman"/>
          <w:highlight w:val="green"/>
          <w:lang w:val="es-ES"/>
        </w:rPr>
        <w:t xml:space="preserve"> web con el 19.2% de todas las atenciones, desplazando a la </w:t>
      </w:r>
      <w:r w:rsidR="00D3505A" w:rsidRPr="004C67AC">
        <w:rPr>
          <w:rFonts w:ascii="Times New Roman" w:hAnsi="Times New Roman" w:cs="Times New Roman"/>
          <w:highlight w:val="green"/>
          <w:lang w:val="es-ES"/>
        </w:rPr>
        <w:t>vía</w:t>
      </w:r>
      <w:r w:rsidR="00913D4D" w:rsidRPr="004C67AC">
        <w:rPr>
          <w:rFonts w:ascii="Times New Roman" w:hAnsi="Times New Roman" w:cs="Times New Roman"/>
          <w:highlight w:val="green"/>
          <w:lang w:val="es-ES"/>
        </w:rPr>
        <w:t xml:space="preserve"> presencial a ser el tercer canal más utilizado por los usuario con el 14.3% del total de atenciones</w:t>
      </w:r>
      <w:r w:rsidR="009B63B8"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"(31)", "plainTextFormattedCitation" : "(31)", "previouslyFormattedCitation" : "(31)" }, "properties" : {  }, "schema" : "https://github.com/citation-style-language/schema/raw/master/csl-citation.json" }</w:instrText>
      </w:r>
      <w:r w:rsidR="009B63B8"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(31)</w:t>
      </w:r>
      <w:r w:rsidR="009B63B8" w:rsidRPr="004C67AC">
        <w:rPr>
          <w:rFonts w:ascii="Times New Roman" w:hAnsi="Times New Roman" w:cs="Times New Roman"/>
          <w:highlight w:val="green"/>
          <w:lang w:val="es-ES"/>
        </w:rPr>
        <w:fldChar w:fldCharType="end"/>
      </w:r>
      <w:r w:rsidR="00913D4D" w:rsidRPr="004C67AC">
        <w:rPr>
          <w:rFonts w:ascii="Times New Roman" w:hAnsi="Times New Roman" w:cs="Times New Roman"/>
          <w:highlight w:val="green"/>
          <w:lang w:val="es-ES"/>
        </w:rPr>
        <w:t>.</w:t>
      </w:r>
    </w:p>
    <w:p w14:paraId="4197C100" w14:textId="77777777" w:rsidR="008D2441" w:rsidRPr="004C67AC" w:rsidRDefault="008D2441" w:rsidP="00262D6E">
      <w:pPr>
        <w:spacing w:line="360" w:lineRule="auto"/>
        <w:jc w:val="both"/>
        <w:rPr>
          <w:rFonts w:ascii="Times New Roman" w:hAnsi="Times New Roman" w:cs="Times New Roman"/>
          <w:highlight w:val="green"/>
          <w:lang w:val="es-ES"/>
        </w:rPr>
      </w:pPr>
    </w:p>
    <w:p w14:paraId="75D3F76F" w14:textId="1671A778" w:rsidR="008D2441" w:rsidRPr="004C67AC" w:rsidRDefault="008D2441"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Luego de que se introdujera el aplicativo móvil, se duplicaron el número de </w:t>
      </w:r>
      <w:r w:rsidR="009B63B8" w:rsidRPr="004C67AC">
        <w:rPr>
          <w:rFonts w:ascii="Times New Roman" w:hAnsi="Times New Roman" w:cs="Times New Roman"/>
          <w:highlight w:val="green"/>
          <w:lang w:val="es-ES"/>
        </w:rPr>
        <w:t>casos</w:t>
      </w:r>
      <w:r w:rsidRPr="004C67AC">
        <w:rPr>
          <w:rFonts w:ascii="Times New Roman" w:hAnsi="Times New Roman" w:cs="Times New Roman"/>
          <w:highlight w:val="green"/>
          <w:lang w:val="es-ES"/>
        </w:rPr>
        <w:t xml:space="preserve"> de parte de la ciudadanía sobre los servicios y prestaciones dadas por las IPRESS, en el año 2014 hubo 27,039 solicitudes entre quejas, consultas y Petitorios de Intervención (PIN), mientras que en el año 2015 hubo 62,200 </w:t>
      </w:r>
      <w:r w:rsidR="009B63B8" w:rsidRPr="004C67AC">
        <w:rPr>
          <w:rFonts w:ascii="Times New Roman" w:hAnsi="Times New Roman" w:cs="Times New Roman"/>
          <w:highlight w:val="green"/>
          <w:lang w:val="es-ES"/>
        </w:rPr>
        <w:t>casos</w:t>
      </w:r>
      <w:r w:rsidRPr="004C67AC">
        <w:rPr>
          <w:rFonts w:ascii="Times New Roman" w:hAnsi="Times New Roman" w:cs="Times New Roman"/>
          <w:highlight w:val="green"/>
          <w:lang w:val="es-ES"/>
        </w:rPr>
        <w:t xml:space="preserve"> en total</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En el año 2016 casi se llegó a </w:t>
      </w:r>
      <w:r w:rsidR="00083349" w:rsidRPr="004C67AC">
        <w:rPr>
          <w:rFonts w:ascii="Times New Roman" w:hAnsi="Times New Roman" w:cs="Times New Roman"/>
          <w:highlight w:val="green"/>
          <w:lang w:val="es-ES"/>
        </w:rPr>
        <w:t>los 100 mil casos</w:t>
      </w:r>
      <w:r w:rsidRPr="004C67AC">
        <w:rPr>
          <w:rFonts w:ascii="Times New Roman" w:hAnsi="Times New Roman" w:cs="Times New Roman"/>
          <w:highlight w:val="green"/>
          <w:lang w:val="es-ES"/>
        </w:rPr>
        <w:t xml:space="preserve"> en total y hasta </w:t>
      </w:r>
      <w:r w:rsidR="00ED247E" w:rsidRPr="004C67AC">
        <w:rPr>
          <w:rFonts w:ascii="Times New Roman" w:hAnsi="Times New Roman" w:cs="Times New Roman"/>
          <w:highlight w:val="green"/>
          <w:lang w:val="es-ES"/>
        </w:rPr>
        <w:t>comienzos de mayo de 2017 se habían</w:t>
      </w:r>
      <w:r w:rsidRPr="004C67AC">
        <w:rPr>
          <w:rFonts w:ascii="Times New Roman" w:hAnsi="Times New Roman" w:cs="Times New Roman"/>
          <w:highlight w:val="green"/>
          <w:lang w:val="es-ES"/>
        </w:rPr>
        <w:t xml:space="preserve"> presentado 24,483 </w:t>
      </w:r>
      <w:r w:rsidRPr="004C67AC">
        <w:rPr>
          <w:rFonts w:ascii="Times New Roman" w:hAnsi="Times New Roman" w:cs="Times New Roman"/>
          <w:highlight w:val="green"/>
          <w:lang w:val="es-ES"/>
        </w:rPr>
        <w:lastRenderedPageBreak/>
        <w:t>solicitudes</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Revisando la siguiente Tabla Nº1 se puede ver con claridad cómo es que han ido aumentando el número de solicitudes a través de los años</w:t>
      </w:r>
      <w:r w:rsidR="007B7445" w:rsidRPr="004C67AC">
        <w:rPr>
          <w:rFonts w:ascii="Times New Roman" w:hAnsi="Times New Roman" w:cs="Times New Roman"/>
          <w:highlight w:val="green"/>
          <w:lang w:val="es-ES"/>
        </w:rPr>
        <w:t>.</w:t>
      </w:r>
    </w:p>
    <w:p w14:paraId="5FC866BE" w14:textId="77777777" w:rsidR="008D2441" w:rsidRPr="004C67AC" w:rsidRDefault="008D2441" w:rsidP="00262D6E">
      <w:pPr>
        <w:spacing w:line="360" w:lineRule="auto"/>
        <w:jc w:val="both"/>
        <w:rPr>
          <w:rFonts w:ascii="Times New Roman" w:hAnsi="Times New Roman" w:cs="Times New Roman"/>
          <w:highlight w:val="green"/>
          <w:lang w:val="es-ES"/>
        </w:rPr>
      </w:pPr>
    </w:p>
    <w:p w14:paraId="261A65F6" w14:textId="77777777" w:rsidR="008D2441" w:rsidRPr="004C67AC" w:rsidRDefault="008D2441"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noProof/>
          <w:highlight w:val="green"/>
          <w:lang w:eastAsia="es-ES_tradnl"/>
        </w:rPr>
        <w:drawing>
          <wp:inline distT="0" distB="0" distL="0" distR="0" wp14:anchorId="41BBA42F" wp14:editId="569677B7">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5DC64729" w14:textId="29B81EDC" w:rsidR="008D2441" w:rsidRPr="004C67AC" w:rsidRDefault="008D2441"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Tabla Nº1</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Número de solicitudes recibidas por año</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Fuente: Tablero de Control – SUSALUD</w:t>
      </w:r>
      <w:r w:rsidR="007B7445" w:rsidRPr="004C67AC">
        <w:rPr>
          <w:rFonts w:ascii="Times New Roman" w:hAnsi="Times New Roman" w:cs="Times New Roman"/>
          <w:highlight w:val="green"/>
          <w:lang w:val="es-ES"/>
        </w:rPr>
        <w:t>.</w:t>
      </w:r>
      <w:r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fldChar w:fldCharType="begin" w:fldLock="1"/>
      </w:r>
      <w:r w:rsidR="00C35DCA" w:rsidRPr="004C67AC">
        <w:rPr>
          <w:rFonts w:ascii="Times New Roman" w:hAnsi="Times New Roman" w:cs="Times New Roman"/>
          <w:highlight w:val="gree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"(31)", "plainTextFormattedCitation" : "(31)", "previouslyFormattedCitation" : "(31)" }, "properties" : {  }, "schema" : "https://github.com/citation-style-language/schema/raw/master/csl-citation.json" }</w:instrText>
      </w:r>
      <w:r w:rsidRPr="004C67AC">
        <w:rPr>
          <w:rFonts w:ascii="Times New Roman" w:hAnsi="Times New Roman" w:cs="Times New Roman"/>
          <w:highlight w:val="green"/>
          <w:lang w:val="es-ES"/>
        </w:rPr>
        <w:fldChar w:fldCharType="separate"/>
      </w:r>
      <w:r w:rsidR="0061601E" w:rsidRPr="004C67AC">
        <w:rPr>
          <w:rFonts w:ascii="Times New Roman" w:hAnsi="Times New Roman" w:cs="Times New Roman"/>
          <w:noProof/>
          <w:highlight w:val="green"/>
          <w:lang w:val="es-ES"/>
        </w:rPr>
        <w:t>(31)</w:t>
      </w:r>
      <w:r w:rsidRPr="004C67AC">
        <w:rPr>
          <w:rFonts w:ascii="Times New Roman" w:hAnsi="Times New Roman" w:cs="Times New Roman"/>
          <w:highlight w:val="green"/>
          <w:lang w:val="es-ES"/>
        </w:rPr>
        <w:fldChar w:fldCharType="end"/>
      </w:r>
    </w:p>
    <w:p w14:paraId="37F3799A" w14:textId="77777777" w:rsidR="003D1C84" w:rsidRPr="004C67AC" w:rsidRDefault="003D1C84" w:rsidP="00262D6E">
      <w:pPr>
        <w:spacing w:line="360" w:lineRule="auto"/>
        <w:jc w:val="both"/>
        <w:rPr>
          <w:rFonts w:ascii="Times New Roman" w:hAnsi="Times New Roman" w:cs="Times New Roman"/>
          <w:highlight w:val="green"/>
          <w:lang w:val="es-ES"/>
        </w:rPr>
      </w:pPr>
    </w:p>
    <w:p w14:paraId="2E47008C" w14:textId="6963174E" w:rsidR="000E42B4" w:rsidRPr="004C67AC" w:rsidRDefault="00CD231B"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Una nueva herramienta que se</w:t>
      </w:r>
      <w:r w:rsidR="00415E4D" w:rsidRPr="004C67AC">
        <w:rPr>
          <w:rFonts w:ascii="Times New Roman" w:hAnsi="Times New Roman" w:cs="Times New Roman"/>
          <w:highlight w:val="green"/>
          <w:lang w:val="es-ES"/>
        </w:rPr>
        <w:t xml:space="preserve"> añadió a la web de SUSALUD </w:t>
      </w:r>
      <w:r w:rsidRPr="004C67AC">
        <w:rPr>
          <w:rFonts w:ascii="Times New Roman" w:hAnsi="Times New Roman" w:cs="Times New Roman"/>
          <w:highlight w:val="green"/>
          <w:lang w:val="es-ES"/>
        </w:rPr>
        <w:t xml:space="preserve">es </w:t>
      </w:r>
      <w:r w:rsidR="00415E4D" w:rsidRPr="004C67AC">
        <w:rPr>
          <w:rFonts w:ascii="Times New Roman" w:hAnsi="Times New Roman" w:cs="Times New Roman"/>
          <w:highlight w:val="green"/>
          <w:lang w:val="es-ES"/>
        </w:rPr>
        <w:t>una aplicativo llamado SUSALUD MAP en el cual debería aparecer las condiciones de funcionamiento de cada IPRESS, ingresando a</w:t>
      </w:r>
      <w:r w:rsidR="00D47112" w:rsidRPr="004C67AC">
        <w:rPr>
          <w:rFonts w:ascii="Times New Roman" w:hAnsi="Times New Roman" w:cs="Times New Roman"/>
          <w:highlight w:val="green"/>
          <w:lang w:val="es-ES"/>
        </w:rPr>
        <w:t xml:space="preserve"> este aplicativo y </w:t>
      </w:r>
      <w:r w:rsidR="003F58D4" w:rsidRPr="004C67AC">
        <w:rPr>
          <w:rFonts w:ascii="Times New Roman" w:hAnsi="Times New Roman" w:cs="Times New Roman"/>
          <w:highlight w:val="green"/>
          <w:lang w:val="es-ES"/>
        </w:rPr>
        <w:t>haciendo una búsqueda del Hospital Nacional Cayetano Heredia</w:t>
      </w:r>
      <w:r w:rsidR="00D3505A" w:rsidRPr="004C67AC">
        <w:rPr>
          <w:rFonts w:ascii="Times New Roman" w:hAnsi="Times New Roman" w:cs="Times New Roman"/>
          <w:highlight w:val="green"/>
          <w:lang w:val="es-ES"/>
        </w:rPr>
        <w:t xml:space="preserve"> aparecen 3 opciones disponibles </w:t>
      </w:r>
      <w:r w:rsidR="000E42B4" w:rsidRPr="004C67AC">
        <w:rPr>
          <w:rFonts w:ascii="Times New Roman" w:hAnsi="Times New Roman" w:cs="Times New Roman"/>
          <w:highlight w:val="green"/>
          <w:lang w:val="es-ES"/>
        </w:rPr>
        <w:t>que son las siguientes:</w:t>
      </w:r>
    </w:p>
    <w:p w14:paraId="6A5045D3" w14:textId="7C66026A" w:rsidR="000E42B4" w:rsidRPr="004C67AC" w:rsidRDefault="000E42B4" w:rsidP="00262D6E">
      <w:pPr>
        <w:pStyle w:val="Prrafodelista"/>
        <w:numPr>
          <w:ilvl w:val="0"/>
          <w:numId w:val="36"/>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‘Ver’: El resultado es Información Genérica de la IPRESS (</w:t>
      </w:r>
      <w:proofErr w:type="spellStart"/>
      <w:r w:rsidRPr="004C67AC">
        <w:rPr>
          <w:rFonts w:ascii="Times New Roman" w:hAnsi="Times New Roman" w:cs="Times New Roman"/>
          <w:highlight w:val="green"/>
          <w:lang w:val="es-ES"/>
        </w:rPr>
        <w:t>Categoria</w:t>
      </w:r>
      <w:proofErr w:type="spellEnd"/>
      <w:r w:rsidRPr="004C67AC">
        <w:rPr>
          <w:rFonts w:ascii="Times New Roman" w:hAnsi="Times New Roman" w:cs="Times New Roman"/>
          <w:highlight w:val="green"/>
          <w:lang w:val="es-ES"/>
        </w:rPr>
        <w:t xml:space="preserve">, Estado de la IPRESS, </w:t>
      </w:r>
      <w:proofErr w:type="spellStart"/>
      <w:r w:rsidRPr="004C67AC">
        <w:rPr>
          <w:rFonts w:ascii="Times New Roman" w:hAnsi="Times New Roman" w:cs="Times New Roman"/>
          <w:highlight w:val="green"/>
          <w:lang w:val="es-ES"/>
        </w:rPr>
        <w:t>Condicion</w:t>
      </w:r>
      <w:proofErr w:type="spellEnd"/>
      <w:r w:rsidRPr="004C67AC">
        <w:rPr>
          <w:rFonts w:ascii="Times New Roman" w:hAnsi="Times New Roman" w:cs="Times New Roman"/>
          <w:highlight w:val="green"/>
          <w:lang w:val="es-ES"/>
        </w:rPr>
        <w:t xml:space="preserve">, </w:t>
      </w:r>
      <w:proofErr w:type="spellStart"/>
      <w:r w:rsidRPr="004C67AC">
        <w:rPr>
          <w:rFonts w:ascii="Times New Roman" w:hAnsi="Times New Roman" w:cs="Times New Roman"/>
          <w:highlight w:val="green"/>
          <w:lang w:val="es-ES"/>
        </w:rPr>
        <w:t>Insitución</w:t>
      </w:r>
      <w:proofErr w:type="spellEnd"/>
      <w:r w:rsidRPr="004C67AC">
        <w:rPr>
          <w:rFonts w:ascii="Times New Roman" w:hAnsi="Times New Roman" w:cs="Times New Roman"/>
          <w:highlight w:val="green"/>
          <w:lang w:val="es-ES"/>
        </w:rPr>
        <w:t xml:space="preserve"> a la que pertenece, etc.)</w:t>
      </w:r>
    </w:p>
    <w:p w14:paraId="15126B67" w14:textId="1FBFECE0" w:rsidR="000E42B4" w:rsidRPr="004C67AC" w:rsidRDefault="00D3505A" w:rsidP="00262D6E">
      <w:pPr>
        <w:pStyle w:val="Prrafodelista"/>
        <w:numPr>
          <w:ilvl w:val="0"/>
          <w:numId w:val="36"/>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‘Operatividad’</w:t>
      </w:r>
      <w:r w:rsidR="000E42B4" w:rsidRPr="004C67AC">
        <w:rPr>
          <w:rFonts w:ascii="Times New Roman" w:hAnsi="Times New Roman" w:cs="Times New Roman"/>
          <w:highlight w:val="green"/>
          <w:lang w:val="es-ES"/>
        </w:rPr>
        <w:t>: El resultado es una lista en formato Excel donde se detalla información de 332 IPRESS a Nivel Nacional sobre accesibilidad, servicios básicos</w:t>
      </w:r>
      <w:r w:rsidR="00CD231B" w:rsidRPr="004C67AC">
        <w:rPr>
          <w:rFonts w:ascii="Times New Roman" w:hAnsi="Times New Roman" w:cs="Times New Roman"/>
          <w:highlight w:val="green"/>
          <w:lang w:val="es-ES"/>
        </w:rPr>
        <w:t xml:space="preserve">, cantidad de personal </w:t>
      </w:r>
      <w:proofErr w:type="spellStart"/>
      <w:r w:rsidR="00CD231B" w:rsidRPr="004C67AC">
        <w:rPr>
          <w:rFonts w:ascii="Times New Roman" w:hAnsi="Times New Roman" w:cs="Times New Roman"/>
          <w:highlight w:val="green"/>
          <w:lang w:val="es-ES"/>
        </w:rPr>
        <w:t>medico</w:t>
      </w:r>
      <w:proofErr w:type="spellEnd"/>
      <w:r w:rsidR="000E42B4" w:rsidRPr="004C67AC">
        <w:rPr>
          <w:rFonts w:ascii="Times New Roman" w:hAnsi="Times New Roman" w:cs="Times New Roman"/>
          <w:highlight w:val="green"/>
          <w:lang w:val="es-ES"/>
        </w:rPr>
        <w:t xml:space="preserve"> y servicios médicos prestados; este documento fue creado el 23 de </w:t>
      </w:r>
      <w:proofErr w:type="gramStart"/>
      <w:r w:rsidR="000E42B4" w:rsidRPr="004C67AC">
        <w:rPr>
          <w:rFonts w:ascii="Times New Roman" w:hAnsi="Times New Roman" w:cs="Times New Roman"/>
          <w:highlight w:val="green"/>
          <w:lang w:val="es-ES"/>
        </w:rPr>
        <w:t>Marzo</w:t>
      </w:r>
      <w:proofErr w:type="gramEnd"/>
      <w:r w:rsidR="000E42B4" w:rsidRPr="004C67AC">
        <w:rPr>
          <w:rFonts w:ascii="Times New Roman" w:hAnsi="Times New Roman" w:cs="Times New Roman"/>
          <w:highlight w:val="green"/>
          <w:lang w:val="es-ES"/>
        </w:rPr>
        <w:t xml:space="preserve"> del 2017 pero no se cuenta con información sobre la última actualización que tuvo</w:t>
      </w:r>
      <w:r w:rsidR="00CD231B" w:rsidRPr="004C67AC">
        <w:rPr>
          <w:rFonts w:ascii="Times New Roman" w:hAnsi="Times New Roman" w:cs="Times New Roman"/>
          <w:highlight w:val="green"/>
          <w:lang w:val="es-ES"/>
        </w:rPr>
        <w:t xml:space="preserve">. Cabe resaltar </w:t>
      </w:r>
      <w:proofErr w:type="gramStart"/>
      <w:r w:rsidR="00CD231B" w:rsidRPr="004C67AC">
        <w:rPr>
          <w:rFonts w:ascii="Times New Roman" w:hAnsi="Times New Roman" w:cs="Times New Roman"/>
          <w:highlight w:val="green"/>
          <w:lang w:val="es-ES"/>
        </w:rPr>
        <w:t>que</w:t>
      </w:r>
      <w:proofErr w:type="gramEnd"/>
      <w:r w:rsidR="00CD231B" w:rsidRPr="004C67AC">
        <w:rPr>
          <w:rFonts w:ascii="Times New Roman" w:hAnsi="Times New Roman" w:cs="Times New Roman"/>
          <w:highlight w:val="green"/>
          <w:lang w:val="es-ES"/>
        </w:rPr>
        <w:t xml:space="preserve"> en la búsqueda de un Centro de Salud de la Región Callao, en este ítem de las opciones se muestra un listado en formato Excel donde no se encuentra el Centro de Salud seleccionado.</w:t>
      </w:r>
    </w:p>
    <w:p w14:paraId="5DAF8337" w14:textId="3044BCC1" w:rsidR="008D2441" w:rsidRPr="004C67AC" w:rsidRDefault="00D3505A" w:rsidP="00262D6E">
      <w:pPr>
        <w:pStyle w:val="Prrafodelista"/>
        <w:numPr>
          <w:ilvl w:val="0"/>
          <w:numId w:val="36"/>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‘Reporte SUSALUD’</w:t>
      </w:r>
      <w:r w:rsidR="000E42B4" w:rsidRPr="004C67AC">
        <w:rPr>
          <w:rFonts w:ascii="Times New Roman" w:hAnsi="Times New Roman" w:cs="Times New Roman"/>
          <w:highlight w:val="green"/>
          <w:lang w:val="es-ES"/>
        </w:rPr>
        <w:t xml:space="preserve">: El resultado es una nueva pestaña del explorador de internet con el mensaje “No se encontró Información para la IPRESS ingresada”. Este mensaje apareció para </w:t>
      </w:r>
      <w:r w:rsidR="00B305E8" w:rsidRPr="004C67AC">
        <w:rPr>
          <w:rFonts w:ascii="Times New Roman" w:hAnsi="Times New Roman" w:cs="Times New Roman"/>
          <w:highlight w:val="green"/>
          <w:lang w:val="es-ES"/>
        </w:rPr>
        <w:t xml:space="preserve">diversos Hospitales y Centros de Salud </w:t>
      </w:r>
      <w:r w:rsidR="00030273" w:rsidRPr="004C67AC">
        <w:rPr>
          <w:rFonts w:ascii="Times New Roman" w:hAnsi="Times New Roman" w:cs="Times New Roman"/>
          <w:highlight w:val="green"/>
          <w:lang w:val="es-ES"/>
        </w:rPr>
        <w:t>en los que se hizo la prueba.</w:t>
      </w:r>
      <w:r w:rsidR="00FC7EFF" w:rsidRPr="004C67AC">
        <w:rPr>
          <w:rFonts w:ascii="Times New Roman" w:hAnsi="Times New Roman" w:cs="Times New Roman"/>
          <w:highlight w:val="green"/>
          <w:lang w:val="es-ES"/>
        </w:rPr>
        <w:t xml:space="preserve"> </w:t>
      </w:r>
    </w:p>
    <w:p w14:paraId="6B16EBC1" w14:textId="77777777" w:rsidR="004220C8" w:rsidRPr="004C67AC" w:rsidRDefault="004220C8" w:rsidP="00262D6E">
      <w:pPr>
        <w:spacing w:line="360" w:lineRule="auto"/>
        <w:ind w:left="360"/>
        <w:jc w:val="both"/>
        <w:rPr>
          <w:rFonts w:ascii="Times New Roman" w:hAnsi="Times New Roman" w:cs="Times New Roman"/>
          <w:highlight w:val="green"/>
          <w:lang w:val="es-ES"/>
        </w:rPr>
      </w:pPr>
    </w:p>
    <w:p w14:paraId="1981EDF2" w14:textId="60139A65" w:rsidR="00CD231B" w:rsidRPr="00262D6E" w:rsidRDefault="00CD231B"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 xml:space="preserve">Por todo lo señalado anteriormente, </w:t>
      </w:r>
      <w:r w:rsidR="009F3767" w:rsidRPr="004C67AC">
        <w:rPr>
          <w:rFonts w:ascii="Times New Roman" w:hAnsi="Times New Roman" w:cs="Times New Roman"/>
          <w:highlight w:val="green"/>
          <w:lang w:val="es-ES"/>
        </w:rPr>
        <w:t xml:space="preserve">el aplicativo de SUSALUD MAP parece haber sido concebido para ayudar a los ciudadanos a tomar una mejor decisión sobre </w:t>
      </w:r>
      <w:r w:rsidR="004220C8" w:rsidRPr="004C67AC">
        <w:rPr>
          <w:rFonts w:ascii="Times New Roman" w:hAnsi="Times New Roman" w:cs="Times New Roman"/>
          <w:highlight w:val="green"/>
          <w:lang w:val="es-ES"/>
        </w:rPr>
        <w:t>dónde</w:t>
      </w:r>
      <w:r w:rsidR="009F3767" w:rsidRPr="004C67AC">
        <w:rPr>
          <w:rFonts w:ascii="Times New Roman" w:hAnsi="Times New Roman" w:cs="Times New Roman"/>
          <w:highlight w:val="green"/>
          <w:lang w:val="es-ES"/>
        </w:rPr>
        <w:t xml:space="preserve"> buscar atención </w:t>
      </w:r>
      <w:r w:rsidR="004220C8" w:rsidRPr="004C67AC">
        <w:rPr>
          <w:rFonts w:ascii="Times New Roman" w:hAnsi="Times New Roman" w:cs="Times New Roman"/>
          <w:highlight w:val="green"/>
          <w:lang w:val="es-ES"/>
        </w:rPr>
        <w:t>médica</w:t>
      </w:r>
      <w:r w:rsidR="009F3767" w:rsidRPr="004C67AC">
        <w:rPr>
          <w:rFonts w:ascii="Times New Roman" w:hAnsi="Times New Roman" w:cs="Times New Roman"/>
          <w:highlight w:val="green"/>
          <w:lang w:val="es-ES"/>
        </w:rPr>
        <w:t xml:space="preserve">, pero cuenta con varias deficiencias que no hace que esta información se presente de forma clara y eficiente que </w:t>
      </w:r>
      <w:r w:rsidR="004220C8" w:rsidRPr="004C67AC">
        <w:rPr>
          <w:rFonts w:ascii="Times New Roman" w:hAnsi="Times New Roman" w:cs="Times New Roman"/>
          <w:highlight w:val="green"/>
          <w:lang w:val="es-ES"/>
        </w:rPr>
        <w:t>les</w:t>
      </w:r>
      <w:r w:rsidR="009F3767" w:rsidRPr="004C67AC">
        <w:rPr>
          <w:rFonts w:ascii="Times New Roman" w:hAnsi="Times New Roman" w:cs="Times New Roman"/>
          <w:highlight w:val="green"/>
          <w:lang w:val="es-ES"/>
        </w:rPr>
        <w:t xml:space="preserve"> permita a los ciudadanos tomar decisiones.</w:t>
      </w:r>
      <w:r w:rsidR="009F3767" w:rsidRPr="00262D6E">
        <w:rPr>
          <w:rFonts w:ascii="Times New Roman" w:hAnsi="Times New Roman" w:cs="Times New Roman"/>
          <w:lang w:val="es-ES"/>
        </w:rPr>
        <w:t xml:space="preserve"> </w:t>
      </w:r>
    </w:p>
    <w:p w14:paraId="6A84A1E1" w14:textId="77777777" w:rsidR="009F3767" w:rsidRPr="00262D6E" w:rsidRDefault="009F3767" w:rsidP="00262D6E">
      <w:pPr>
        <w:spacing w:line="360" w:lineRule="auto"/>
        <w:jc w:val="both"/>
        <w:rPr>
          <w:rFonts w:ascii="Times New Roman" w:hAnsi="Times New Roman" w:cs="Times New Roman"/>
          <w:lang w:val="es-ES"/>
        </w:rPr>
      </w:pPr>
    </w:p>
    <w:p w14:paraId="164CF239" w14:textId="116E7419" w:rsidR="009B63B8" w:rsidRPr="004C67AC" w:rsidRDefault="009B63B8" w:rsidP="00262D6E">
      <w:pPr>
        <w:pStyle w:val="Ttulo3"/>
        <w:numPr>
          <w:ilvl w:val="0"/>
          <w:numId w:val="19"/>
        </w:numPr>
        <w:spacing w:line="360" w:lineRule="auto"/>
        <w:rPr>
          <w:rFonts w:cs="Times New Roman"/>
          <w:highlight w:val="green"/>
        </w:rPr>
      </w:pPr>
      <w:r w:rsidRPr="004C67AC">
        <w:rPr>
          <w:rFonts w:cs="Times New Roman"/>
          <w:highlight w:val="green"/>
        </w:rPr>
        <w:lastRenderedPageBreak/>
        <w:t>Normativa vigente para la presentación y manejo de reclamos en el sector salud</w:t>
      </w:r>
    </w:p>
    <w:p w14:paraId="20FC7DAF" w14:textId="77777777" w:rsidR="009B63B8" w:rsidRPr="004C67AC" w:rsidRDefault="009B63B8" w:rsidP="00262D6E">
      <w:pPr>
        <w:spacing w:line="360" w:lineRule="auto"/>
        <w:rPr>
          <w:rFonts w:ascii="Times New Roman" w:hAnsi="Times New Roman" w:cs="Times New Roman"/>
          <w:highlight w:val="green"/>
          <w:lang w:val="es-ES"/>
        </w:rPr>
      </w:pPr>
    </w:p>
    <w:p w14:paraId="4C27E52E" w14:textId="24F26389" w:rsidR="004220C8" w:rsidRPr="004C67AC" w:rsidRDefault="004220C8" w:rsidP="00262D6E">
      <w:pPr>
        <w:spacing w:line="360" w:lineRule="auto"/>
        <w:rPr>
          <w:rFonts w:ascii="Times New Roman" w:hAnsi="Times New Roman" w:cs="Times New Roman"/>
          <w:highlight w:val="green"/>
          <w:lang w:val="es-ES"/>
        </w:rPr>
      </w:pPr>
      <w:r w:rsidRPr="004C67AC">
        <w:rPr>
          <w:rFonts w:ascii="Times New Roman" w:hAnsi="Times New Roman" w:cs="Times New Roman"/>
          <w:highlight w:val="gree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4C67AC">
        <w:rPr>
          <w:rFonts w:ascii="Times New Roman" w:hAnsi="Times New Roman" w:cs="Times New Roman"/>
          <w:highlight w:val="green"/>
          <w:lang w:val="es-ES"/>
        </w:rPr>
        <w:t>públicas</w:t>
      </w:r>
      <w:r w:rsidRPr="004C67AC">
        <w:rPr>
          <w:rFonts w:ascii="Times New Roman" w:hAnsi="Times New Roman" w:cs="Times New Roman"/>
          <w:highlight w:val="green"/>
          <w:lang w:val="es-ES"/>
        </w:rPr>
        <w:t xml:space="preserve">, privadas y mixtas. En esta normativa </w:t>
      </w:r>
      <w:r w:rsidR="008626EB" w:rsidRPr="004C67AC">
        <w:rPr>
          <w:rFonts w:ascii="Times New Roman" w:hAnsi="Times New Roman" w:cs="Times New Roman"/>
          <w:highlight w:val="green"/>
          <w:lang w:val="es-ES"/>
        </w:rPr>
        <w:t xml:space="preserve">se encuentra estipulada tanto como es el proceso de admisión y registro de inconformidades </w:t>
      </w:r>
      <w:r w:rsidR="00205058" w:rsidRPr="004C67AC">
        <w:rPr>
          <w:rFonts w:ascii="Times New Roman" w:hAnsi="Times New Roman" w:cs="Times New Roman"/>
          <w:highlight w:val="green"/>
          <w:lang w:val="es-ES"/>
        </w:rPr>
        <w:t>de los ciudadanos</w:t>
      </w:r>
      <w:r w:rsidR="008626EB" w:rsidRPr="004C67AC">
        <w:rPr>
          <w:rFonts w:ascii="Times New Roman" w:hAnsi="Times New Roman" w:cs="Times New Roman"/>
          <w:highlight w:val="green"/>
          <w:lang w:val="es-ES"/>
        </w:rPr>
        <w:t xml:space="preserve"> y tercero legitimados tanto en las IPRESS como en SUSALUD.</w:t>
      </w:r>
    </w:p>
    <w:p w14:paraId="318FFB51" w14:textId="77777777" w:rsidR="004220C8" w:rsidRPr="004C67AC" w:rsidRDefault="004220C8" w:rsidP="00262D6E">
      <w:pPr>
        <w:spacing w:line="360" w:lineRule="auto"/>
        <w:rPr>
          <w:rFonts w:ascii="Times New Roman" w:hAnsi="Times New Roman" w:cs="Times New Roman"/>
          <w:highlight w:val="green"/>
          <w:lang w:val="es-ES"/>
        </w:rPr>
      </w:pPr>
    </w:p>
    <w:p w14:paraId="39B7F886" w14:textId="437A9EE9" w:rsidR="009B63B8" w:rsidRPr="004C67AC" w:rsidRDefault="00D06B91"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Dentro de este Decreto Supremo se encuentra</w:t>
      </w:r>
      <w:r w:rsidR="009B63B8" w:rsidRPr="004C67AC">
        <w:rPr>
          <w:rFonts w:ascii="Times New Roman" w:hAnsi="Times New Roman" w:cs="Times New Roman"/>
          <w:highlight w:val="green"/>
          <w:lang w:val="es-ES"/>
        </w:rPr>
        <w:t xml:space="preserve"> la diferenciación entre reclamos y queja </w:t>
      </w:r>
      <w:r w:rsidRPr="004C67AC">
        <w:rPr>
          <w:rFonts w:ascii="Times New Roman" w:hAnsi="Times New Roman" w:cs="Times New Roman"/>
          <w:highlight w:val="green"/>
          <w:lang w:val="es-ES"/>
        </w:rPr>
        <w:t>que</w:t>
      </w:r>
      <w:r w:rsidR="008626EB" w:rsidRPr="004C67AC">
        <w:rPr>
          <w:rFonts w:ascii="Times New Roman" w:hAnsi="Times New Roman" w:cs="Times New Roman"/>
          <w:highlight w:val="green"/>
          <w:lang w:val="es-ES"/>
        </w:rPr>
        <w:t xml:space="preserve"> es la diferencia de</w:t>
      </w:r>
      <w:r w:rsidR="009B63B8" w:rsidRPr="004C67AC">
        <w:rPr>
          <w:rFonts w:ascii="Times New Roman" w:hAnsi="Times New Roman" w:cs="Times New Roman"/>
          <w:highlight w:val="green"/>
          <w:lang w:val="es-ES"/>
        </w:rPr>
        <w:t xml:space="preserve"> ante que institución se ha presentado</w:t>
      </w:r>
      <w:r w:rsidR="008626EB" w:rsidRPr="004C67AC">
        <w:rPr>
          <w:rFonts w:ascii="Times New Roman" w:hAnsi="Times New Roman" w:cs="Times New Roman"/>
          <w:highlight w:val="green"/>
          <w:lang w:val="es-ES"/>
        </w:rPr>
        <w:t xml:space="preserve"> la inconformidad</w:t>
      </w:r>
      <w:r w:rsidR="009B63B8" w:rsidRPr="004C67AC">
        <w:rPr>
          <w:rFonts w:ascii="Times New Roman" w:hAnsi="Times New Roman" w:cs="Times New Roman"/>
          <w:highlight w:val="green"/>
          <w:lang w:val="es-ES"/>
        </w:rPr>
        <w:t xml:space="preserve">, cuando se presenta ante una IPRESS se considera reclamo; cuando se presenta ante SUSALUD, es considerado una queja. </w:t>
      </w:r>
      <w:proofErr w:type="spellStart"/>
      <w:r w:rsidRPr="004C67AC">
        <w:rPr>
          <w:rFonts w:ascii="Times New Roman" w:hAnsi="Times New Roman" w:cs="Times New Roman"/>
          <w:highlight w:val="green"/>
          <w:lang w:val="es-ES"/>
        </w:rPr>
        <w:t>Ademas</w:t>
      </w:r>
      <w:proofErr w:type="spellEnd"/>
      <w:r w:rsidRPr="004C67AC">
        <w:rPr>
          <w:rFonts w:ascii="Times New Roman" w:hAnsi="Times New Roman" w:cs="Times New Roman"/>
          <w:highlight w:val="green"/>
          <w:lang w:val="es-ES"/>
        </w:rPr>
        <w:t xml:space="preserve"> de los plazos de atención que son 5 días hábiles para la resolución de Consultas y 30 días hábiles para la resolución de Reclamos y/o Quejas.</w:t>
      </w:r>
    </w:p>
    <w:p w14:paraId="5C7DF716" w14:textId="77777777" w:rsidR="004456A4" w:rsidRPr="004C67AC" w:rsidRDefault="004456A4" w:rsidP="00262D6E">
      <w:pPr>
        <w:spacing w:line="360" w:lineRule="auto"/>
        <w:jc w:val="both"/>
        <w:rPr>
          <w:rFonts w:ascii="Times New Roman" w:hAnsi="Times New Roman" w:cs="Times New Roman"/>
          <w:highlight w:val="green"/>
          <w:lang w:val="es-ES"/>
        </w:rPr>
      </w:pPr>
    </w:p>
    <w:p w14:paraId="7566D543" w14:textId="0AF299EC" w:rsidR="00D06B91" w:rsidRPr="00262D6E" w:rsidRDefault="004456A4"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cumplir sus funciones competentes.</w:t>
      </w:r>
      <w:r w:rsidR="00D06B91" w:rsidRPr="004C67AC">
        <w:rPr>
          <w:rFonts w:ascii="Times New Roman" w:hAnsi="Times New Roman" w:cs="Times New Roman"/>
          <w:highlight w:val="green"/>
          <w:lang w:val="es-ES"/>
        </w:rPr>
        <w:t xml:space="preserve"> </w:t>
      </w:r>
      <w:proofErr w:type="spellStart"/>
      <w:r w:rsidR="00D06B91" w:rsidRPr="004C67AC">
        <w:rPr>
          <w:rFonts w:ascii="Times New Roman" w:hAnsi="Times New Roman" w:cs="Times New Roman"/>
          <w:highlight w:val="green"/>
          <w:lang w:val="es-ES"/>
        </w:rPr>
        <w:t>Tambien</w:t>
      </w:r>
      <w:proofErr w:type="spellEnd"/>
      <w:r w:rsidR="00D06B91" w:rsidRPr="004C67AC">
        <w:rPr>
          <w:rFonts w:ascii="Times New Roman" w:hAnsi="Times New Roman" w:cs="Times New Roman"/>
          <w:highlight w:val="gree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p>
    <w:p w14:paraId="2B4ED31C" w14:textId="77777777" w:rsidR="00262D6E" w:rsidRPr="00262D6E" w:rsidRDefault="00262D6E" w:rsidP="00262D6E">
      <w:pPr>
        <w:spacing w:line="360" w:lineRule="auto"/>
        <w:jc w:val="both"/>
        <w:rPr>
          <w:rFonts w:ascii="Times New Roman" w:hAnsi="Times New Roman" w:cs="Times New Roman"/>
          <w:lang w:val="es-ES"/>
        </w:rPr>
      </w:pPr>
    </w:p>
    <w:p w14:paraId="3149B33E" w14:textId="314236D0" w:rsidR="00562533" w:rsidRPr="00262D6E" w:rsidRDefault="00562533" w:rsidP="00262D6E">
      <w:pPr>
        <w:pStyle w:val="Ttulo3"/>
        <w:numPr>
          <w:ilvl w:val="0"/>
          <w:numId w:val="19"/>
        </w:numPr>
        <w:spacing w:line="360" w:lineRule="auto"/>
        <w:rPr>
          <w:rFonts w:cs="Times New Roman"/>
        </w:rPr>
      </w:pPr>
      <w:r w:rsidRPr="00262D6E">
        <w:rPr>
          <w:rFonts w:cs="Times New Roman"/>
        </w:rPr>
        <w:t>Limitaciones</w:t>
      </w:r>
      <w:r w:rsidR="00547CFF">
        <w:rPr>
          <w:rFonts w:cs="Times New Roman"/>
        </w:rPr>
        <w:t xml:space="preserve"> del Sistema de Casos </w:t>
      </w:r>
      <w:r w:rsidR="00ED38D2">
        <w:rPr>
          <w:rFonts w:cs="Times New Roman"/>
        </w:rPr>
        <w:t>en</w:t>
      </w:r>
      <w:r w:rsidR="00A976DA">
        <w:rPr>
          <w:rFonts w:cs="Times New Roman"/>
        </w:rPr>
        <w:t xml:space="preserve"> Atenció</w:t>
      </w:r>
      <w:r w:rsidR="00ED38D2">
        <w:rPr>
          <w:rFonts w:cs="Times New Roman"/>
        </w:rPr>
        <w:t>n al Ciudadano</w:t>
      </w:r>
    </w:p>
    <w:p w14:paraId="736E1854" w14:textId="77777777" w:rsidR="00562533" w:rsidRPr="00262D6E" w:rsidRDefault="00562533" w:rsidP="00262D6E">
      <w:pPr>
        <w:spacing w:line="360" w:lineRule="auto"/>
        <w:jc w:val="both"/>
        <w:rPr>
          <w:rFonts w:ascii="Times New Roman" w:hAnsi="Times New Roman" w:cs="Times New Roman"/>
          <w:lang w:val="es-ES"/>
        </w:rPr>
      </w:pPr>
    </w:p>
    <w:p w14:paraId="61A8414E" w14:textId="03ACBDED" w:rsidR="00562533" w:rsidRPr="00262D6E" w:rsidRDefault="007B03C1"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Por la competencia de</w:t>
      </w:r>
      <w:r w:rsidR="00562533" w:rsidRPr="00262D6E">
        <w:rPr>
          <w:rFonts w:ascii="Times New Roman" w:hAnsi="Times New Roman" w:cs="Times New Roman"/>
          <w:lang w:val="es-ES"/>
        </w:rPr>
        <w:t xml:space="preserve"> SUSALUD, se esperaría que se pudiera tener estadística sobre cuáles son las principales preocupaciones y/o problemas de los asegurados por IPRESS</w:t>
      </w:r>
      <w:r w:rsidR="007B7445" w:rsidRPr="00262D6E">
        <w:rPr>
          <w:rFonts w:ascii="Times New Roman" w:hAnsi="Times New Roman" w:cs="Times New Roman"/>
          <w:lang w:val="es-ES"/>
        </w:rPr>
        <w:t>.</w:t>
      </w:r>
      <w:r w:rsidR="00562533" w:rsidRPr="00262D6E">
        <w:rPr>
          <w:rFonts w:ascii="Times New Roman" w:hAnsi="Times New Roman" w:cs="Times New Roman"/>
          <w:lang w:val="es-ES"/>
        </w:rPr>
        <w:t xml:space="preserve"> Sin embargo, esto no se puede hacer debido a que la forma de ingreso de las quejas por parte de SUSALUD es de libre texto</w:t>
      </w:r>
      <w:r w:rsidR="007B7445" w:rsidRPr="00262D6E">
        <w:rPr>
          <w:rFonts w:ascii="Times New Roman" w:hAnsi="Times New Roman" w:cs="Times New Roman"/>
          <w:lang w:val="es-ES"/>
        </w:rPr>
        <w:t>.</w:t>
      </w:r>
      <w:r w:rsidR="00562533" w:rsidRPr="00262D6E">
        <w:rPr>
          <w:rFonts w:ascii="Times New Roman" w:hAnsi="Times New Roman" w:cs="Times New Roman"/>
          <w:lang w:val="es-ES"/>
        </w:rPr>
        <w:t xml:space="preserve"> Esto significa que los tipos de quejas no se han categorizado, de manera que es imposible identificar cuál es el tipo de queja más recurrente, ni cuáles son los nuevos tipos de quejas que pueden estar ingresando</w:t>
      </w:r>
      <w:r w:rsidR="007B7445" w:rsidRPr="00262D6E">
        <w:rPr>
          <w:rFonts w:ascii="Times New Roman" w:hAnsi="Times New Roman" w:cs="Times New Roman"/>
          <w:lang w:val="es-ES"/>
        </w:rPr>
        <w:t>.</w:t>
      </w:r>
      <w:r w:rsidR="00493B08" w:rsidRPr="00262D6E">
        <w:rPr>
          <w:rFonts w:ascii="Times New Roman" w:hAnsi="Times New Roman" w:cs="Times New Roman"/>
          <w:lang w:val="es-ES"/>
        </w:rPr>
        <w:t xml:space="preserve"> </w:t>
      </w:r>
      <w:r w:rsidR="00493B08" w:rsidRPr="004C67AC">
        <w:rPr>
          <w:rFonts w:ascii="Times New Roman" w:hAnsi="Times New Roman" w:cs="Times New Roman"/>
          <w:highlight w:val="green"/>
          <w:lang w:val="es-ES"/>
        </w:rPr>
        <w:t xml:space="preserve">En la Resolución de Superintendencia Nº 160-2011-SUNASA/CD se </w:t>
      </w:r>
      <w:r w:rsidR="006F009C" w:rsidRPr="004C67AC">
        <w:rPr>
          <w:rFonts w:ascii="Times New Roman" w:hAnsi="Times New Roman" w:cs="Times New Roman"/>
          <w:highlight w:val="green"/>
          <w:lang w:val="es-ES"/>
        </w:rPr>
        <w:t>presentó</w:t>
      </w:r>
      <w:r w:rsidR="00493B08" w:rsidRPr="004C67AC">
        <w:rPr>
          <w:rFonts w:ascii="Times New Roman" w:hAnsi="Times New Roman" w:cs="Times New Roman"/>
          <w:highlight w:val="green"/>
          <w:lang w:val="es-ES"/>
        </w:rPr>
        <w:t xml:space="preserve"> una Tabla de </w:t>
      </w:r>
      <w:r w:rsidR="00493B08" w:rsidRPr="004C67AC">
        <w:rPr>
          <w:rFonts w:ascii="Times New Roman" w:hAnsi="Times New Roman" w:cs="Times New Roman"/>
          <w:highlight w:val="green"/>
          <w:lang w:val="es-ES"/>
        </w:rPr>
        <w:lastRenderedPageBreak/>
        <w:t xml:space="preserve">Clasificación de Causas de Reclamos, la cual detalla </w:t>
      </w:r>
      <w:r w:rsidR="00C66953" w:rsidRPr="004C67AC">
        <w:rPr>
          <w:rFonts w:ascii="Times New Roman" w:hAnsi="Times New Roman" w:cs="Times New Roman"/>
          <w:highlight w:val="green"/>
          <w:lang w:val="es-ES"/>
        </w:rPr>
        <w:t xml:space="preserve">110 </w:t>
      </w:r>
      <w:r w:rsidR="007B022D" w:rsidRPr="004C67AC">
        <w:rPr>
          <w:rFonts w:ascii="Times New Roman" w:hAnsi="Times New Roman" w:cs="Times New Roman"/>
          <w:highlight w:val="green"/>
          <w:lang w:val="es-ES"/>
        </w:rPr>
        <w:t>ítems</w:t>
      </w:r>
      <w:r w:rsidR="00C66953" w:rsidRPr="004C67AC">
        <w:rPr>
          <w:rFonts w:ascii="Times New Roman" w:hAnsi="Times New Roman" w:cs="Times New Roman"/>
          <w:highlight w:val="green"/>
          <w:lang w:val="es-ES"/>
        </w:rPr>
        <w:t xml:space="preserve"> </w:t>
      </w:r>
      <w:r w:rsidR="00F938C7" w:rsidRPr="004C67AC">
        <w:rPr>
          <w:rFonts w:ascii="Times New Roman" w:hAnsi="Times New Roman" w:cs="Times New Roman"/>
          <w:highlight w:val="green"/>
          <w:lang w:val="es-ES"/>
        </w:rPr>
        <w:t xml:space="preserve">con causas </w:t>
      </w:r>
      <w:r w:rsidR="006F009C" w:rsidRPr="004C67AC">
        <w:rPr>
          <w:rFonts w:ascii="Times New Roman" w:hAnsi="Times New Roman" w:cs="Times New Roman"/>
          <w:highlight w:val="green"/>
          <w:lang w:val="es-ES"/>
        </w:rPr>
        <w:t>específicas</w:t>
      </w:r>
      <w:r w:rsidR="00EA4860" w:rsidRPr="004C67AC">
        <w:rPr>
          <w:rFonts w:ascii="Times New Roman" w:hAnsi="Times New Roman" w:cs="Times New Roman"/>
          <w:highlight w:val="green"/>
          <w:lang w:val="es-ES"/>
        </w:rPr>
        <w:t xml:space="preserve"> de </w:t>
      </w:r>
      <w:r w:rsidR="002D6E63" w:rsidRPr="004C67AC">
        <w:rPr>
          <w:rFonts w:ascii="Times New Roman" w:hAnsi="Times New Roman" w:cs="Times New Roman"/>
          <w:highlight w:val="green"/>
          <w:lang w:val="es-ES"/>
        </w:rPr>
        <w:t xml:space="preserve">los reclamos, esta tabla incluye tanto las causas </w:t>
      </w:r>
      <w:r w:rsidR="006F009C" w:rsidRPr="004C67AC">
        <w:rPr>
          <w:rFonts w:ascii="Times New Roman" w:hAnsi="Times New Roman" w:cs="Times New Roman"/>
          <w:highlight w:val="green"/>
          <w:lang w:val="es-ES"/>
        </w:rPr>
        <w:t>específicas</w:t>
      </w:r>
      <w:r w:rsidR="002D6E63" w:rsidRPr="004C67AC">
        <w:rPr>
          <w:rFonts w:ascii="Times New Roman" w:hAnsi="Times New Roman" w:cs="Times New Roman"/>
          <w:highlight w:val="green"/>
          <w:lang w:val="es-ES"/>
        </w:rPr>
        <w:t xml:space="preserve"> de reclamos </w:t>
      </w:r>
      <w:r w:rsidR="006F009C" w:rsidRPr="004C67AC">
        <w:rPr>
          <w:rFonts w:ascii="Times New Roman" w:hAnsi="Times New Roman" w:cs="Times New Roman"/>
          <w:highlight w:val="green"/>
          <w:lang w:val="es-ES"/>
        </w:rPr>
        <w:t>de las cuales son 60 exclusivas para IPRESS,</w:t>
      </w:r>
      <w:r w:rsidR="008E72AA" w:rsidRPr="004C67AC">
        <w:rPr>
          <w:rFonts w:ascii="Times New Roman" w:hAnsi="Times New Roman" w:cs="Times New Roman"/>
          <w:highlight w:val="green"/>
          <w:lang w:val="es-ES"/>
        </w:rPr>
        <w:t xml:space="preserve"> </w:t>
      </w:r>
      <w:r w:rsidR="006F009C" w:rsidRPr="004C67AC">
        <w:rPr>
          <w:rFonts w:ascii="Times New Roman" w:hAnsi="Times New Roman" w:cs="Times New Roman"/>
          <w:highlight w:val="green"/>
          <w:lang w:val="es-ES"/>
        </w:rPr>
        <w:t>44</w:t>
      </w:r>
      <w:r w:rsidR="00810620" w:rsidRPr="004C67AC">
        <w:rPr>
          <w:rFonts w:ascii="Times New Roman" w:hAnsi="Times New Roman" w:cs="Times New Roman"/>
          <w:highlight w:val="green"/>
          <w:lang w:val="es-ES"/>
        </w:rPr>
        <w:t xml:space="preserve"> exclusivas para IAFAS</w:t>
      </w:r>
      <w:r w:rsidR="006F009C" w:rsidRPr="004C67AC">
        <w:rPr>
          <w:rFonts w:ascii="Times New Roman" w:hAnsi="Times New Roman" w:cs="Times New Roman"/>
          <w:highlight w:val="green"/>
          <w:lang w:val="es-ES"/>
        </w:rPr>
        <w:t xml:space="preserve"> y 6 causas que se aplican tanto para IPRESS como para IAFAS. Sin embargo, a pesar de existir esta Tabla de Clasificació</w:t>
      </w:r>
      <w:r w:rsidR="00940852" w:rsidRPr="004C67AC">
        <w:rPr>
          <w:rFonts w:ascii="Times New Roman" w:hAnsi="Times New Roman" w:cs="Times New Roman"/>
          <w:highlight w:val="green"/>
          <w:lang w:val="es-ES"/>
        </w:rPr>
        <w:t>n, no se menciona como la clasificación que debe ser utilizada en el Decreto 030 por lo que queda en duda si es que aún se toma esta Tabla de Clasificación como válida a pesar de no haber sido derogada hasta el momento.</w:t>
      </w:r>
    </w:p>
    <w:p w14:paraId="5A45D0B6" w14:textId="77777777" w:rsidR="002D7075" w:rsidRPr="00262D6E" w:rsidRDefault="002D7075" w:rsidP="00262D6E">
      <w:pPr>
        <w:spacing w:line="360" w:lineRule="auto"/>
        <w:jc w:val="both"/>
        <w:rPr>
          <w:rFonts w:ascii="Times New Roman" w:hAnsi="Times New Roman" w:cs="Times New Roman"/>
          <w:lang w:val="es-ES"/>
        </w:rPr>
      </w:pPr>
    </w:p>
    <w:p w14:paraId="09E72E5C" w14:textId="77777777" w:rsidR="002D7075" w:rsidRPr="00262D6E" w:rsidRDefault="002D7075"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Dentro de las estadísticas que presenta SUSALUD en su Tablero de Control se puede encuentra un cuadro referido al ‘Resumen Mensual de Casos Presentados por Estado’ habiendo 2 posibles estados ‘Atendidos’ y ‘En Trámite’; y muestra que para el 23 de enero de 2018 hay 1014 casos que se encuentran actualmente ‘En Trámite’, incluso se observan que hay 28 casos presentados en el 2015 que siguen en estado ‘En Tramite’, esto es una falencia de su actual sistema que permite que a pesar de que haya transcurrido 3 años desde la presentación del caso pueda seguir en estado ‘En Trámite’ cuando según el Decreto Supremo 030 solamente se cuenta con máximo 45 días para la resolución que las quejas, 5 días para la resolución de consultas y a pesar de no existir un tiempo determinado para los Pedidos de Intervención (PIN) resulta inverosímil creer que ellos puedan tener una duración tan larga.</w:t>
      </w:r>
    </w:p>
    <w:p w14:paraId="0EDE31AB" w14:textId="77777777" w:rsidR="00562533" w:rsidRPr="00262D6E" w:rsidRDefault="00562533" w:rsidP="00262D6E">
      <w:pPr>
        <w:spacing w:line="360" w:lineRule="auto"/>
        <w:jc w:val="both"/>
        <w:rPr>
          <w:rFonts w:ascii="Times New Roman" w:hAnsi="Times New Roman" w:cs="Times New Roman"/>
          <w:lang w:val="es-ES"/>
        </w:rPr>
      </w:pPr>
    </w:p>
    <w:p w14:paraId="1E999BBD" w14:textId="273F5846" w:rsidR="002D7075" w:rsidRPr="00262D6E" w:rsidRDefault="00562533"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Finalmente, el hecho de que diversas IPRESS oculten información a SUSALUD dificulta el proceso de fiscalización, ya que no hay forma de saber en qué aspectos están mejorando y en qué aspectos cada IPRESS necesita refuerzo</w:t>
      </w:r>
      <w:r w:rsidR="007B7445" w:rsidRPr="00262D6E">
        <w:rPr>
          <w:rFonts w:ascii="Times New Roman" w:hAnsi="Times New Roman" w:cs="Times New Roman"/>
          <w:lang w:val="es-ES"/>
        </w:rPr>
        <w:t>.</w:t>
      </w:r>
    </w:p>
    <w:p w14:paraId="6F4270E5" w14:textId="77777777" w:rsidR="00562533" w:rsidRPr="00262D6E" w:rsidRDefault="00562533" w:rsidP="00262D6E">
      <w:pPr>
        <w:spacing w:line="360" w:lineRule="auto"/>
        <w:jc w:val="both"/>
        <w:rPr>
          <w:rFonts w:ascii="Times New Roman" w:hAnsi="Times New Roman" w:cs="Times New Roman"/>
          <w:lang w:val="es-ES"/>
        </w:rPr>
      </w:pPr>
    </w:p>
    <w:p w14:paraId="62F203F1" w14:textId="77777777" w:rsidR="00562533" w:rsidRPr="00262D6E" w:rsidRDefault="00562533" w:rsidP="00262D6E">
      <w:pPr>
        <w:pStyle w:val="Ttulo3"/>
        <w:numPr>
          <w:ilvl w:val="0"/>
          <w:numId w:val="19"/>
        </w:numPr>
        <w:spacing w:line="360" w:lineRule="auto"/>
        <w:rPr>
          <w:rFonts w:cs="Times New Roman"/>
        </w:rPr>
      </w:pPr>
      <w:r w:rsidRPr="00262D6E">
        <w:rPr>
          <w:rFonts w:cs="Times New Roman"/>
        </w:rPr>
        <w:t>Oportunidades de Mejora</w:t>
      </w:r>
    </w:p>
    <w:p w14:paraId="798E0D0A" w14:textId="77777777" w:rsidR="00562533" w:rsidRPr="00262D6E" w:rsidRDefault="00562533" w:rsidP="00262D6E">
      <w:pPr>
        <w:spacing w:line="360" w:lineRule="auto"/>
        <w:jc w:val="both"/>
        <w:rPr>
          <w:rFonts w:ascii="Times New Roman" w:hAnsi="Times New Roman" w:cs="Times New Roman"/>
          <w:lang w:val="es-ES"/>
        </w:rPr>
      </w:pPr>
    </w:p>
    <w:p w14:paraId="59972654" w14:textId="1D85EC48" w:rsidR="00562533" w:rsidRPr="00262D6E" w:rsidRDefault="00562533"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Con las limitantes que se presentaron en el punto anterior, se pueden encontrar varias formas de mejorar el sistema teniendo en cuenta tanto las necesidades de los asegurados como la de las IPRESS y SUSALUD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Con este sistema se podría revisar desde una computadora todo lo relacionado a los reclamos presentados ante </w:t>
      </w:r>
      <w:r w:rsidRPr="00262D6E">
        <w:rPr>
          <w:rFonts w:ascii="Times New Roman" w:hAnsi="Times New Roman" w:cs="Times New Roman"/>
          <w:lang w:val="es-ES"/>
        </w:rPr>
        <w:lastRenderedPageBreak/>
        <w:t>la IPRESS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Esto ayudaría a que ya no se oculte información y se tenga una mejor supervisión</w:t>
      </w:r>
      <w:r w:rsidR="007B7445" w:rsidRPr="00262D6E">
        <w:rPr>
          <w:rFonts w:ascii="Times New Roman" w:hAnsi="Times New Roman" w:cs="Times New Roman"/>
          <w:lang w:val="es-ES"/>
        </w:rPr>
        <w:t>.</w:t>
      </w:r>
    </w:p>
    <w:p w14:paraId="16A63B5C" w14:textId="77777777" w:rsidR="00B674F0" w:rsidRPr="00262D6E" w:rsidRDefault="00B674F0" w:rsidP="00262D6E">
      <w:pPr>
        <w:spacing w:line="360" w:lineRule="auto"/>
        <w:jc w:val="both"/>
        <w:rPr>
          <w:rFonts w:ascii="Times New Roman" w:hAnsi="Times New Roman" w:cs="Times New Roman"/>
          <w:lang w:val="es-ES"/>
        </w:rPr>
      </w:pPr>
    </w:p>
    <w:p w14:paraId="023FFFE8" w14:textId="77777777" w:rsidR="00B674F0" w:rsidRPr="00262D6E" w:rsidRDefault="00B674F0" w:rsidP="00262D6E">
      <w:pPr>
        <w:pStyle w:val="Ttulo3"/>
        <w:numPr>
          <w:ilvl w:val="0"/>
          <w:numId w:val="19"/>
        </w:numPr>
        <w:spacing w:line="360" w:lineRule="auto"/>
        <w:rPr>
          <w:rFonts w:cs="Times New Roman"/>
        </w:rPr>
      </w:pPr>
      <w:r w:rsidRPr="00262D6E">
        <w:rPr>
          <w:rFonts w:cs="Times New Roman"/>
        </w:rPr>
        <w:t>Diseño centrado en el usuario en el sector Salud en Perú</w:t>
      </w:r>
    </w:p>
    <w:p w14:paraId="6C4925B2" w14:textId="77777777" w:rsidR="00B674F0" w:rsidRPr="00262D6E" w:rsidRDefault="00B674F0" w:rsidP="00262D6E">
      <w:pPr>
        <w:spacing w:line="360" w:lineRule="auto"/>
        <w:jc w:val="both"/>
        <w:rPr>
          <w:rFonts w:ascii="Times New Roman" w:hAnsi="Times New Roman" w:cs="Times New Roman"/>
          <w:lang w:val="es-ES"/>
        </w:rPr>
      </w:pPr>
    </w:p>
    <w:p w14:paraId="4F796F6D" w14:textId="55E3A78E" w:rsidR="00562533" w:rsidRPr="00262D6E" w:rsidRDefault="00B674F0"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En el caso del Perú, todavía existe una alta resistencia al cambio en el aspecto tecnológico, por la idea equivocada de </w:t>
      </w:r>
      <w:r w:rsidR="004C67AC" w:rsidRPr="00262D6E">
        <w:rPr>
          <w:rFonts w:ascii="Times New Roman" w:hAnsi="Times New Roman" w:cs="Times New Roman"/>
          <w:lang w:val="es-ES"/>
        </w:rPr>
        <w:t>que,</w:t>
      </w:r>
      <w:r w:rsidRPr="00262D6E">
        <w:rPr>
          <w:rFonts w:ascii="Times New Roman" w:hAnsi="Times New Roman" w:cs="Times New Roman"/>
          <w:lang w:val="es-ES"/>
        </w:rPr>
        <w:t xml:space="preserve"> por la adopción de nuevas tecnologías, los trabajos podrían verse mermados y hasta reemplazados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Seguir los enfoques de UX y UCD podría marcar una diferencia significativa en la adopción de sistemas informáticos en el sector salud, tanto en sistemas clínicos como en sistemas de gestión de diversos recursos</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El uso de estos enfoques se ve limitado debido a que no se </w:t>
      </w:r>
      <w:proofErr w:type="gramStart"/>
      <w:r w:rsidRPr="00262D6E">
        <w:rPr>
          <w:rFonts w:ascii="Times New Roman" w:hAnsi="Times New Roman" w:cs="Times New Roman"/>
          <w:lang w:val="es-ES"/>
        </w:rPr>
        <w:t>le</w:t>
      </w:r>
      <w:proofErr w:type="gramEnd"/>
      <w:r w:rsidRPr="00262D6E">
        <w:rPr>
          <w:rFonts w:ascii="Times New Roman" w:hAnsi="Times New Roman" w:cs="Times New Roman"/>
          <w:lang w:val="es-ES"/>
        </w:rPr>
        <w:t xml:space="preserve"> da la importancia necesaria a las pruebas de aplicativos con usuarios, a la falta de tiempo y recursos en la implementación de dichos sistemas, falta de </w:t>
      </w:r>
      <w:proofErr w:type="spellStart"/>
      <w:r w:rsidRPr="00262D6E">
        <w:rPr>
          <w:rFonts w:ascii="Times New Roman" w:hAnsi="Times New Roman" w:cs="Times New Roman"/>
          <w:lang w:val="es-ES"/>
        </w:rPr>
        <w:t>expertise</w:t>
      </w:r>
      <w:proofErr w:type="spellEnd"/>
      <w:r w:rsidRPr="00262D6E">
        <w:rPr>
          <w:rFonts w:ascii="Times New Roman" w:hAnsi="Times New Roman"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262D6E">
        <w:rPr>
          <w:rFonts w:ascii="Times New Roman" w:hAnsi="Times New Roman" w:cs="Times New Roman"/>
          <w:lang w:val="es-ES"/>
        </w:rPr>
        <w:t>.</w:t>
      </w:r>
    </w:p>
    <w:p w14:paraId="00B49925" w14:textId="77777777" w:rsidR="00A12DD0" w:rsidRPr="00262D6E" w:rsidRDefault="00A12DD0" w:rsidP="00262D6E">
      <w:pPr>
        <w:spacing w:line="360" w:lineRule="auto"/>
        <w:jc w:val="both"/>
        <w:rPr>
          <w:rFonts w:ascii="Times New Roman" w:hAnsi="Times New Roman" w:cs="Times New Roman"/>
          <w:lang w:val="es-ES"/>
        </w:rPr>
      </w:pPr>
    </w:p>
    <w:p w14:paraId="2B63CD2D"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Justificación del estudio</w:t>
      </w:r>
    </w:p>
    <w:p w14:paraId="49A3D14B" w14:textId="77777777" w:rsidR="0023033B" w:rsidRDefault="0023033B" w:rsidP="00262D6E">
      <w:pPr>
        <w:spacing w:line="360" w:lineRule="auto"/>
        <w:rPr>
          <w:rFonts w:ascii="Times New Roman" w:hAnsi="Times New Roman" w:cs="Times New Roman"/>
          <w:lang w:val="es-ES"/>
        </w:rPr>
      </w:pPr>
    </w:p>
    <w:p w14:paraId="04D9413D" w14:textId="6CABD712" w:rsidR="004A0AA9" w:rsidRPr="004C67AC" w:rsidRDefault="00F2543B" w:rsidP="00261DA6">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Dado que somos un país con una población creciente, la necesidad de mejorar nuestra calidad de atención en salud crece equitativamente a la población que va a atender en el sistema nacional de Salud. Esto de aquí hace </w:t>
      </w:r>
      <w:r w:rsidR="00261DA6" w:rsidRPr="004C67AC">
        <w:rPr>
          <w:rFonts w:ascii="Times New Roman" w:hAnsi="Times New Roman" w:cs="Times New Roman"/>
          <w:highlight w:val="green"/>
          <w:lang w:val="es-ES"/>
        </w:rPr>
        <w:t>imperativo</w:t>
      </w:r>
      <w:r w:rsidRPr="004C67AC">
        <w:rPr>
          <w:rFonts w:ascii="Times New Roman" w:hAnsi="Times New Roman" w:cs="Times New Roman"/>
          <w:highlight w:val="green"/>
          <w:lang w:val="es-ES"/>
        </w:rPr>
        <w:t xml:space="preserve"> una reformulación del concepto de reclamo para que pase de ser visto como algo negativo y que solo genera trabas dentro de las instituciones a ser visto como una oportunidad de mejora </w:t>
      </w:r>
      <w:r w:rsidR="00261DA6" w:rsidRPr="004C67AC">
        <w:rPr>
          <w:rFonts w:ascii="Times New Roman" w:hAnsi="Times New Roman" w:cs="Times New Roman"/>
          <w:highlight w:val="green"/>
          <w:lang w:val="es-ES"/>
        </w:rPr>
        <w:t>y que la forma en como son recibidos y gestionados los reclamos pase a ser una prioridad dentro de cada IPRESS.</w:t>
      </w:r>
    </w:p>
    <w:p w14:paraId="23BAD3FD" w14:textId="14653F97" w:rsidR="00261DA6" w:rsidRPr="004C67AC" w:rsidRDefault="00261DA6" w:rsidP="00261DA6">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Con la normativa vigente, como cada IPRESS se encuentra obligada a implementar un Sistema de Registro de Consultas y Reclamos Recibidos y SUSALUD debería tener acceso a dicha información del Sistema de cada IPRESSS, u</w:t>
      </w:r>
      <w:r w:rsidR="004624C7" w:rsidRPr="004C67AC">
        <w:rPr>
          <w:rFonts w:ascii="Times New Roman" w:hAnsi="Times New Roman" w:cs="Times New Roman"/>
          <w:highlight w:val="green"/>
          <w:lang w:val="es-ES"/>
        </w:rPr>
        <w:t>tilizar una herramienta informática</w:t>
      </w:r>
      <w:r w:rsidR="00736B17" w:rsidRPr="004C67AC">
        <w:rPr>
          <w:rFonts w:ascii="Times New Roman" w:hAnsi="Times New Roman" w:cs="Times New Roman"/>
          <w:highlight w:val="green"/>
          <w:lang w:val="es-ES"/>
        </w:rPr>
        <w:t xml:space="preserve"> centralizada</w:t>
      </w:r>
      <w:r w:rsidRPr="004C67AC">
        <w:rPr>
          <w:rFonts w:ascii="Times New Roman" w:hAnsi="Times New Roman" w:cs="Times New Roman"/>
          <w:highlight w:val="green"/>
          <w:lang w:val="es-ES"/>
        </w:rPr>
        <w:t xml:space="preserve"> </w:t>
      </w:r>
      <w:r w:rsidR="004624C7" w:rsidRPr="004C67AC">
        <w:rPr>
          <w:rFonts w:ascii="Times New Roman" w:hAnsi="Times New Roman" w:cs="Times New Roman"/>
          <w:highlight w:val="green"/>
          <w:lang w:val="es-ES"/>
        </w:rPr>
        <w:t xml:space="preserve">que </w:t>
      </w:r>
      <w:r w:rsidR="00315A28" w:rsidRPr="004C67AC">
        <w:rPr>
          <w:rFonts w:ascii="Times New Roman" w:hAnsi="Times New Roman" w:cs="Times New Roman"/>
          <w:highlight w:val="green"/>
          <w:lang w:val="es-ES"/>
        </w:rPr>
        <w:t xml:space="preserve">le </w:t>
      </w:r>
      <w:r w:rsidR="004624C7" w:rsidRPr="004C67AC">
        <w:rPr>
          <w:rFonts w:ascii="Times New Roman" w:hAnsi="Times New Roman" w:cs="Times New Roman"/>
          <w:highlight w:val="green"/>
          <w:lang w:val="es-ES"/>
        </w:rPr>
        <w:t>permita</w:t>
      </w:r>
      <w:r w:rsidR="00315A28" w:rsidRPr="004C67AC">
        <w:rPr>
          <w:rFonts w:ascii="Times New Roman" w:hAnsi="Times New Roman" w:cs="Times New Roman"/>
          <w:highlight w:val="green"/>
          <w:lang w:val="es-ES"/>
        </w:rPr>
        <w:t xml:space="preserve"> </w:t>
      </w:r>
      <w:r w:rsidR="007B14EB" w:rsidRPr="004C67AC">
        <w:rPr>
          <w:rFonts w:ascii="Times New Roman" w:hAnsi="Times New Roman" w:cs="Times New Roman"/>
          <w:highlight w:val="green"/>
          <w:lang w:val="es-ES"/>
        </w:rPr>
        <w:t xml:space="preserve">tanto </w:t>
      </w:r>
      <w:r w:rsidR="00315A28" w:rsidRPr="004C67AC">
        <w:rPr>
          <w:rFonts w:ascii="Times New Roman" w:hAnsi="Times New Roman" w:cs="Times New Roman"/>
          <w:highlight w:val="green"/>
          <w:lang w:val="es-ES"/>
        </w:rPr>
        <w:t>a las IPRESS y a SUSALUD</w:t>
      </w:r>
      <w:r w:rsidRPr="004C67AC">
        <w:rPr>
          <w:rFonts w:ascii="Times New Roman" w:hAnsi="Times New Roman" w:cs="Times New Roman"/>
          <w:highlight w:val="green"/>
          <w:lang w:val="es-ES"/>
        </w:rPr>
        <w:t xml:space="preserve"> recibir, gestionar y monitorizar cada reclamo presentado</w:t>
      </w:r>
      <w:r w:rsidR="007B14EB" w:rsidRPr="004C67AC">
        <w:rPr>
          <w:rFonts w:ascii="Times New Roman" w:hAnsi="Times New Roman" w:cs="Times New Roman"/>
          <w:highlight w:val="green"/>
          <w:lang w:val="es-ES"/>
        </w:rPr>
        <w:t xml:space="preserve"> y a su vez permita a los ciudadanos poder ingresar sus reclamos sin miedo a repercusiones en su atención, monitorear el estado de sus reclamos presentados y visualizar información que le permita tomar una mejor decisión sobre donde prefiere buscar atención médica,</w:t>
      </w:r>
      <w:r w:rsidRPr="004C67AC">
        <w:rPr>
          <w:rFonts w:ascii="Times New Roman" w:hAnsi="Times New Roman" w:cs="Times New Roman"/>
          <w:highlight w:val="green"/>
          <w:lang w:val="es-ES"/>
        </w:rPr>
        <w:t xml:space="preserve"> </w:t>
      </w:r>
      <w:r w:rsidR="00315A28" w:rsidRPr="004C67AC">
        <w:rPr>
          <w:rFonts w:ascii="Times New Roman" w:hAnsi="Times New Roman" w:cs="Times New Roman"/>
          <w:highlight w:val="green"/>
          <w:lang w:val="es-ES"/>
        </w:rPr>
        <w:t xml:space="preserve">se presenta como </w:t>
      </w:r>
      <w:r w:rsidR="007B14EB" w:rsidRPr="004C67AC">
        <w:rPr>
          <w:rFonts w:ascii="Times New Roman" w:hAnsi="Times New Roman" w:cs="Times New Roman"/>
          <w:highlight w:val="green"/>
          <w:lang w:val="es-ES"/>
        </w:rPr>
        <w:t>un paso muy atractivo para poder empezar a desaparecer la brecha que separa a las IPRESS y SUSALUD de los ciudadanos. Para poder lograr que esto funcione,</w:t>
      </w:r>
      <w:r w:rsidR="008C33CA" w:rsidRPr="004C67AC">
        <w:rPr>
          <w:rFonts w:ascii="Times New Roman" w:hAnsi="Times New Roman" w:cs="Times New Roman"/>
          <w:highlight w:val="green"/>
          <w:lang w:val="es-ES"/>
        </w:rPr>
        <w:t xml:space="preserve"> se necesita principalmente </w:t>
      </w:r>
      <w:r w:rsidR="00B46176" w:rsidRPr="004C67AC">
        <w:rPr>
          <w:rFonts w:ascii="Times New Roman" w:hAnsi="Times New Roman" w:cs="Times New Roman"/>
          <w:highlight w:val="green"/>
          <w:lang w:val="es-ES"/>
        </w:rPr>
        <w:t>informatizar los reclamos y como estos van siendo gestionados por las diferentes IPRESS hasta encontrar ser solucionados. Esto de aquí permitiría a que sea fácilmente identificable en qué áreas y procesos se necesita incidir para hacer proyectos de mejora con el fin de dar la mejor atención posible a los ciudadanos.</w:t>
      </w:r>
    </w:p>
    <w:p w14:paraId="55686245" w14:textId="77777777" w:rsidR="002E0FC9" w:rsidRPr="004C67AC" w:rsidRDefault="002E0FC9" w:rsidP="00262D6E">
      <w:pPr>
        <w:spacing w:line="360" w:lineRule="auto"/>
        <w:rPr>
          <w:rFonts w:ascii="Times New Roman" w:hAnsi="Times New Roman" w:cs="Times New Roman"/>
          <w:highlight w:val="green"/>
          <w:lang w:val="es-ES"/>
        </w:rPr>
      </w:pPr>
    </w:p>
    <w:p w14:paraId="22330AA2" w14:textId="3834BFE3" w:rsidR="002E0FC9" w:rsidRPr="004C67AC" w:rsidRDefault="0043233D" w:rsidP="00262D6E">
      <w:pPr>
        <w:spacing w:line="360" w:lineRule="auto"/>
        <w:rPr>
          <w:rFonts w:ascii="Times New Roman" w:hAnsi="Times New Roman" w:cs="Times New Roman"/>
          <w:highlight w:val="green"/>
          <w:lang w:val="es-ES"/>
        </w:rPr>
      </w:pPr>
      <w:r w:rsidRPr="004C67AC">
        <w:rPr>
          <w:rFonts w:ascii="Times New Roman" w:hAnsi="Times New Roman" w:cs="Times New Roman"/>
          <w:highlight w:val="green"/>
          <w:lang w:val="es-ES"/>
        </w:rPr>
        <w:t xml:space="preserve">Ya que existen varios tipos de usuario que usarían esta herramienta de formas diferentes para cumplir diversos objetivos, esta tendría que adaptarse a cada una de sus necesidades y procesos de trabajo para poder tener éxito y que sea utilizada de manera correcta que permita una verdadera mejora dentro del Sistema de Salud del Perú. Esta tesis </w:t>
      </w:r>
      <w:r w:rsidR="00832754" w:rsidRPr="004C67AC">
        <w:rPr>
          <w:rFonts w:ascii="Times New Roman" w:hAnsi="Times New Roman" w:cs="Times New Roman"/>
          <w:highlight w:val="green"/>
          <w:lang w:val="es-ES"/>
        </w:rPr>
        <w:t>se centró en dicha problemática para poder realizar un único diseño que resuelva las necesidades de los divers</w:t>
      </w:r>
      <w:r w:rsidR="000364B0" w:rsidRPr="004C67AC">
        <w:rPr>
          <w:rFonts w:ascii="Times New Roman" w:hAnsi="Times New Roman" w:cs="Times New Roman"/>
          <w:highlight w:val="green"/>
          <w:lang w:val="es-ES"/>
        </w:rPr>
        <w:t xml:space="preserve">os tipos de usuario involucrados en </w:t>
      </w:r>
      <w:r w:rsidR="004D2445" w:rsidRPr="004C67AC">
        <w:rPr>
          <w:rFonts w:ascii="Times New Roman" w:hAnsi="Times New Roman" w:cs="Times New Roman"/>
          <w:highlight w:val="green"/>
          <w:lang w:val="es-ES"/>
        </w:rPr>
        <w:t>este tema.</w:t>
      </w:r>
    </w:p>
    <w:p w14:paraId="7FF9C23C" w14:textId="77777777" w:rsidR="00736B17" w:rsidRPr="004C67AC" w:rsidRDefault="00736B17" w:rsidP="00262D6E">
      <w:pPr>
        <w:spacing w:line="360" w:lineRule="auto"/>
        <w:rPr>
          <w:rFonts w:ascii="Times New Roman" w:hAnsi="Times New Roman" w:cs="Times New Roman"/>
          <w:highlight w:val="green"/>
          <w:lang w:val="es-ES"/>
        </w:rPr>
      </w:pPr>
    </w:p>
    <w:p w14:paraId="707468AB" w14:textId="3CBA841C" w:rsidR="00736B17" w:rsidRPr="00262D6E" w:rsidRDefault="00736B17" w:rsidP="00262D6E">
      <w:pPr>
        <w:spacing w:line="360" w:lineRule="auto"/>
        <w:jc w:val="both"/>
        <w:rPr>
          <w:rFonts w:ascii="Times New Roman" w:hAnsi="Times New Roman" w:cs="Times New Roman"/>
          <w:lang w:val="es-ES"/>
        </w:rPr>
      </w:pPr>
      <w:r w:rsidRPr="004C67AC">
        <w:rPr>
          <w:rFonts w:ascii="Times New Roman" w:hAnsi="Times New Roman" w:cs="Times New Roman"/>
          <w:highlight w:val="green"/>
          <w:lang w:val="es-ES"/>
        </w:rPr>
        <w:t xml:space="preserve">Para realizar el diseño de esta herramienta se escogió utilizar la metodología del Diseño Centrado en el Usuario debido a que por su alta interacción con usuarios para identificar necesidades, requerimientos, dificultades y problemas; además de su amplio uso para el diseño y desarrollo de nuevas herramientas digitales en distintos sectores en el país y </w:t>
      </w:r>
      <w:r w:rsidRPr="004C67AC">
        <w:rPr>
          <w:rFonts w:ascii="Times New Roman" w:hAnsi="Times New Roman" w:cs="Times New Roman"/>
          <w:highlight w:val="green"/>
          <w:lang w:val="es-ES"/>
        </w:rPr>
        <w:lastRenderedPageBreak/>
        <w:t>siendo utilizado de amplia forma para nuevas Tecnologías de Información y Comunicación del sector salud en diferentes países, hacía que fuera la metodología perfecta para este estudio.</w:t>
      </w:r>
      <w:r w:rsidRPr="00262D6E">
        <w:rPr>
          <w:rFonts w:ascii="Times New Roman" w:hAnsi="Times New Roman" w:cs="Times New Roman"/>
          <w:lang w:val="es-ES"/>
        </w:rPr>
        <w:t xml:space="preserve"> </w:t>
      </w:r>
    </w:p>
    <w:p w14:paraId="23F15348" w14:textId="77777777" w:rsidR="007E3601" w:rsidRPr="00262D6E" w:rsidRDefault="007E3601" w:rsidP="00262D6E">
      <w:pPr>
        <w:spacing w:line="360" w:lineRule="auto"/>
        <w:jc w:val="both"/>
        <w:rPr>
          <w:rFonts w:ascii="Times New Roman" w:hAnsi="Times New Roman" w:cs="Times New Roman"/>
          <w:lang w:val="es-ES"/>
        </w:rPr>
      </w:pPr>
    </w:p>
    <w:p w14:paraId="093E40BB"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Objetivos</w:t>
      </w:r>
    </w:p>
    <w:p w14:paraId="08FF364E" w14:textId="77777777" w:rsidR="006B20F8" w:rsidRPr="00262D6E" w:rsidRDefault="006B20F8" w:rsidP="00262D6E">
      <w:pPr>
        <w:spacing w:line="360" w:lineRule="auto"/>
        <w:jc w:val="both"/>
        <w:rPr>
          <w:rFonts w:ascii="Times New Roman" w:hAnsi="Times New Roman" w:cs="Times New Roman"/>
          <w:lang w:val="es-ES"/>
        </w:rPr>
      </w:pPr>
    </w:p>
    <w:p w14:paraId="4C91F0EA" w14:textId="77777777" w:rsidR="006B20F8" w:rsidRPr="00262D6E" w:rsidRDefault="006B20F8" w:rsidP="00262D6E">
      <w:pPr>
        <w:pStyle w:val="Ttulo2"/>
        <w:numPr>
          <w:ilvl w:val="0"/>
          <w:numId w:val="27"/>
        </w:numPr>
        <w:spacing w:line="360" w:lineRule="auto"/>
        <w:rPr>
          <w:rFonts w:cs="Times New Roman"/>
          <w:szCs w:val="24"/>
          <w:lang w:val="es-ES"/>
        </w:rPr>
      </w:pPr>
      <w:r w:rsidRPr="00262D6E">
        <w:rPr>
          <w:rFonts w:cs="Times New Roman"/>
          <w:szCs w:val="24"/>
          <w:lang w:val="es-ES"/>
        </w:rPr>
        <w:t>Objetivo General</w:t>
      </w:r>
    </w:p>
    <w:p w14:paraId="0964252E" w14:textId="77777777" w:rsidR="00172C25" w:rsidRPr="00262D6E" w:rsidRDefault="00172C25" w:rsidP="00262D6E">
      <w:pPr>
        <w:pStyle w:val="Prrafodelista"/>
        <w:spacing w:line="360" w:lineRule="auto"/>
        <w:ind w:left="792"/>
        <w:jc w:val="both"/>
        <w:rPr>
          <w:rFonts w:ascii="Times New Roman" w:hAnsi="Times New Roman" w:cs="Times New Roman"/>
          <w:lang w:val="es-ES"/>
        </w:rPr>
      </w:pPr>
    </w:p>
    <w:p w14:paraId="61F30D62" w14:textId="6F85BC5A" w:rsidR="00172C25" w:rsidRPr="00262D6E" w:rsidRDefault="00172C25"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Proponer el diseño de un sistema centralizado que sirva para el recojo, gestión, monitoreo e identificación de problemas clave dentro de una IPRESS para generar diversos proyectos de mejoras </w:t>
      </w:r>
      <w:r w:rsidR="00F10FB2" w:rsidRPr="00262D6E">
        <w:rPr>
          <w:rFonts w:ascii="Times New Roman" w:hAnsi="Times New Roman" w:cs="Times New Roman"/>
          <w:lang w:val="es-ES"/>
        </w:rPr>
        <w:t>que permitan mejorar la calidad de servicio y atención que se brinda en las IPRESS en el Perú.</w:t>
      </w:r>
    </w:p>
    <w:p w14:paraId="305F6EA7" w14:textId="77777777" w:rsidR="006B20F8" w:rsidRPr="00262D6E" w:rsidRDefault="006B20F8" w:rsidP="00262D6E">
      <w:pPr>
        <w:spacing w:line="360" w:lineRule="auto"/>
        <w:jc w:val="both"/>
        <w:rPr>
          <w:rFonts w:ascii="Times New Roman" w:hAnsi="Times New Roman" w:cs="Times New Roman"/>
          <w:lang w:val="es-ES"/>
        </w:rPr>
      </w:pPr>
    </w:p>
    <w:p w14:paraId="5824BA7C" w14:textId="77777777" w:rsidR="006B20F8" w:rsidRPr="00262D6E" w:rsidRDefault="006B20F8" w:rsidP="00262D6E">
      <w:pPr>
        <w:pStyle w:val="Ttulo2"/>
        <w:numPr>
          <w:ilvl w:val="0"/>
          <w:numId w:val="27"/>
        </w:numPr>
        <w:spacing w:line="360" w:lineRule="auto"/>
        <w:rPr>
          <w:rFonts w:cs="Times New Roman"/>
          <w:szCs w:val="24"/>
          <w:lang w:val="es-ES"/>
        </w:rPr>
      </w:pPr>
      <w:r w:rsidRPr="00262D6E">
        <w:rPr>
          <w:rFonts w:cs="Times New Roman"/>
          <w:szCs w:val="24"/>
          <w:lang w:val="es-ES"/>
        </w:rPr>
        <w:t>Objetivos Específicos</w:t>
      </w:r>
    </w:p>
    <w:p w14:paraId="1412FB45" w14:textId="77777777" w:rsidR="006B20F8" w:rsidRPr="00262D6E" w:rsidRDefault="006B20F8" w:rsidP="00262D6E">
      <w:pPr>
        <w:spacing w:line="360" w:lineRule="auto"/>
        <w:jc w:val="both"/>
        <w:rPr>
          <w:rFonts w:ascii="Times New Roman" w:hAnsi="Times New Roman" w:cs="Times New Roman"/>
          <w:lang w:val="es-ES"/>
        </w:rPr>
      </w:pPr>
    </w:p>
    <w:p w14:paraId="7897AD65" w14:textId="41FC40E3" w:rsidR="00F10FB2" w:rsidRPr="00262D6E" w:rsidRDefault="00F10FB2"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Identificar necesidades, requerimientos, dificultades</w:t>
      </w:r>
      <w:r w:rsidR="008C11F0" w:rsidRPr="00262D6E">
        <w:rPr>
          <w:rFonts w:ascii="Times New Roman" w:hAnsi="Times New Roman" w:cs="Times New Roman"/>
          <w:lang w:val="es-ES"/>
        </w:rPr>
        <w:t xml:space="preserve"> y problemas que enfrenten diversos tipos de usuario para un diseño óptimo del sistema.</w:t>
      </w:r>
    </w:p>
    <w:p w14:paraId="373E3FD6" w14:textId="14C5D85B" w:rsidR="006B20F8" w:rsidRPr="00262D6E" w:rsidRDefault="006B20F8"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Diseñar un sistema de gestión de reclamos</w:t>
      </w:r>
      <w:r w:rsidR="008C11F0" w:rsidRPr="00262D6E">
        <w:rPr>
          <w:rFonts w:ascii="Times New Roman" w:hAnsi="Times New Roman" w:cs="Times New Roman"/>
          <w:lang w:val="es-ES"/>
        </w:rPr>
        <w:t xml:space="preserve"> que se encuentre centrado en</w:t>
      </w:r>
      <w:r w:rsidRPr="00262D6E">
        <w:rPr>
          <w:rFonts w:ascii="Times New Roman" w:hAnsi="Times New Roman" w:cs="Times New Roman"/>
          <w:lang w:val="es-ES"/>
        </w:rPr>
        <w:t xml:space="preserve"> </w:t>
      </w:r>
      <w:r w:rsidR="008C11F0" w:rsidRPr="00262D6E">
        <w:rPr>
          <w:rFonts w:ascii="Times New Roman" w:hAnsi="Times New Roman" w:cs="Times New Roman"/>
          <w:lang w:val="es-ES"/>
        </w:rPr>
        <w:t>diversos tipos de usuarios que permita generar proyectos de mejora en el sistema de salud del Perú</w:t>
      </w:r>
      <w:r w:rsidR="007B7445" w:rsidRPr="00262D6E">
        <w:rPr>
          <w:rFonts w:ascii="Times New Roman" w:hAnsi="Times New Roman" w:cs="Times New Roman"/>
          <w:lang w:val="es-ES"/>
        </w:rPr>
        <w:t>.</w:t>
      </w:r>
    </w:p>
    <w:p w14:paraId="11F04796" w14:textId="104B730C" w:rsidR="008C11F0" w:rsidRPr="00262D6E" w:rsidRDefault="008C11F0" w:rsidP="00262D6E">
      <w:pPr>
        <w:pStyle w:val="Prrafodelista"/>
        <w:numPr>
          <w:ilvl w:val="0"/>
          <w:numId w:val="7"/>
        </w:numPr>
        <w:spacing w:line="360" w:lineRule="auto"/>
        <w:jc w:val="both"/>
        <w:rPr>
          <w:rFonts w:ascii="Times New Roman" w:hAnsi="Times New Roman" w:cs="Times New Roman"/>
          <w:lang w:val="es-ES"/>
        </w:rPr>
      </w:pPr>
      <w:r w:rsidRPr="00262D6E">
        <w:rPr>
          <w:rFonts w:ascii="Times New Roman" w:hAnsi="Times New Roman" w:cs="Times New Roman"/>
          <w:lang w:val="es-ES"/>
        </w:rPr>
        <w:t>Realizar test de usuarios con el fin de encontrar posibles mejoras y errores al diseño planteado para encontrar el diseño que resuelva todas las necesidades y requerimientos de todos los tipos de usuario.</w:t>
      </w:r>
    </w:p>
    <w:p w14:paraId="7CA4A58F" w14:textId="73175268" w:rsidR="00A12DD0" w:rsidRPr="00262D6E" w:rsidRDefault="00A12DD0" w:rsidP="00262D6E">
      <w:pPr>
        <w:pStyle w:val="Ttulo1"/>
        <w:spacing w:line="360" w:lineRule="auto"/>
        <w:rPr>
          <w:rFonts w:cs="Times New Roman"/>
          <w:szCs w:val="24"/>
        </w:rPr>
      </w:pPr>
      <w:r w:rsidRPr="00262D6E">
        <w:rPr>
          <w:rFonts w:cs="Times New Roman"/>
          <w:szCs w:val="24"/>
        </w:rPr>
        <w:lastRenderedPageBreak/>
        <w:t>Metodología</w:t>
      </w:r>
    </w:p>
    <w:p w14:paraId="7C545EE1" w14:textId="77777777" w:rsidR="00546A37" w:rsidRPr="00262D6E" w:rsidRDefault="00546A37" w:rsidP="00262D6E">
      <w:pPr>
        <w:spacing w:line="360" w:lineRule="auto"/>
        <w:rPr>
          <w:rFonts w:ascii="Times New Roman" w:hAnsi="Times New Roman" w:cs="Times New Roman"/>
          <w:lang w:val="es-ES"/>
        </w:rPr>
      </w:pPr>
    </w:p>
    <w:p w14:paraId="01E52069" w14:textId="6919B3EF" w:rsidR="00572A7C" w:rsidRPr="00262D6E" w:rsidRDefault="00A12DD0" w:rsidP="00262D6E">
      <w:pPr>
        <w:pStyle w:val="Ttulo2"/>
        <w:numPr>
          <w:ilvl w:val="0"/>
          <w:numId w:val="29"/>
        </w:numPr>
        <w:spacing w:line="360" w:lineRule="auto"/>
        <w:rPr>
          <w:rFonts w:cs="Times New Roman"/>
          <w:szCs w:val="24"/>
          <w:lang w:val="es-ES"/>
        </w:rPr>
      </w:pPr>
      <w:r w:rsidRPr="00262D6E">
        <w:rPr>
          <w:rFonts w:cs="Times New Roman"/>
          <w:szCs w:val="24"/>
          <w:lang w:val="es-ES"/>
        </w:rPr>
        <w:t>Diseño del estudio</w:t>
      </w:r>
    </w:p>
    <w:p w14:paraId="4E18FE63" w14:textId="77777777" w:rsidR="00572A7C" w:rsidRPr="00262D6E" w:rsidRDefault="00572A7C" w:rsidP="00262D6E">
      <w:pPr>
        <w:spacing w:line="360" w:lineRule="auto"/>
        <w:rPr>
          <w:rFonts w:ascii="Times New Roman" w:hAnsi="Times New Roman" w:cs="Times New Roman"/>
          <w:lang w:val="es-ES"/>
        </w:rPr>
      </w:pPr>
    </w:p>
    <w:p w14:paraId="6880D353" w14:textId="77777777" w:rsidR="00D652B7" w:rsidRPr="00262D6E" w:rsidRDefault="00D652B7"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Este es un estudio de usabilidad, donde se evaluará el producto tecnológico planteado mediante pruebas dirigidas a los propios usuarios del sistema, midiendo la capacidad del sistema de cumplir el objetivo para el cual fue diseñado. </w:t>
      </w:r>
    </w:p>
    <w:p w14:paraId="1A55CC06" w14:textId="77777777" w:rsidR="00D652B7" w:rsidRPr="00262D6E" w:rsidRDefault="00D652B7" w:rsidP="00262D6E">
      <w:pPr>
        <w:spacing w:line="360" w:lineRule="auto"/>
        <w:jc w:val="both"/>
        <w:rPr>
          <w:rFonts w:ascii="Times New Roman" w:hAnsi="Times New Roman" w:cs="Times New Roman"/>
          <w:lang w:val="es-ES"/>
        </w:rPr>
      </w:pPr>
    </w:p>
    <w:p w14:paraId="15FE3F7A" w14:textId="4BC8D254" w:rsidR="00A12DD0" w:rsidRPr="00262D6E" w:rsidRDefault="00A12DD0" w:rsidP="00262D6E">
      <w:pPr>
        <w:pStyle w:val="Ttulo2"/>
        <w:numPr>
          <w:ilvl w:val="0"/>
          <w:numId w:val="29"/>
        </w:numPr>
        <w:spacing w:line="360" w:lineRule="auto"/>
        <w:rPr>
          <w:rFonts w:cs="Times New Roman"/>
          <w:szCs w:val="24"/>
          <w:lang w:val="es-ES"/>
        </w:rPr>
      </w:pPr>
      <w:r w:rsidRPr="00262D6E">
        <w:rPr>
          <w:rFonts w:cs="Times New Roman"/>
          <w:szCs w:val="24"/>
          <w:lang w:val="es-ES"/>
        </w:rPr>
        <w:t>Población</w:t>
      </w:r>
    </w:p>
    <w:p w14:paraId="25E3072B" w14:textId="77777777" w:rsidR="00704DCF" w:rsidRPr="00262D6E" w:rsidRDefault="00704DCF" w:rsidP="00262D6E">
      <w:pPr>
        <w:spacing w:line="360" w:lineRule="auto"/>
        <w:jc w:val="both"/>
        <w:rPr>
          <w:rFonts w:ascii="Times New Roman" w:hAnsi="Times New Roman" w:cs="Times New Roman"/>
          <w:lang w:val="es-ES"/>
        </w:rPr>
      </w:pPr>
    </w:p>
    <w:p w14:paraId="1196B7E4" w14:textId="2F2F595C" w:rsidR="00704DCF" w:rsidRPr="004C67AC" w:rsidRDefault="00704DCF"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La població</w:t>
      </w:r>
      <w:r w:rsidR="004665A1" w:rsidRPr="004C67AC">
        <w:rPr>
          <w:rFonts w:ascii="Times New Roman" w:hAnsi="Times New Roman" w:cs="Times New Roman"/>
          <w:highlight w:val="green"/>
          <w:lang w:val="es-ES"/>
        </w:rPr>
        <w:t>n en estudio</w:t>
      </w:r>
      <w:r w:rsidRPr="004C67AC">
        <w:rPr>
          <w:rFonts w:ascii="Times New Roman" w:hAnsi="Times New Roman" w:cs="Times New Roman"/>
          <w:highlight w:val="green"/>
          <w:lang w:val="es-ES"/>
        </w:rPr>
        <w:t xml:space="preserve"> se divide en 4 grupos principales de usuarios, ellos son:</w:t>
      </w:r>
    </w:p>
    <w:p w14:paraId="1A1866C7" w14:textId="352BADC5" w:rsidR="004665A1" w:rsidRPr="004C67AC" w:rsidRDefault="004665A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Ciudadanos peruanos que puedan presentar</w:t>
      </w:r>
    </w:p>
    <w:p w14:paraId="60802292" w14:textId="77777777" w:rsidR="004665A1" w:rsidRPr="004C67AC" w:rsidRDefault="004665A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Personal Administrativo de SUSALUD</w:t>
      </w:r>
    </w:p>
    <w:p w14:paraId="6B48BCCE" w14:textId="5322C790" w:rsidR="004665A1" w:rsidRPr="004C67AC" w:rsidRDefault="004665A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Personal de Oficinas de Calidad o de Atención al Usuario de diversas IPRESS y/o Organismos Supervisores de ellas</w:t>
      </w:r>
    </w:p>
    <w:p w14:paraId="1CBABBCB" w14:textId="2D748495" w:rsidR="006F1201" w:rsidRPr="004C67AC" w:rsidRDefault="006F1201" w:rsidP="00262D6E">
      <w:pPr>
        <w:pStyle w:val="Prrafodelista"/>
        <w:numPr>
          <w:ilvl w:val="0"/>
          <w:numId w:val="15"/>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Directores Generales de IPRESS</w:t>
      </w:r>
    </w:p>
    <w:p w14:paraId="4683F0EB" w14:textId="77777777" w:rsidR="002F42CB" w:rsidRPr="00262D6E" w:rsidRDefault="002F42CB" w:rsidP="002F42CB">
      <w:pPr>
        <w:pStyle w:val="Prrafodelista"/>
        <w:spacing w:line="360" w:lineRule="auto"/>
        <w:jc w:val="both"/>
        <w:rPr>
          <w:rFonts w:ascii="Times New Roman" w:hAnsi="Times New Roman" w:cs="Times New Roman"/>
          <w:lang w:val="es-ES"/>
        </w:rPr>
      </w:pPr>
    </w:p>
    <w:p w14:paraId="55D5D7AD" w14:textId="7239AC44" w:rsidR="00A12DD0" w:rsidRPr="00262D6E" w:rsidRDefault="00A12DD0" w:rsidP="00262D6E">
      <w:pPr>
        <w:pStyle w:val="Ttulo2"/>
        <w:numPr>
          <w:ilvl w:val="0"/>
          <w:numId w:val="29"/>
        </w:numPr>
        <w:spacing w:line="360" w:lineRule="auto"/>
        <w:rPr>
          <w:rFonts w:cs="Times New Roman"/>
          <w:szCs w:val="24"/>
          <w:lang w:val="es-ES"/>
        </w:rPr>
      </w:pPr>
      <w:r w:rsidRPr="00262D6E">
        <w:rPr>
          <w:rFonts w:cs="Times New Roman"/>
          <w:szCs w:val="24"/>
          <w:lang w:val="es-ES"/>
        </w:rPr>
        <w:t>Muestra</w:t>
      </w:r>
    </w:p>
    <w:p w14:paraId="7ABBCEFF" w14:textId="77777777" w:rsidR="00AD62EA" w:rsidRPr="00262D6E" w:rsidRDefault="00AD62EA" w:rsidP="00262D6E">
      <w:pPr>
        <w:spacing w:line="360" w:lineRule="auto"/>
        <w:rPr>
          <w:rFonts w:ascii="Times New Roman" w:hAnsi="Times New Roman" w:cs="Times New Roman"/>
          <w:lang w:val="es-ES"/>
        </w:rPr>
      </w:pPr>
    </w:p>
    <w:p w14:paraId="30D487BB" w14:textId="7ECE849E" w:rsidR="00B50714" w:rsidRPr="004C67AC" w:rsidRDefault="00C532C1" w:rsidP="00262D6E">
      <w:p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Para este estudio se contactaron</w:t>
      </w:r>
      <w:r w:rsidR="007E3601" w:rsidRPr="004C67AC">
        <w:rPr>
          <w:rFonts w:ascii="Times New Roman" w:hAnsi="Times New Roman" w:cs="Times New Roman"/>
          <w:highlight w:val="green"/>
          <w:lang w:val="es-ES"/>
        </w:rPr>
        <w:t xml:space="preserve"> con por lo menos</w:t>
      </w:r>
      <w:r w:rsidRPr="004C67AC">
        <w:rPr>
          <w:rFonts w:ascii="Times New Roman" w:hAnsi="Times New Roman" w:cs="Times New Roman"/>
          <w:highlight w:val="green"/>
          <w:lang w:val="es-ES"/>
        </w:rPr>
        <w:t xml:space="preserve"> tres personas por cada tipo de usuario que se encontró relevante. Dichas personas fueron contactadas por medio de referidos y se concretaron entrevistas personales con todas las personas que accedieron. </w:t>
      </w:r>
      <w:r w:rsidR="007E3601" w:rsidRPr="004C67AC">
        <w:rPr>
          <w:rFonts w:ascii="Times New Roman" w:hAnsi="Times New Roman" w:cs="Times New Roman"/>
          <w:highlight w:val="green"/>
          <w:lang w:val="es-ES"/>
        </w:rPr>
        <w:t>Para finales</w:t>
      </w:r>
      <w:r w:rsidRPr="004C67AC">
        <w:rPr>
          <w:rFonts w:ascii="Times New Roman" w:hAnsi="Times New Roman" w:cs="Times New Roman"/>
          <w:highlight w:val="green"/>
          <w:lang w:val="es-ES"/>
        </w:rPr>
        <w:t xml:space="preserve"> de </w:t>
      </w:r>
      <w:r w:rsidR="00991A79" w:rsidRPr="004C67AC">
        <w:rPr>
          <w:rFonts w:ascii="Times New Roman" w:hAnsi="Times New Roman" w:cs="Times New Roman"/>
          <w:highlight w:val="green"/>
          <w:lang w:val="es-ES"/>
        </w:rPr>
        <w:t>enero del 2018</w:t>
      </w:r>
      <w:r w:rsidRPr="004C67AC">
        <w:rPr>
          <w:rFonts w:ascii="Times New Roman" w:hAnsi="Times New Roman" w:cs="Times New Roman"/>
          <w:highlight w:val="green"/>
          <w:lang w:val="es-ES"/>
        </w:rPr>
        <w:t xml:space="preserve"> se </w:t>
      </w:r>
      <w:r w:rsidR="007E3601" w:rsidRPr="004C67AC">
        <w:rPr>
          <w:rFonts w:ascii="Times New Roman" w:hAnsi="Times New Roman" w:cs="Times New Roman"/>
          <w:highlight w:val="green"/>
          <w:lang w:val="es-ES"/>
        </w:rPr>
        <w:t>había logrado</w:t>
      </w:r>
      <w:r w:rsidRPr="004C67AC">
        <w:rPr>
          <w:rFonts w:ascii="Times New Roman" w:hAnsi="Times New Roman" w:cs="Times New Roman"/>
          <w:highlight w:val="green"/>
          <w:lang w:val="es-ES"/>
        </w:rPr>
        <w:t xml:space="preserve"> entrev</w:t>
      </w:r>
      <w:r w:rsidR="00991A79" w:rsidRPr="004C67AC">
        <w:rPr>
          <w:rFonts w:ascii="Times New Roman" w:hAnsi="Times New Roman" w:cs="Times New Roman"/>
          <w:highlight w:val="green"/>
          <w:lang w:val="es-ES"/>
        </w:rPr>
        <w:t>istar a 21</w:t>
      </w:r>
      <w:r w:rsidR="00A7180D" w:rsidRPr="004C67AC">
        <w:rPr>
          <w:rFonts w:ascii="Times New Roman" w:hAnsi="Times New Roman" w:cs="Times New Roman"/>
          <w:highlight w:val="green"/>
          <w:lang w:val="es-ES"/>
        </w:rPr>
        <w:t xml:space="preserve"> personas en total divididos</w:t>
      </w:r>
      <w:r w:rsidR="00B000D4" w:rsidRPr="004C67AC">
        <w:rPr>
          <w:rFonts w:ascii="Times New Roman" w:hAnsi="Times New Roman" w:cs="Times New Roman"/>
          <w:highlight w:val="green"/>
          <w:lang w:val="es-ES"/>
        </w:rPr>
        <w:t xml:space="preserve"> y encontrados</w:t>
      </w:r>
      <w:r w:rsidR="00A7180D" w:rsidRPr="004C67AC">
        <w:rPr>
          <w:rFonts w:ascii="Times New Roman" w:hAnsi="Times New Roman" w:cs="Times New Roman"/>
          <w:highlight w:val="green"/>
          <w:lang w:val="es-ES"/>
        </w:rPr>
        <w:t xml:space="preserve"> de la siguiente manera en los tipos de usuario relevantes:</w:t>
      </w:r>
    </w:p>
    <w:p w14:paraId="0E937B6F" w14:textId="76CB7BC6" w:rsidR="00A7180D" w:rsidRPr="004C67AC" w:rsidRDefault="004665A1" w:rsidP="00262D6E">
      <w:pPr>
        <w:pStyle w:val="Prrafodelista"/>
        <w:numPr>
          <w:ilvl w:val="0"/>
          <w:numId w:val="14"/>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9</w:t>
      </w:r>
      <w:r w:rsidR="00A7180D" w:rsidRPr="004C67AC">
        <w:rPr>
          <w:rFonts w:ascii="Times New Roman" w:hAnsi="Times New Roman" w:cs="Times New Roman"/>
          <w:highlight w:val="green"/>
          <w:lang w:val="es-ES"/>
        </w:rPr>
        <w:t xml:space="preserve"> </w:t>
      </w:r>
      <w:r w:rsidR="002111CC" w:rsidRPr="004C67AC">
        <w:rPr>
          <w:rFonts w:ascii="Times New Roman" w:hAnsi="Times New Roman" w:cs="Times New Roman"/>
          <w:highlight w:val="green"/>
          <w:lang w:val="es-ES"/>
        </w:rPr>
        <w:t>ciudadanos</w:t>
      </w:r>
      <w:r w:rsidR="00A7180D" w:rsidRPr="004C67AC">
        <w:rPr>
          <w:rFonts w:ascii="Times New Roman" w:hAnsi="Times New Roman" w:cs="Times New Roman"/>
          <w:highlight w:val="green"/>
          <w:lang w:val="es-ES"/>
        </w:rPr>
        <w:t xml:space="preserve"> </w:t>
      </w:r>
      <w:r w:rsidR="002111CC" w:rsidRPr="004C67AC">
        <w:rPr>
          <w:rFonts w:ascii="Times New Roman" w:hAnsi="Times New Roman" w:cs="Times New Roman"/>
          <w:highlight w:val="green"/>
          <w:lang w:val="es-ES"/>
        </w:rPr>
        <w:t>peruanos</w:t>
      </w:r>
      <w:r w:rsidR="00B000D4" w:rsidRPr="004C67AC">
        <w:rPr>
          <w:rFonts w:ascii="Times New Roman" w:hAnsi="Times New Roman" w:cs="Times New Roman"/>
          <w:highlight w:val="green"/>
          <w:lang w:val="es-ES"/>
        </w:rPr>
        <w:t xml:space="preserve">: </w:t>
      </w:r>
      <w:r w:rsidRPr="004C67AC">
        <w:rPr>
          <w:rFonts w:ascii="Times New Roman" w:hAnsi="Times New Roman" w:cs="Times New Roman"/>
          <w:highlight w:val="green"/>
          <w:lang w:val="es-ES"/>
        </w:rPr>
        <w:t>3 fueron e</w:t>
      </w:r>
      <w:r w:rsidR="00B000D4" w:rsidRPr="004C67AC">
        <w:rPr>
          <w:rFonts w:ascii="Times New Roman" w:hAnsi="Times New Roman" w:cs="Times New Roman"/>
          <w:highlight w:val="green"/>
          <w:lang w:val="es-ES"/>
        </w:rPr>
        <w:t>ncontrados dentro de la red del investigador siendo personas con alta</w:t>
      </w:r>
      <w:r w:rsidRPr="004C67AC">
        <w:rPr>
          <w:rFonts w:ascii="Times New Roman" w:hAnsi="Times New Roman" w:cs="Times New Roman"/>
          <w:highlight w:val="green"/>
          <w:lang w:val="es-ES"/>
        </w:rPr>
        <w:t xml:space="preserve"> tendencia a presentar reclamos y otros 6 ciudadanos familiares de pacientes que estaban siendo atendidos en el Hospital Nacional Cayetano Heredia</w:t>
      </w:r>
    </w:p>
    <w:p w14:paraId="103E8E06" w14:textId="4A23A258" w:rsidR="00A7180D" w:rsidRPr="004C67AC" w:rsidRDefault="00A7180D" w:rsidP="00262D6E">
      <w:pPr>
        <w:pStyle w:val="Prrafodelista"/>
        <w:numPr>
          <w:ilvl w:val="0"/>
          <w:numId w:val="14"/>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 xml:space="preserve">3 </w:t>
      </w:r>
      <w:r w:rsidR="002111CC" w:rsidRPr="004C67AC">
        <w:rPr>
          <w:rFonts w:ascii="Times New Roman" w:hAnsi="Times New Roman" w:cs="Times New Roman"/>
          <w:highlight w:val="green"/>
          <w:lang w:val="es-ES"/>
        </w:rPr>
        <w:t>personal</w:t>
      </w:r>
      <w:r w:rsidRPr="004C67AC">
        <w:rPr>
          <w:rFonts w:ascii="Times New Roman" w:hAnsi="Times New Roman" w:cs="Times New Roman"/>
          <w:highlight w:val="green"/>
          <w:lang w:val="es-ES"/>
        </w:rPr>
        <w:t xml:space="preserve"> Administrativo de SUSALUD</w:t>
      </w:r>
      <w:r w:rsidR="00273A97" w:rsidRPr="004C67AC">
        <w:rPr>
          <w:rFonts w:ascii="Times New Roman" w:hAnsi="Times New Roman" w:cs="Times New Roman"/>
          <w:highlight w:val="green"/>
          <w:lang w:val="es-ES"/>
        </w:rPr>
        <w:t>: Encontrados por ser</w:t>
      </w:r>
      <w:r w:rsidR="00AE3E7E" w:rsidRPr="004C67AC">
        <w:rPr>
          <w:rFonts w:ascii="Times New Roman" w:hAnsi="Times New Roman" w:cs="Times New Roman"/>
          <w:highlight w:val="green"/>
          <w:lang w:val="es-ES"/>
        </w:rPr>
        <w:t xml:space="preserve"> informantes clave dentro de la Intendencia de Investigación y Desarrollo, Intendencia de Promoción de Derechos en Salud.</w:t>
      </w:r>
      <w:r w:rsidR="00273A97" w:rsidRPr="004C67AC">
        <w:rPr>
          <w:rFonts w:ascii="Times New Roman" w:hAnsi="Times New Roman" w:cs="Times New Roman"/>
          <w:highlight w:val="green"/>
          <w:lang w:val="es-ES"/>
        </w:rPr>
        <w:t xml:space="preserve"> </w:t>
      </w:r>
    </w:p>
    <w:p w14:paraId="5738A0C3" w14:textId="5417DF76" w:rsidR="00A7180D" w:rsidRPr="004C67AC" w:rsidRDefault="00A7180D" w:rsidP="00262D6E">
      <w:pPr>
        <w:pStyle w:val="Prrafodelista"/>
        <w:numPr>
          <w:ilvl w:val="0"/>
          <w:numId w:val="14"/>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lastRenderedPageBreak/>
        <w:t xml:space="preserve">3 </w:t>
      </w:r>
      <w:r w:rsidR="002111CC" w:rsidRPr="004C67AC">
        <w:rPr>
          <w:rFonts w:ascii="Times New Roman" w:hAnsi="Times New Roman" w:cs="Times New Roman"/>
          <w:highlight w:val="green"/>
          <w:lang w:val="es-ES"/>
        </w:rPr>
        <w:t>personal</w:t>
      </w:r>
      <w:r w:rsidRPr="004C67AC">
        <w:rPr>
          <w:rFonts w:ascii="Times New Roman" w:hAnsi="Times New Roman" w:cs="Times New Roman"/>
          <w:highlight w:val="green"/>
          <w:lang w:val="es-ES"/>
        </w:rPr>
        <w:t xml:space="preserve"> de Oficinas de Calidad de Organismos Supervisores de IPRESS</w:t>
      </w:r>
      <w:r w:rsidR="00AE3E7E" w:rsidRPr="004C67AC">
        <w:rPr>
          <w:rFonts w:ascii="Times New Roman" w:hAnsi="Times New Roman" w:cs="Times New Roman"/>
          <w:highlight w:val="green"/>
          <w:lang w:val="es-ES"/>
        </w:rPr>
        <w:t>: Encontrados por ser informantes clave dentro de Oficinas de Calidad de SUSALUD.</w:t>
      </w:r>
    </w:p>
    <w:p w14:paraId="61357471" w14:textId="53C28CC5" w:rsidR="00A7180D" w:rsidRPr="004C67AC" w:rsidRDefault="00D01319" w:rsidP="00262D6E">
      <w:pPr>
        <w:pStyle w:val="Prrafodelista"/>
        <w:numPr>
          <w:ilvl w:val="0"/>
          <w:numId w:val="14"/>
        </w:numPr>
        <w:spacing w:line="360" w:lineRule="auto"/>
        <w:jc w:val="both"/>
        <w:rPr>
          <w:rFonts w:ascii="Times New Roman" w:hAnsi="Times New Roman" w:cs="Times New Roman"/>
          <w:highlight w:val="green"/>
          <w:lang w:val="es-ES"/>
        </w:rPr>
      </w:pPr>
      <w:r w:rsidRPr="004C67AC">
        <w:rPr>
          <w:rFonts w:ascii="Times New Roman" w:hAnsi="Times New Roman" w:cs="Times New Roman"/>
          <w:highlight w:val="green"/>
          <w:lang w:val="es-ES"/>
        </w:rPr>
        <w:t>6</w:t>
      </w:r>
      <w:r w:rsidR="00A7180D" w:rsidRPr="004C67AC">
        <w:rPr>
          <w:rFonts w:ascii="Times New Roman" w:hAnsi="Times New Roman" w:cs="Times New Roman"/>
          <w:highlight w:val="green"/>
          <w:lang w:val="es-ES"/>
        </w:rPr>
        <w:t xml:space="preserve"> </w:t>
      </w:r>
      <w:r w:rsidR="004665A1" w:rsidRPr="004C67AC">
        <w:rPr>
          <w:rFonts w:ascii="Times New Roman" w:hAnsi="Times New Roman" w:cs="Times New Roman"/>
          <w:highlight w:val="green"/>
          <w:lang w:val="es-ES"/>
        </w:rPr>
        <w:t>directores</w:t>
      </w:r>
      <w:r w:rsidR="00A7180D" w:rsidRPr="004C67AC">
        <w:rPr>
          <w:rFonts w:ascii="Times New Roman" w:hAnsi="Times New Roman" w:cs="Times New Roman"/>
          <w:highlight w:val="green"/>
          <w:lang w:val="es-ES"/>
        </w:rPr>
        <w:t xml:space="preserve"> General</w:t>
      </w:r>
      <w:r w:rsidR="00991A79" w:rsidRPr="004C67AC">
        <w:rPr>
          <w:rFonts w:ascii="Times New Roman" w:hAnsi="Times New Roman" w:cs="Times New Roman"/>
          <w:highlight w:val="green"/>
          <w:lang w:val="es-ES"/>
        </w:rPr>
        <w:t>es</w:t>
      </w:r>
      <w:r w:rsidR="00A7180D" w:rsidRPr="004C67AC">
        <w:rPr>
          <w:rFonts w:ascii="Times New Roman" w:hAnsi="Times New Roman" w:cs="Times New Roman"/>
          <w:highlight w:val="green"/>
          <w:lang w:val="es-ES"/>
        </w:rPr>
        <w:t xml:space="preserve"> de Hospital</w:t>
      </w:r>
      <w:r w:rsidR="00AE3E7E" w:rsidRPr="004C67AC">
        <w:rPr>
          <w:rFonts w:ascii="Times New Roman" w:hAnsi="Times New Roman" w:cs="Times New Roman"/>
          <w:highlight w:val="green"/>
          <w:lang w:val="es-ES"/>
        </w:rPr>
        <w:t>: Encontrado</w:t>
      </w:r>
      <w:r w:rsidR="004665A1" w:rsidRPr="004C67AC">
        <w:rPr>
          <w:rFonts w:ascii="Times New Roman" w:hAnsi="Times New Roman" w:cs="Times New Roman"/>
          <w:highlight w:val="green"/>
          <w:lang w:val="es-ES"/>
        </w:rPr>
        <w:t>s</w:t>
      </w:r>
      <w:r w:rsidR="00AE3E7E" w:rsidRPr="004C67AC">
        <w:rPr>
          <w:rFonts w:ascii="Times New Roman" w:hAnsi="Times New Roman" w:cs="Times New Roman"/>
          <w:highlight w:val="green"/>
          <w:lang w:val="es-ES"/>
        </w:rPr>
        <w:t xml:space="preserve"> por </w:t>
      </w:r>
      <w:r w:rsidR="004665A1" w:rsidRPr="004C67AC">
        <w:rPr>
          <w:rFonts w:ascii="Times New Roman" w:hAnsi="Times New Roman" w:cs="Times New Roman"/>
          <w:highlight w:val="green"/>
          <w:lang w:val="es-ES"/>
        </w:rPr>
        <w:t>recomendación</w:t>
      </w:r>
      <w:r w:rsidR="00AE3E7E" w:rsidRPr="004C67AC">
        <w:rPr>
          <w:rFonts w:ascii="Times New Roman" w:hAnsi="Times New Roman" w:cs="Times New Roman"/>
          <w:highlight w:val="green"/>
          <w:lang w:val="es-ES"/>
        </w:rPr>
        <w:t xml:space="preserve"> dentro de la red del investigador.</w:t>
      </w:r>
    </w:p>
    <w:p w14:paraId="6467F08A" w14:textId="77777777" w:rsidR="00B50714" w:rsidRPr="00262D6E" w:rsidRDefault="00B50714" w:rsidP="00262D6E">
      <w:pPr>
        <w:spacing w:line="360" w:lineRule="auto"/>
        <w:jc w:val="both"/>
        <w:rPr>
          <w:rFonts w:ascii="Times New Roman" w:hAnsi="Times New Roman" w:cs="Times New Roman"/>
          <w:lang w:val="es-ES"/>
        </w:rPr>
      </w:pPr>
    </w:p>
    <w:p w14:paraId="07BFF612" w14:textId="17FBF844" w:rsidR="00A12DD0" w:rsidRPr="004C67AC" w:rsidRDefault="004C67AC" w:rsidP="00262D6E">
      <w:pPr>
        <w:pStyle w:val="Ttulo2"/>
        <w:numPr>
          <w:ilvl w:val="0"/>
          <w:numId w:val="29"/>
        </w:numPr>
        <w:spacing w:line="360" w:lineRule="auto"/>
        <w:rPr>
          <w:rFonts w:cs="Times New Roman"/>
          <w:szCs w:val="24"/>
          <w:highlight w:val="green"/>
        </w:rPr>
      </w:pPr>
      <w:proofErr w:type="spellStart"/>
      <w:r>
        <w:rPr>
          <w:rFonts w:cs="Times New Roman"/>
          <w:szCs w:val="24"/>
          <w:highlight w:val="green"/>
        </w:rPr>
        <w:t>Operacionalizació</w:t>
      </w:r>
      <w:r w:rsidR="00A12DD0" w:rsidRPr="004C67AC">
        <w:rPr>
          <w:rFonts w:cs="Times New Roman"/>
          <w:szCs w:val="24"/>
          <w:highlight w:val="green"/>
        </w:rPr>
        <w:t>n</w:t>
      </w:r>
      <w:proofErr w:type="spellEnd"/>
      <w:r w:rsidR="00A12DD0" w:rsidRPr="004C67AC">
        <w:rPr>
          <w:rFonts w:cs="Times New Roman"/>
          <w:szCs w:val="24"/>
          <w:highlight w:val="green"/>
        </w:rPr>
        <w:t xml:space="preserve"> de variables</w:t>
      </w:r>
    </w:p>
    <w:p w14:paraId="5A72B255" w14:textId="77777777" w:rsidR="008B19EA" w:rsidRPr="00262D6E" w:rsidRDefault="008B19EA" w:rsidP="00262D6E">
      <w:pPr>
        <w:spacing w:line="360" w:lineRule="auto"/>
        <w:rPr>
          <w:rFonts w:ascii="Times New Roman" w:hAnsi="Times New Roman" w:cs="Times New Roman"/>
        </w:rPr>
      </w:pPr>
    </w:p>
    <w:tbl>
      <w:tblPr>
        <w:tblStyle w:val="Tabladecuadrcula4-nfasis2"/>
        <w:tblW w:w="0" w:type="auto"/>
        <w:tblLook w:val="04A0" w:firstRow="1" w:lastRow="0" w:firstColumn="1" w:lastColumn="0" w:noHBand="0" w:noVBand="1"/>
      </w:tblPr>
      <w:tblGrid>
        <w:gridCol w:w="2122"/>
        <w:gridCol w:w="2122"/>
        <w:gridCol w:w="2122"/>
        <w:gridCol w:w="2122"/>
      </w:tblGrid>
      <w:tr w:rsidR="004769F3" w:rsidRPr="00262D6E" w14:paraId="4C731A5D" w14:textId="77777777" w:rsidTr="00476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410363B" w14:textId="70CD8428" w:rsidR="004769F3" w:rsidRPr="00262D6E" w:rsidRDefault="004769F3" w:rsidP="00262D6E">
            <w:pPr>
              <w:spacing w:line="360" w:lineRule="auto"/>
              <w:rPr>
                <w:rFonts w:ascii="Times New Roman" w:hAnsi="Times New Roman" w:cs="Times New Roman"/>
              </w:rPr>
            </w:pPr>
            <w:r w:rsidRPr="00262D6E">
              <w:rPr>
                <w:rFonts w:ascii="Times New Roman" w:hAnsi="Times New Roman" w:cs="Times New Roman"/>
              </w:rPr>
              <w:t>Nombre de Variable</w:t>
            </w:r>
          </w:p>
        </w:tc>
        <w:tc>
          <w:tcPr>
            <w:tcW w:w="2122" w:type="dxa"/>
          </w:tcPr>
          <w:p w14:paraId="7CFD1520" w14:textId="495B58D7" w:rsidR="004769F3" w:rsidRPr="00262D6E" w:rsidRDefault="004769F3"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Descripción</w:t>
            </w:r>
          </w:p>
        </w:tc>
        <w:tc>
          <w:tcPr>
            <w:tcW w:w="2122" w:type="dxa"/>
          </w:tcPr>
          <w:p w14:paraId="14206676" w14:textId="506C030D" w:rsidR="004769F3" w:rsidRPr="00262D6E" w:rsidRDefault="004769F3"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Tipo de Variable</w:t>
            </w:r>
          </w:p>
        </w:tc>
        <w:tc>
          <w:tcPr>
            <w:tcW w:w="2122" w:type="dxa"/>
          </w:tcPr>
          <w:p w14:paraId="3A077DD5" w14:textId="670335C7" w:rsidR="004769F3" w:rsidRPr="00262D6E" w:rsidRDefault="00497DF6" w:rsidP="00262D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Opciones</w:t>
            </w:r>
          </w:p>
        </w:tc>
      </w:tr>
      <w:tr w:rsidR="004769F3" w:rsidRPr="00262D6E" w14:paraId="6A239CA4" w14:textId="77777777" w:rsidTr="00476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C72E49" w14:textId="15B992AC" w:rsidR="004769F3" w:rsidRPr="00262D6E" w:rsidRDefault="004769F3" w:rsidP="00262D6E">
            <w:pPr>
              <w:spacing w:line="360" w:lineRule="auto"/>
              <w:rPr>
                <w:rFonts w:ascii="Times New Roman" w:hAnsi="Times New Roman" w:cs="Times New Roman"/>
              </w:rPr>
            </w:pPr>
            <w:r w:rsidRPr="00262D6E">
              <w:rPr>
                <w:rFonts w:ascii="Times New Roman" w:hAnsi="Times New Roman" w:cs="Times New Roman"/>
              </w:rPr>
              <w:t>Resolución de Tareas</w:t>
            </w:r>
          </w:p>
        </w:tc>
        <w:tc>
          <w:tcPr>
            <w:tcW w:w="2122" w:type="dxa"/>
          </w:tcPr>
          <w:p w14:paraId="524791D1" w14:textId="442152C0" w:rsidR="00D9167B" w:rsidRPr="00262D6E" w:rsidRDefault="00D9167B"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 xml:space="preserve">El éxito o fracaso del usuario en la resolución de una tarea encomendada </w:t>
            </w:r>
            <w:r w:rsidR="0076630B" w:rsidRPr="00262D6E">
              <w:rPr>
                <w:rFonts w:ascii="Times New Roman" w:hAnsi="Times New Roman" w:cs="Times New Roman"/>
              </w:rPr>
              <w:t xml:space="preserve">para realizar </w:t>
            </w:r>
            <w:r w:rsidRPr="00262D6E">
              <w:rPr>
                <w:rFonts w:ascii="Times New Roman" w:hAnsi="Times New Roman" w:cs="Times New Roman"/>
              </w:rPr>
              <w:t>dentro de la interfaz del sistema</w:t>
            </w:r>
          </w:p>
        </w:tc>
        <w:tc>
          <w:tcPr>
            <w:tcW w:w="2122" w:type="dxa"/>
          </w:tcPr>
          <w:p w14:paraId="1EB1DCF7" w14:textId="61246000" w:rsidR="004769F3" w:rsidRPr="00262D6E" w:rsidRDefault="00D9167B"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 xml:space="preserve">Cuantitativa – </w:t>
            </w:r>
            <w:r w:rsidR="0076630B" w:rsidRPr="00262D6E">
              <w:rPr>
                <w:rFonts w:ascii="Times New Roman" w:hAnsi="Times New Roman" w:cs="Times New Roman"/>
              </w:rPr>
              <w:t>Dicotómica</w:t>
            </w:r>
          </w:p>
        </w:tc>
        <w:tc>
          <w:tcPr>
            <w:tcW w:w="2122" w:type="dxa"/>
          </w:tcPr>
          <w:p w14:paraId="2876A1A2" w14:textId="0132F06F" w:rsidR="004769F3" w:rsidRPr="00262D6E" w:rsidRDefault="00497DF6"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Si - No</w:t>
            </w:r>
          </w:p>
        </w:tc>
      </w:tr>
      <w:tr w:rsidR="004769F3" w:rsidRPr="00262D6E" w14:paraId="601FAF11" w14:textId="77777777" w:rsidTr="004769F3">
        <w:tc>
          <w:tcPr>
            <w:cnfStyle w:val="001000000000" w:firstRow="0" w:lastRow="0" w:firstColumn="1" w:lastColumn="0" w:oddVBand="0" w:evenVBand="0" w:oddHBand="0" w:evenHBand="0" w:firstRowFirstColumn="0" w:firstRowLastColumn="0" w:lastRowFirstColumn="0" w:lastRowLastColumn="0"/>
            <w:tcW w:w="2122" w:type="dxa"/>
          </w:tcPr>
          <w:p w14:paraId="733D22C8" w14:textId="0B3C8756" w:rsidR="004769F3" w:rsidRPr="00262D6E" w:rsidRDefault="004769F3" w:rsidP="00262D6E">
            <w:pPr>
              <w:spacing w:line="360" w:lineRule="auto"/>
              <w:rPr>
                <w:rFonts w:ascii="Times New Roman" w:hAnsi="Times New Roman" w:cs="Times New Roman"/>
              </w:rPr>
            </w:pPr>
            <w:r w:rsidRPr="00262D6E">
              <w:rPr>
                <w:rFonts w:ascii="Times New Roman" w:hAnsi="Times New Roman" w:cs="Times New Roman"/>
              </w:rPr>
              <w:t>Seguimiento de Flujo</w:t>
            </w:r>
          </w:p>
        </w:tc>
        <w:tc>
          <w:tcPr>
            <w:tcW w:w="2122" w:type="dxa"/>
          </w:tcPr>
          <w:p w14:paraId="0B6C3F61" w14:textId="17730434" w:rsidR="004769F3" w:rsidRPr="00262D6E" w:rsidRDefault="00497DF6"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Comparación del flujo de pasos seguidos por los diferentes usuarios con el flujo de pasos planteado originalmente por el investigador</w:t>
            </w:r>
          </w:p>
        </w:tc>
        <w:tc>
          <w:tcPr>
            <w:tcW w:w="2122" w:type="dxa"/>
          </w:tcPr>
          <w:p w14:paraId="52C8354B" w14:textId="46094FDA" w:rsidR="004769F3" w:rsidRPr="00262D6E" w:rsidRDefault="00D9167B"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 xml:space="preserve">Cuantitativa - </w:t>
            </w:r>
            <w:r w:rsidR="0076630B" w:rsidRPr="00262D6E">
              <w:rPr>
                <w:rFonts w:ascii="Times New Roman" w:hAnsi="Times New Roman" w:cs="Times New Roman"/>
              </w:rPr>
              <w:t>Dicotómica</w:t>
            </w:r>
          </w:p>
        </w:tc>
        <w:tc>
          <w:tcPr>
            <w:tcW w:w="2122" w:type="dxa"/>
          </w:tcPr>
          <w:p w14:paraId="65B15BE8" w14:textId="1A3E9457" w:rsidR="004769F3" w:rsidRPr="00262D6E" w:rsidRDefault="00497DF6" w:rsidP="00262D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w:t>
            </w:r>
          </w:p>
        </w:tc>
      </w:tr>
      <w:tr w:rsidR="004769F3" w:rsidRPr="00262D6E" w14:paraId="0246CA5A" w14:textId="77777777" w:rsidTr="00476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8C0C92" w14:textId="67AB574F" w:rsidR="004769F3" w:rsidRPr="00262D6E" w:rsidRDefault="00D9167B" w:rsidP="00262D6E">
            <w:pPr>
              <w:spacing w:line="360" w:lineRule="auto"/>
              <w:rPr>
                <w:rFonts w:ascii="Times New Roman" w:hAnsi="Times New Roman" w:cs="Times New Roman"/>
              </w:rPr>
            </w:pPr>
            <w:r w:rsidRPr="00262D6E">
              <w:rPr>
                <w:rFonts w:ascii="Times New Roman" w:hAnsi="Times New Roman" w:cs="Times New Roman"/>
              </w:rPr>
              <w:t>Comprensión de la interfaz gráfica</w:t>
            </w:r>
          </w:p>
        </w:tc>
        <w:tc>
          <w:tcPr>
            <w:tcW w:w="2122" w:type="dxa"/>
          </w:tcPr>
          <w:p w14:paraId="29CB1E5F" w14:textId="0A251941" w:rsidR="004769F3" w:rsidRPr="00262D6E" w:rsidRDefault="00EA0883"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 xml:space="preserve">Evaluación de si el usuario </w:t>
            </w:r>
            <w:r w:rsidR="00DB63DB" w:rsidRPr="00262D6E">
              <w:rPr>
                <w:rFonts w:ascii="Times New Roman" w:hAnsi="Times New Roman" w:cs="Times New Roman"/>
              </w:rPr>
              <w:t>fue capaz de entender</w:t>
            </w:r>
            <w:r w:rsidRPr="00262D6E">
              <w:rPr>
                <w:rFonts w:ascii="Times New Roman" w:hAnsi="Times New Roman" w:cs="Times New Roman"/>
              </w:rPr>
              <w:t xml:space="preserve"> el </w:t>
            </w:r>
            <w:r w:rsidR="00ED4716" w:rsidRPr="00262D6E">
              <w:rPr>
                <w:rFonts w:ascii="Times New Roman" w:hAnsi="Times New Roman" w:cs="Times New Roman"/>
              </w:rPr>
              <w:t>objetivo de cada pantalla de la interfaz con la que interactuó durante la prueba.</w:t>
            </w:r>
          </w:p>
        </w:tc>
        <w:tc>
          <w:tcPr>
            <w:tcW w:w="2122" w:type="dxa"/>
          </w:tcPr>
          <w:p w14:paraId="7058FA7A" w14:textId="0A679DE7" w:rsidR="004769F3" w:rsidRPr="00262D6E" w:rsidRDefault="00D9167B"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 xml:space="preserve">Cuantitativa - </w:t>
            </w:r>
            <w:r w:rsidR="0076630B" w:rsidRPr="00262D6E">
              <w:rPr>
                <w:rFonts w:ascii="Times New Roman" w:hAnsi="Times New Roman" w:cs="Times New Roman"/>
              </w:rPr>
              <w:t>Dicotómico</w:t>
            </w:r>
          </w:p>
        </w:tc>
        <w:tc>
          <w:tcPr>
            <w:tcW w:w="2122" w:type="dxa"/>
          </w:tcPr>
          <w:p w14:paraId="208DFD9A" w14:textId="4C467F7F" w:rsidR="004769F3" w:rsidRPr="00262D6E" w:rsidRDefault="00ED4716" w:rsidP="00262D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2D6E">
              <w:rPr>
                <w:rFonts w:ascii="Times New Roman" w:hAnsi="Times New Roman" w:cs="Times New Roman"/>
              </w:rPr>
              <w:t>-</w:t>
            </w:r>
          </w:p>
        </w:tc>
      </w:tr>
    </w:tbl>
    <w:p w14:paraId="6A4FCB6E" w14:textId="3F0AF1D0" w:rsidR="00A12DD0" w:rsidRPr="00262D6E" w:rsidRDefault="00A12DD0" w:rsidP="00262D6E">
      <w:pPr>
        <w:pStyle w:val="Ttulo2"/>
        <w:numPr>
          <w:ilvl w:val="0"/>
          <w:numId w:val="29"/>
        </w:numPr>
        <w:spacing w:line="360" w:lineRule="auto"/>
        <w:rPr>
          <w:rFonts w:cs="Times New Roman"/>
          <w:szCs w:val="24"/>
        </w:rPr>
      </w:pPr>
      <w:r w:rsidRPr="00262D6E">
        <w:rPr>
          <w:rFonts w:cs="Times New Roman"/>
          <w:szCs w:val="24"/>
        </w:rPr>
        <w:lastRenderedPageBreak/>
        <w:t>Procedimientos y técnicas</w:t>
      </w:r>
    </w:p>
    <w:p w14:paraId="21EB9DDE" w14:textId="77777777" w:rsidR="00000DBF" w:rsidRPr="00262D6E" w:rsidRDefault="00000DBF" w:rsidP="00262D6E">
      <w:pPr>
        <w:spacing w:line="360" w:lineRule="auto"/>
        <w:jc w:val="both"/>
        <w:rPr>
          <w:rFonts w:ascii="Times New Roman" w:hAnsi="Times New Roman" w:cs="Times New Roman"/>
          <w:b/>
          <w:lang w:val="es-ES"/>
        </w:rPr>
      </w:pPr>
    </w:p>
    <w:p w14:paraId="4CCBCDB3" w14:textId="77777777" w:rsidR="0053122A" w:rsidRPr="00262D6E" w:rsidRDefault="0053122A" w:rsidP="00262D6E">
      <w:pPr>
        <w:pStyle w:val="Ttulo3"/>
        <w:numPr>
          <w:ilvl w:val="0"/>
          <w:numId w:val="22"/>
        </w:numPr>
        <w:spacing w:line="360" w:lineRule="auto"/>
        <w:rPr>
          <w:rFonts w:cs="Times New Roman"/>
        </w:rPr>
      </w:pPr>
      <w:r w:rsidRPr="00262D6E">
        <w:rPr>
          <w:rFonts w:cs="Times New Roman"/>
        </w:rPr>
        <w:t>Investigación de usuarios</w:t>
      </w:r>
    </w:p>
    <w:p w14:paraId="419F3BAC" w14:textId="77777777" w:rsidR="0053122A" w:rsidRPr="00262D6E" w:rsidRDefault="0053122A" w:rsidP="00262D6E">
      <w:pPr>
        <w:spacing w:line="360" w:lineRule="auto"/>
        <w:jc w:val="both"/>
        <w:rPr>
          <w:rFonts w:ascii="Times New Roman" w:hAnsi="Times New Roman" w:cs="Times New Roman"/>
          <w:lang w:val="es-ES"/>
        </w:rPr>
      </w:pPr>
    </w:p>
    <w:p w14:paraId="14C101B0" w14:textId="18A3FDC0"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La invest</w:t>
      </w:r>
      <w:r w:rsidR="000604D5" w:rsidRPr="00262D6E">
        <w:rPr>
          <w:rFonts w:ascii="Times New Roman" w:hAnsi="Times New Roman" w:cs="Times New Roman"/>
          <w:lang w:val="es-ES"/>
        </w:rPr>
        <w:t>igación de usuarios se realizó</w:t>
      </w:r>
      <w:r w:rsidRPr="00262D6E">
        <w:rPr>
          <w:rFonts w:ascii="Times New Roman" w:hAnsi="Times New Roman" w:cs="Times New Roman"/>
          <w:lang w:val="es-ES"/>
        </w:rPr>
        <w:t xml:space="preserve"> mediante entrevistas a profundidad, donde se </w:t>
      </w:r>
      <w:r w:rsidR="000604D5" w:rsidRPr="00262D6E">
        <w:rPr>
          <w:rFonts w:ascii="Times New Roman" w:hAnsi="Times New Roman" w:cs="Times New Roman"/>
          <w:lang w:val="es-ES"/>
        </w:rPr>
        <w:t>entrevistó</w:t>
      </w:r>
      <w:r w:rsidRPr="00262D6E">
        <w:rPr>
          <w:rFonts w:ascii="Times New Roman" w:hAnsi="Times New Roman" w:cs="Times New Roman"/>
          <w:lang w:val="es-ES"/>
        </w:rPr>
        <w:t xml:space="preserve"> a los diversos usuarios del sistema para poder reconocer principalmente cuáles son sus diversos objetivos, necesidades, percepciones y opiniones sobre el sistema. De estas entrevistas se </w:t>
      </w:r>
      <w:r w:rsidR="000604D5" w:rsidRPr="00262D6E">
        <w:rPr>
          <w:rFonts w:ascii="Times New Roman" w:hAnsi="Times New Roman" w:cs="Times New Roman"/>
          <w:lang w:val="es-ES"/>
        </w:rPr>
        <w:t xml:space="preserve">sacó </w:t>
      </w:r>
      <w:r w:rsidRPr="00262D6E">
        <w:rPr>
          <w:rFonts w:ascii="Times New Roman" w:hAnsi="Times New Roman" w:cs="Times New Roman"/>
          <w:lang w:val="es-ES"/>
        </w:rPr>
        <w:t>requerimientos que tenga cada</w:t>
      </w:r>
      <w:r w:rsidR="000604D5" w:rsidRPr="00262D6E">
        <w:rPr>
          <w:rFonts w:ascii="Times New Roman" w:hAnsi="Times New Roman" w:cs="Times New Roman"/>
          <w:lang w:val="es-ES"/>
        </w:rPr>
        <w:t xml:space="preserve"> tipo</w:t>
      </w:r>
      <w:r w:rsidRPr="00262D6E">
        <w:rPr>
          <w:rFonts w:ascii="Times New Roman" w:hAnsi="Times New Roman" w:cs="Times New Roman"/>
          <w:lang w:val="es-ES"/>
        </w:rPr>
        <w:t xml:space="preserve"> usuario para poder plantear un diseño acorde tanto sus requerimientos como los requerimientos de SUSALUD.</w:t>
      </w:r>
    </w:p>
    <w:p w14:paraId="4B6A8C5C" w14:textId="77777777" w:rsidR="0053122A" w:rsidRPr="00262D6E" w:rsidRDefault="0053122A" w:rsidP="00262D6E">
      <w:pPr>
        <w:spacing w:line="360" w:lineRule="auto"/>
        <w:jc w:val="both"/>
        <w:rPr>
          <w:rFonts w:ascii="Times New Roman" w:hAnsi="Times New Roman" w:cs="Times New Roman"/>
          <w:lang w:val="es-ES"/>
        </w:rPr>
      </w:pPr>
    </w:p>
    <w:p w14:paraId="519793F1" w14:textId="77777777" w:rsidR="0053122A" w:rsidRPr="00262D6E" w:rsidRDefault="0053122A" w:rsidP="00262D6E">
      <w:pPr>
        <w:pStyle w:val="Ttulo3"/>
        <w:numPr>
          <w:ilvl w:val="0"/>
          <w:numId w:val="22"/>
        </w:numPr>
        <w:spacing w:line="360" w:lineRule="auto"/>
        <w:rPr>
          <w:rFonts w:cs="Times New Roman"/>
        </w:rPr>
      </w:pPr>
      <w:r w:rsidRPr="00262D6E">
        <w:rPr>
          <w:rFonts w:cs="Times New Roman"/>
        </w:rPr>
        <w:t xml:space="preserve">Diseño y </w:t>
      </w:r>
      <w:proofErr w:type="spellStart"/>
      <w:r w:rsidRPr="00262D6E">
        <w:rPr>
          <w:rFonts w:cs="Times New Roman"/>
        </w:rPr>
        <w:t>Prototipado</w:t>
      </w:r>
      <w:proofErr w:type="spellEnd"/>
    </w:p>
    <w:p w14:paraId="3F135B51" w14:textId="77777777" w:rsidR="0053122A" w:rsidRPr="00262D6E" w:rsidRDefault="0053122A" w:rsidP="00262D6E">
      <w:pPr>
        <w:spacing w:line="360" w:lineRule="auto"/>
        <w:jc w:val="both"/>
        <w:rPr>
          <w:rFonts w:ascii="Times New Roman" w:hAnsi="Times New Roman" w:cs="Times New Roman"/>
          <w:lang w:val="es-ES"/>
        </w:rPr>
      </w:pPr>
    </w:p>
    <w:p w14:paraId="64A3194D"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Luego de recopilar la información del proceso de investigación de usuarios, se comenzarán a hacer diversos </w:t>
      </w:r>
      <w:proofErr w:type="spellStart"/>
      <w:r w:rsidRPr="00262D6E">
        <w:rPr>
          <w:rFonts w:ascii="Times New Roman" w:hAnsi="Times New Roman" w:cs="Times New Roman"/>
          <w:i/>
          <w:lang w:val="es-ES"/>
        </w:rPr>
        <w:t>wireframes</w:t>
      </w:r>
      <w:proofErr w:type="spellEnd"/>
      <w:r w:rsidRPr="00262D6E">
        <w:rPr>
          <w:rFonts w:ascii="Times New Roman" w:hAnsi="Times New Roman" w:cs="Times New Roman"/>
          <w:lang w:val="es-ES"/>
        </w:rPr>
        <w:t xml:space="preserve"> en papel para poder determinar el mejor diseño que requerirá cada página del sistema. Con estos </w:t>
      </w:r>
      <w:proofErr w:type="spellStart"/>
      <w:r w:rsidRPr="00262D6E">
        <w:rPr>
          <w:rFonts w:ascii="Times New Roman" w:hAnsi="Times New Roman" w:cs="Times New Roman"/>
          <w:lang w:val="es-ES"/>
        </w:rPr>
        <w:t>wireframes</w:t>
      </w:r>
      <w:proofErr w:type="spellEnd"/>
      <w:r w:rsidRPr="00262D6E">
        <w:rPr>
          <w:rFonts w:ascii="Times New Roman" w:hAnsi="Times New Roman" w:cs="Times New Roman"/>
          <w:lang w:val="es-ES"/>
        </w:rPr>
        <w:t xml:space="preserve"> se podrá determinar cuál es el mejor diseño que cumpla con los objetivos de cada tipo de usuario sin que interfiera con la meta de otro tipo de usuario.</w:t>
      </w:r>
    </w:p>
    <w:p w14:paraId="600E87DF" w14:textId="0BC36FC3"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Se utilizará herramientas para </w:t>
      </w:r>
      <w:proofErr w:type="spellStart"/>
      <w:r w:rsidRPr="00262D6E">
        <w:rPr>
          <w:rFonts w:ascii="Times New Roman" w:hAnsi="Times New Roman" w:cs="Times New Roman"/>
          <w:lang w:val="es-ES"/>
        </w:rPr>
        <w:t>prototipado</w:t>
      </w:r>
      <w:proofErr w:type="spellEnd"/>
      <w:r w:rsidRPr="00262D6E">
        <w:rPr>
          <w:rFonts w:ascii="Times New Roman" w:hAnsi="Times New Roman" w:cs="Times New Roman"/>
          <w:lang w:val="es-ES"/>
        </w:rPr>
        <w:t xml:space="preserve"> tales como </w:t>
      </w:r>
      <w:proofErr w:type="spellStart"/>
      <w:r w:rsidRPr="00262D6E">
        <w:rPr>
          <w:rFonts w:ascii="Times New Roman" w:hAnsi="Times New Roman" w:cs="Times New Roman"/>
          <w:lang w:val="es-ES"/>
        </w:rPr>
        <w:t>Justinmind</w:t>
      </w:r>
      <w:proofErr w:type="spellEnd"/>
      <w:r w:rsidRPr="00262D6E">
        <w:rPr>
          <w:rFonts w:ascii="Times New Roman" w:hAnsi="Times New Roman" w:cs="Times New Roman"/>
          <w:lang w:val="es-ES"/>
        </w:rPr>
        <w:t xml:space="preserve">, en la que se puede crear un prototipo funcional del sistema. Con estos prototipos funcionales, se podrá fácilmente probar el sistema </w:t>
      </w:r>
      <w:r w:rsidR="006C5FD9" w:rsidRPr="00262D6E">
        <w:rPr>
          <w:rFonts w:ascii="Times New Roman" w:hAnsi="Times New Roman" w:cs="Times New Roman"/>
          <w:lang w:val="es-ES"/>
        </w:rPr>
        <w:t>e</w:t>
      </w:r>
      <w:r w:rsidRPr="00262D6E">
        <w:rPr>
          <w:rFonts w:ascii="Times New Roman" w:hAnsi="Times New Roman" w:cs="Times New Roman"/>
          <w:lang w:val="es-ES"/>
        </w:rPr>
        <w:t xml:space="preserve"> identificar posibles errores de diseño que impidan a los diversos usuarios realizar una tarea específica.</w:t>
      </w:r>
    </w:p>
    <w:p w14:paraId="287F5B3E" w14:textId="77777777" w:rsidR="0053122A" w:rsidRPr="00262D6E" w:rsidRDefault="0053122A" w:rsidP="00262D6E">
      <w:pPr>
        <w:spacing w:line="360" w:lineRule="auto"/>
        <w:jc w:val="both"/>
        <w:rPr>
          <w:rFonts w:ascii="Times New Roman" w:hAnsi="Times New Roman" w:cs="Times New Roman"/>
          <w:lang w:val="es-ES"/>
        </w:rPr>
      </w:pPr>
    </w:p>
    <w:p w14:paraId="38DC1C36" w14:textId="77777777" w:rsidR="0053122A" w:rsidRPr="00262D6E" w:rsidRDefault="0053122A" w:rsidP="00262D6E">
      <w:pPr>
        <w:pStyle w:val="Ttulo3"/>
        <w:numPr>
          <w:ilvl w:val="0"/>
          <w:numId w:val="22"/>
        </w:numPr>
        <w:spacing w:line="360" w:lineRule="auto"/>
        <w:rPr>
          <w:rFonts w:cs="Times New Roman"/>
        </w:rPr>
      </w:pPr>
      <w:r w:rsidRPr="00262D6E">
        <w:rPr>
          <w:rFonts w:cs="Times New Roman"/>
        </w:rPr>
        <w:t>Pruebas de Usuario</w:t>
      </w:r>
    </w:p>
    <w:p w14:paraId="6F33106B" w14:textId="77777777" w:rsidR="0053122A" w:rsidRPr="00262D6E" w:rsidRDefault="0053122A" w:rsidP="00262D6E">
      <w:pPr>
        <w:spacing w:line="360" w:lineRule="auto"/>
        <w:jc w:val="both"/>
        <w:rPr>
          <w:rFonts w:ascii="Times New Roman" w:hAnsi="Times New Roman" w:cs="Times New Roman"/>
          <w:lang w:val="es-ES"/>
        </w:rPr>
      </w:pPr>
    </w:p>
    <w:p w14:paraId="1509B9AE" w14:textId="0E58C7F8"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Se </w:t>
      </w:r>
      <w:r w:rsidR="00114D64" w:rsidRPr="00262D6E">
        <w:rPr>
          <w:rFonts w:ascii="Times New Roman" w:hAnsi="Times New Roman" w:cs="Times New Roman"/>
          <w:lang w:val="es-ES"/>
        </w:rPr>
        <w:t>realizará</w:t>
      </w:r>
      <w:r w:rsidRPr="00262D6E">
        <w:rPr>
          <w:rFonts w:ascii="Times New Roman" w:hAnsi="Times New Roman" w:cs="Times New Roman"/>
          <w:lang w:val="es-ES"/>
        </w:rPr>
        <w:t xml:space="preserve"> evaluaciones con los usuarios donde se medirá lo siguiente:</w:t>
      </w:r>
    </w:p>
    <w:p w14:paraId="312515C3" w14:textId="77777777" w:rsidR="0053122A" w:rsidRPr="00262D6E" w:rsidRDefault="0053122A" w:rsidP="00262D6E">
      <w:pPr>
        <w:spacing w:line="360" w:lineRule="auto"/>
        <w:jc w:val="both"/>
        <w:rPr>
          <w:rFonts w:ascii="Times New Roman" w:hAnsi="Times New Roman" w:cs="Times New Roman"/>
          <w:lang w:val="es-ES"/>
        </w:rPr>
      </w:pPr>
    </w:p>
    <w:p w14:paraId="76C0B39A" w14:textId="77777777" w:rsidR="0053122A" w:rsidRPr="00262D6E" w:rsidRDefault="0053122A" w:rsidP="00262D6E">
      <w:pPr>
        <w:pStyle w:val="Prrafodelista"/>
        <w:numPr>
          <w:ilvl w:val="0"/>
          <w:numId w:val="12"/>
        </w:numPr>
        <w:spacing w:line="360" w:lineRule="auto"/>
        <w:jc w:val="both"/>
        <w:rPr>
          <w:rFonts w:ascii="Times New Roman" w:hAnsi="Times New Roman" w:cs="Times New Roman"/>
          <w:lang w:val="es-ES"/>
        </w:rPr>
      </w:pPr>
      <w:r w:rsidRPr="00262D6E">
        <w:rPr>
          <w:rFonts w:ascii="Times New Roman" w:hAnsi="Times New Roman" w:cs="Times New Roman"/>
          <w:lang w:val="es-ES"/>
        </w:rPr>
        <w:t>Resolución de tareas: Se definirá una tarea específica por cada tipo de usuario y se documentará si pudo realizarla o no. Con esto se podrá determinar la practicidad planteada para cada tipo de usuario por el diseño.</w:t>
      </w:r>
    </w:p>
    <w:p w14:paraId="59B70C03" w14:textId="77777777" w:rsidR="0053122A" w:rsidRPr="00262D6E" w:rsidRDefault="0053122A" w:rsidP="00262D6E">
      <w:pPr>
        <w:pStyle w:val="Prrafodelista"/>
        <w:numPr>
          <w:ilvl w:val="0"/>
          <w:numId w:val="12"/>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Seguimiento del flujo: Por cada tarea planteada, se propondrá un flujo ideal de cómo el usuario pueda conseguir realizar la tarea. Se documentará si el usuario siguió el flujo propuesto o si siguió un flujo alternativo para realizar la tarea. Con </w:t>
      </w:r>
      <w:r w:rsidRPr="00262D6E">
        <w:rPr>
          <w:rFonts w:ascii="Times New Roman" w:hAnsi="Times New Roman" w:cs="Times New Roman"/>
          <w:lang w:val="es-ES"/>
        </w:rPr>
        <w:lastRenderedPageBreak/>
        <w:t>esto se podrá determinar qué tan fácil encuentra seguir el diseño cada tipo de usuario.</w:t>
      </w:r>
    </w:p>
    <w:p w14:paraId="71713DAA" w14:textId="6759C965" w:rsidR="0053122A" w:rsidRPr="00262D6E" w:rsidRDefault="00D9167B" w:rsidP="00262D6E">
      <w:pPr>
        <w:pStyle w:val="Prrafodelista"/>
        <w:numPr>
          <w:ilvl w:val="0"/>
          <w:numId w:val="12"/>
        </w:numPr>
        <w:spacing w:line="360" w:lineRule="auto"/>
        <w:jc w:val="both"/>
        <w:rPr>
          <w:rFonts w:ascii="Times New Roman" w:hAnsi="Times New Roman" w:cs="Times New Roman"/>
          <w:lang w:val="es-ES"/>
        </w:rPr>
      </w:pPr>
      <w:r w:rsidRPr="00262D6E">
        <w:rPr>
          <w:rFonts w:ascii="Times New Roman" w:hAnsi="Times New Roman" w:cs="Times New Roman"/>
          <w:lang w:val="es-ES"/>
        </w:rPr>
        <w:t>Comprensión de la interfaz gráfica</w:t>
      </w:r>
      <w:r w:rsidR="0053122A" w:rsidRPr="00262D6E">
        <w:rPr>
          <w:rFonts w:ascii="Times New Roman" w:hAnsi="Times New Roman" w:cs="Times New Roman"/>
          <w:lang w:val="es-ES"/>
        </w:rPr>
        <w:t xml:space="preserve">: Se documentará si los usuarios </w:t>
      </w:r>
      <w:r w:rsidR="00497DF6" w:rsidRPr="00262D6E">
        <w:rPr>
          <w:rFonts w:ascii="Times New Roman" w:hAnsi="Times New Roman" w:cs="Times New Roman"/>
          <w:lang w:val="es-ES"/>
        </w:rPr>
        <w:t>entienden</w:t>
      </w:r>
      <w:r w:rsidR="006D3C28" w:rsidRPr="00262D6E">
        <w:rPr>
          <w:rFonts w:ascii="Times New Roman" w:hAnsi="Times New Roman" w:cs="Times New Roman"/>
          <w:lang w:val="es-ES"/>
        </w:rPr>
        <w:t xml:space="preserve"> las funciones </w:t>
      </w:r>
      <w:r w:rsidR="00497DF6" w:rsidRPr="00262D6E">
        <w:rPr>
          <w:rFonts w:ascii="Times New Roman" w:hAnsi="Times New Roman" w:cs="Times New Roman"/>
          <w:lang w:val="es-ES"/>
        </w:rPr>
        <w:t xml:space="preserve">de las diferentes pantallas </w:t>
      </w:r>
      <w:r w:rsidR="006D3C28" w:rsidRPr="00262D6E">
        <w:rPr>
          <w:rFonts w:ascii="Times New Roman" w:hAnsi="Times New Roman" w:cs="Times New Roman"/>
          <w:lang w:val="es-ES"/>
        </w:rPr>
        <w:t>y el objetivo que cumplen cada una de ellas</w:t>
      </w:r>
      <w:r w:rsidR="0053122A" w:rsidRPr="00262D6E">
        <w:rPr>
          <w:rFonts w:ascii="Times New Roman" w:hAnsi="Times New Roman" w:cs="Times New Roman"/>
          <w:lang w:val="es-ES"/>
        </w:rPr>
        <w:t xml:space="preserve">. </w:t>
      </w:r>
    </w:p>
    <w:p w14:paraId="5C48131E" w14:textId="77777777" w:rsidR="00C25DAF" w:rsidRPr="00262D6E" w:rsidRDefault="00C25DAF" w:rsidP="00262D6E">
      <w:pPr>
        <w:spacing w:line="360" w:lineRule="auto"/>
        <w:jc w:val="both"/>
        <w:rPr>
          <w:rFonts w:ascii="Times New Roman" w:hAnsi="Times New Roman" w:cs="Times New Roman"/>
          <w:lang w:val="es-ES"/>
        </w:rPr>
      </w:pPr>
    </w:p>
    <w:p w14:paraId="6C15CB85" w14:textId="589E261F" w:rsidR="00C25DAF" w:rsidRPr="00262D6E" w:rsidRDefault="00C25DAF"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Antes de realizar las pruebas con usu</w:t>
      </w:r>
      <w:r w:rsidR="002C0C75" w:rsidRPr="00262D6E">
        <w:rPr>
          <w:rFonts w:ascii="Times New Roman" w:hAnsi="Times New Roman" w:cs="Times New Roman"/>
          <w:lang w:val="es-ES"/>
        </w:rPr>
        <w:t>ar</w:t>
      </w:r>
      <w:r w:rsidR="00FD0055" w:rsidRPr="00262D6E">
        <w:rPr>
          <w:rFonts w:ascii="Times New Roman" w:hAnsi="Times New Roman" w:cs="Times New Roman"/>
          <w:lang w:val="es-ES"/>
        </w:rPr>
        <w:t>ios, el investigador realizó una</w:t>
      </w:r>
      <w:r w:rsidR="002C0C75" w:rsidRPr="00262D6E">
        <w:rPr>
          <w:rFonts w:ascii="Times New Roman" w:hAnsi="Times New Roman" w:cs="Times New Roman"/>
          <w:lang w:val="es-ES"/>
        </w:rPr>
        <w:t xml:space="preserve"> evaluación </w:t>
      </w:r>
      <w:r w:rsidR="00FD0055" w:rsidRPr="00262D6E">
        <w:rPr>
          <w:rFonts w:ascii="Times New Roman" w:hAnsi="Times New Roman" w:cs="Times New Roman"/>
          <w:lang w:val="es-ES"/>
        </w:rPr>
        <w:t xml:space="preserve">previa de </w:t>
      </w:r>
      <w:r w:rsidR="002C0C75" w:rsidRPr="00262D6E">
        <w:rPr>
          <w:rFonts w:ascii="Times New Roman" w:hAnsi="Times New Roman" w:cs="Times New Roman"/>
          <w:lang w:val="es-ES"/>
        </w:rPr>
        <w:t xml:space="preserve">heurística </w:t>
      </w:r>
      <w:r w:rsidR="00FD0055" w:rsidRPr="00262D6E">
        <w:rPr>
          <w:rFonts w:ascii="Times New Roman" w:hAnsi="Times New Roman" w:cs="Times New Roman"/>
          <w:lang w:val="es-ES"/>
        </w:rPr>
        <w:t>para siste</w:t>
      </w:r>
      <w:r w:rsidR="00CE2377" w:rsidRPr="00262D6E">
        <w:rPr>
          <w:rFonts w:ascii="Times New Roman" w:hAnsi="Times New Roman" w:cs="Times New Roman"/>
          <w:lang w:val="es-ES"/>
        </w:rPr>
        <w:t xml:space="preserve">mas </w:t>
      </w:r>
      <w:r w:rsidR="005D6C6A" w:rsidRPr="00262D6E">
        <w:rPr>
          <w:rFonts w:ascii="Times New Roman" w:hAnsi="Times New Roman" w:cs="Times New Roman"/>
          <w:lang w:val="es-ES"/>
        </w:rPr>
        <w:t xml:space="preserve">de salud utilizando el </w:t>
      </w:r>
      <w:proofErr w:type="spellStart"/>
      <w:r w:rsidR="005D6C6A" w:rsidRPr="00262D6E">
        <w:rPr>
          <w:rFonts w:ascii="Times New Roman" w:hAnsi="Times New Roman" w:cs="Times New Roman"/>
          <w:lang w:val="es-ES"/>
        </w:rPr>
        <w:t>check-list</w:t>
      </w:r>
      <w:proofErr w:type="spellEnd"/>
      <w:r w:rsidR="00CE2377" w:rsidRPr="00262D6E">
        <w:rPr>
          <w:rFonts w:ascii="Times New Roman" w:hAnsi="Times New Roman" w:cs="Times New Roman"/>
          <w:lang w:val="es-ES"/>
        </w:rPr>
        <w:t xml:space="preserve"> heurístico propuesto por </w:t>
      </w:r>
      <w:proofErr w:type="spellStart"/>
      <w:r w:rsidR="00CE2377" w:rsidRPr="00262D6E">
        <w:rPr>
          <w:rFonts w:ascii="Times New Roman" w:hAnsi="Times New Roman" w:cs="Times New Roman"/>
          <w:lang w:val="es-ES"/>
        </w:rPr>
        <w:t>Dowding</w:t>
      </w:r>
      <w:proofErr w:type="spellEnd"/>
      <w:r w:rsidR="00CE2377" w:rsidRPr="00262D6E">
        <w:rPr>
          <w:rFonts w:ascii="Times New Roman" w:hAnsi="Times New Roman" w:cs="Times New Roman"/>
          <w:lang w:val="es-ES"/>
        </w:rPr>
        <w:t xml:space="preserve"> et. Al</w:t>
      </w:r>
      <w:r w:rsidR="00CE2377" w:rsidRPr="00262D6E">
        <w:rPr>
          <w:rFonts w:ascii="Times New Roman" w:hAnsi="Times New Roman" w:cs="Times New Roman"/>
          <w:lang w:val="es-ES"/>
        </w:rPr>
        <w:fldChar w:fldCharType="begin" w:fldLock="1"/>
      </w:r>
      <w:r w:rsidR="00C35DCA" w:rsidRPr="00262D6E">
        <w:rPr>
          <w:rFonts w:ascii="Times New Roman" w:hAnsi="Times New Roman" w:cs="Times New Roman"/>
          <w:lang w:val="es-ES"/>
        </w:rPr>
        <w:instrText>ADDIN CSL_CITATION { "citationItems" : [ { "id" : "ITEM-1", "itemData" : { "author" : [ { "dropping-particle" : "", "family" : "Dowding", "given" : "Dawn W", "non-dropping-particle" : "", "parse-names" : false, "suffix" : "" }, { "dropping-particle" : "", "family" : "Merrill", "given" : "Jacqueline A", "non-dropping-particle" : "", "parse-names" : false, "suffix" : "" } ], "id" : "ITEM-1", "issued" : { "date-parts" : [ [ "2017" ] ] }, "page" : "1-11", "title" : "Heuristics for Evaluation of Dashboard Visualizations Heuristic Evaluation Checklist for Dashboard Visualizations Does every screen have a title or Please circle the overall severity rating for this usability factor : Problem", "type" : "article-journal" }, "uris" : [ "http://www.mendeley.com/documents/?uuid=a06e119a-3d0d-493a-86e8-16e76eff952e" ] } ], "mendeley" : { "formattedCitation" : "(36)", "plainTextFormattedCitation" : "(36)", "previouslyFormattedCitation" : "(36)" }, "properties" : {  }, "schema" : "https://github.com/citation-style-language/schema/raw/master/csl-citation.json" }</w:instrText>
      </w:r>
      <w:r w:rsidR="00CE2377" w:rsidRPr="00262D6E">
        <w:rPr>
          <w:rFonts w:ascii="Times New Roman" w:hAnsi="Times New Roman" w:cs="Times New Roman"/>
          <w:lang w:val="es-ES"/>
        </w:rPr>
        <w:fldChar w:fldCharType="separate"/>
      </w:r>
      <w:r w:rsidR="0061601E" w:rsidRPr="00262D6E">
        <w:rPr>
          <w:rFonts w:ascii="Times New Roman" w:hAnsi="Times New Roman" w:cs="Times New Roman"/>
          <w:noProof/>
          <w:lang w:val="es-ES"/>
        </w:rPr>
        <w:t>(36)</w:t>
      </w:r>
      <w:r w:rsidR="00CE2377" w:rsidRPr="00262D6E">
        <w:rPr>
          <w:rFonts w:ascii="Times New Roman" w:hAnsi="Times New Roman" w:cs="Times New Roman"/>
          <w:lang w:val="es-ES"/>
        </w:rPr>
        <w:fldChar w:fldCharType="end"/>
      </w:r>
      <w:r w:rsidR="00CE2377" w:rsidRPr="00262D6E">
        <w:rPr>
          <w:rFonts w:ascii="Times New Roman" w:hAnsi="Times New Roman" w:cs="Times New Roman"/>
          <w:lang w:val="es-ES"/>
        </w:rPr>
        <w:t xml:space="preserve"> </w:t>
      </w:r>
      <w:r w:rsidR="00FD0055" w:rsidRPr="00262D6E">
        <w:rPr>
          <w:rFonts w:ascii="Times New Roman" w:hAnsi="Times New Roman" w:cs="Times New Roman"/>
          <w:lang w:val="es-ES"/>
        </w:rPr>
        <w:t>que constaba de</w:t>
      </w:r>
      <w:r w:rsidR="00CE2377" w:rsidRPr="00262D6E">
        <w:rPr>
          <w:rFonts w:ascii="Times New Roman" w:hAnsi="Times New Roman" w:cs="Times New Roman"/>
          <w:lang w:val="es-ES"/>
        </w:rPr>
        <w:t xml:space="preserve"> la revisión de </w:t>
      </w:r>
      <w:r w:rsidR="00587049" w:rsidRPr="00262D6E">
        <w:rPr>
          <w:rFonts w:ascii="Times New Roman" w:hAnsi="Times New Roman" w:cs="Times New Roman"/>
          <w:lang w:val="es-ES"/>
        </w:rPr>
        <w:t>10 principios con 49 factores de usabilidad</w:t>
      </w:r>
      <w:r w:rsidR="00FD0055" w:rsidRPr="00262D6E">
        <w:rPr>
          <w:rFonts w:ascii="Times New Roman" w:hAnsi="Times New Roman" w:cs="Times New Roman"/>
          <w:lang w:val="es-ES"/>
        </w:rPr>
        <w:t xml:space="preserve"> los cuales fueron revisados </w:t>
      </w:r>
      <w:r w:rsidR="007820AC" w:rsidRPr="00262D6E">
        <w:rPr>
          <w:rFonts w:ascii="Times New Roman" w:hAnsi="Times New Roman" w:cs="Times New Roman"/>
          <w:lang w:val="es-ES"/>
        </w:rPr>
        <w:t>para</w:t>
      </w:r>
      <w:r w:rsidR="00FD0055" w:rsidRPr="00262D6E">
        <w:rPr>
          <w:rFonts w:ascii="Times New Roman" w:hAnsi="Times New Roman" w:cs="Times New Roman"/>
          <w:lang w:val="es-ES"/>
        </w:rPr>
        <w:t xml:space="preserve"> cada pantalla de la inte</w:t>
      </w:r>
      <w:r w:rsidR="007820AC" w:rsidRPr="00262D6E">
        <w:rPr>
          <w:rFonts w:ascii="Times New Roman" w:hAnsi="Times New Roman" w:cs="Times New Roman"/>
          <w:lang w:val="es-ES"/>
        </w:rPr>
        <w:t xml:space="preserve">rfaz. Adicionalmente, </w:t>
      </w:r>
      <w:r w:rsidR="00367511" w:rsidRPr="00262D6E">
        <w:rPr>
          <w:rFonts w:ascii="Times New Roman" w:hAnsi="Times New Roman" w:cs="Times New Roman"/>
          <w:lang w:val="es-ES"/>
        </w:rPr>
        <w:t>se realizaron</w:t>
      </w:r>
      <w:r w:rsidR="00B95F40" w:rsidRPr="00262D6E">
        <w:rPr>
          <w:rFonts w:ascii="Times New Roman" w:hAnsi="Times New Roman" w:cs="Times New Roman"/>
          <w:lang w:val="es-ES"/>
        </w:rPr>
        <w:t xml:space="preserve"> paseos cognitivos utilizando las personas, escenarios y casos planteados anteriormente con el fin de entregar a </w:t>
      </w:r>
      <w:r w:rsidR="00367511" w:rsidRPr="00262D6E">
        <w:rPr>
          <w:rFonts w:ascii="Times New Roman" w:hAnsi="Times New Roman" w:cs="Times New Roman"/>
          <w:lang w:val="es-ES"/>
        </w:rPr>
        <w:t>todos los</w:t>
      </w:r>
      <w:r w:rsidR="00B95F40" w:rsidRPr="00262D6E">
        <w:rPr>
          <w:rFonts w:ascii="Times New Roman" w:hAnsi="Times New Roman" w:cs="Times New Roman"/>
          <w:lang w:val="es-ES"/>
        </w:rPr>
        <w:t xml:space="preserve"> usuarios</w:t>
      </w:r>
      <w:r w:rsidR="0002384F" w:rsidRPr="00262D6E">
        <w:rPr>
          <w:rFonts w:ascii="Times New Roman" w:hAnsi="Times New Roman" w:cs="Times New Roman"/>
          <w:lang w:val="es-ES"/>
        </w:rPr>
        <w:t xml:space="preserve"> prototipos validos libres de</w:t>
      </w:r>
      <w:r w:rsidR="00EC1083" w:rsidRPr="00262D6E">
        <w:rPr>
          <w:rFonts w:ascii="Times New Roman" w:hAnsi="Times New Roman" w:cs="Times New Roman"/>
          <w:lang w:val="es-ES"/>
        </w:rPr>
        <w:t xml:space="preserve"> errores </w:t>
      </w:r>
      <w:r w:rsidR="0002384F" w:rsidRPr="00262D6E">
        <w:rPr>
          <w:rFonts w:ascii="Times New Roman" w:hAnsi="Times New Roman" w:cs="Times New Roman"/>
          <w:lang w:val="es-ES"/>
        </w:rPr>
        <w:t>previsibles de diseño que pueden ser encontrados por medio de estas evaluaciones previas.</w:t>
      </w:r>
    </w:p>
    <w:p w14:paraId="5AE02276" w14:textId="77777777" w:rsidR="0053122A" w:rsidRPr="00262D6E" w:rsidRDefault="0053122A" w:rsidP="00262D6E">
      <w:pPr>
        <w:spacing w:line="360" w:lineRule="auto"/>
        <w:jc w:val="both"/>
        <w:rPr>
          <w:rFonts w:ascii="Times New Roman" w:hAnsi="Times New Roman" w:cs="Times New Roman"/>
          <w:lang w:val="es-ES"/>
        </w:rPr>
      </w:pPr>
    </w:p>
    <w:p w14:paraId="6396EB52" w14:textId="77777777" w:rsidR="0053122A" w:rsidRPr="00262D6E" w:rsidRDefault="0053122A" w:rsidP="00262D6E">
      <w:pPr>
        <w:pStyle w:val="Ttulo4"/>
        <w:numPr>
          <w:ilvl w:val="0"/>
          <w:numId w:val="23"/>
        </w:numPr>
        <w:spacing w:line="360" w:lineRule="auto"/>
        <w:rPr>
          <w:rFonts w:cs="Times New Roman"/>
        </w:rPr>
      </w:pPr>
      <w:r w:rsidRPr="00262D6E">
        <w:rPr>
          <w:rFonts w:cs="Times New Roman"/>
        </w:rPr>
        <w:t>Evaluación del sistema por usuarios</w:t>
      </w:r>
    </w:p>
    <w:p w14:paraId="2FCE9C8E" w14:textId="77777777" w:rsidR="0053122A" w:rsidRPr="00262D6E" w:rsidRDefault="0053122A" w:rsidP="00262D6E">
      <w:pPr>
        <w:pStyle w:val="Prrafodelista"/>
        <w:spacing w:line="360" w:lineRule="auto"/>
        <w:ind w:left="360"/>
        <w:jc w:val="both"/>
        <w:rPr>
          <w:rFonts w:ascii="Times New Roman" w:hAnsi="Times New Roman" w:cs="Times New Roman"/>
          <w:lang w:val="es-ES"/>
        </w:rPr>
      </w:pPr>
    </w:p>
    <w:p w14:paraId="2458BF6A"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El siguiente proyecto se evaluará de manera cualitativa en dos tiempos: antes del desarrollo del prototipo (Entrevistas a profundidad) y luego del desarrollo del prototipo (Pruebas de prototipos por usuarios). De manera cuantitativa se realizará una encuesta que medirá la Usabilidad Percibida y la Facilidad de Uso Percibida.</w:t>
      </w:r>
    </w:p>
    <w:p w14:paraId="7BB41873" w14:textId="77777777" w:rsidR="0053122A" w:rsidRPr="00262D6E" w:rsidRDefault="0053122A" w:rsidP="00262D6E">
      <w:pPr>
        <w:spacing w:line="360" w:lineRule="auto"/>
        <w:jc w:val="both"/>
        <w:rPr>
          <w:rFonts w:ascii="Times New Roman" w:hAnsi="Times New Roman" w:cs="Times New Roman"/>
          <w:lang w:val="es-ES"/>
        </w:rPr>
      </w:pPr>
    </w:p>
    <w:p w14:paraId="471AF6E7" w14:textId="77777777" w:rsidR="0053122A" w:rsidRPr="00262D6E" w:rsidRDefault="0053122A" w:rsidP="00262D6E">
      <w:pPr>
        <w:pStyle w:val="Ttulo4"/>
        <w:numPr>
          <w:ilvl w:val="0"/>
          <w:numId w:val="23"/>
        </w:numPr>
        <w:spacing w:line="360" w:lineRule="auto"/>
        <w:rPr>
          <w:rFonts w:cs="Times New Roman"/>
        </w:rPr>
      </w:pPr>
      <w:r w:rsidRPr="00262D6E">
        <w:rPr>
          <w:rFonts w:cs="Times New Roman"/>
        </w:rPr>
        <w:t>Entrevistas a profundidad</w:t>
      </w:r>
    </w:p>
    <w:p w14:paraId="707ED0F5" w14:textId="77777777" w:rsidR="0053122A" w:rsidRPr="00262D6E" w:rsidRDefault="0053122A" w:rsidP="00262D6E">
      <w:pPr>
        <w:spacing w:line="360" w:lineRule="auto"/>
        <w:jc w:val="both"/>
        <w:rPr>
          <w:rFonts w:ascii="Times New Roman" w:hAnsi="Times New Roman" w:cs="Times New Roman"/>
          <w:lang w:val="es-ES"/>
        </w:rPr>
      </w:pPr>
    </w:p>
    <w:p w14:paraId="4C234D6D" w14:textId="77777777" w:rsidR="0053122A" w:rsidRPr="00262D6E" w:rsidRDefault="0053122A"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Se necesitan hacer 2 rondas de entrevistas personales a los usuarios finales en el proyecto. Estos usuarios finales son:</w:t>
      </w:r>
    </w:p>
    <w:p w14:paraId="015E2359" w14:textId="77777777" w:rsidR="0053122A" w:rsidRPr="00262D6E" w:rsidRDefault="0053122A" w:rsidP="00262D6E">
      <w:pPr>
        <w:spacing w:line="360" w:lineRule="auto"/>
        <w:jc w:val="both"/>
        <w:rPr>
          <w:rFonts w:ascii="Times New Roman" w:hAnsi="Times New Roman" w:cs="Times New Roman"/>
          <w:lang w:val="es-ES"/>
        </w:rPr>
      </w:pPr>
    </w:p>
    <w:p w14:paraId="137EAB28" w14:textId="18EF496F" w:rsidR="0053122A" w:rsidRPr="00262D6E" w:rsidRDefault="00CA1ECB"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Ciudadanos peruanos con posibilidad de representar un reclamo</w:t>
      </w:r>
    </w:p>
    <w:p w14:paraId="7D78DC3E" w14:textId="77777777" w:rsidR="0053122A" w:rsidRPr="00262D6E" w:rsidRDefault="0053122A"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Personal de la Oficina de Calidad</w:t>
      </w:r>
    </w:p>
    <w:p w14:paraId="20A64381" w14:textId="5928EB92" w:rsidR="0053122A" w:rsidRPr="00262D6E" w:rsidRDefault="0053122A"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Director</w:t>
      </w:r>
      <w:r w:rsidR="00AB3FFF" w:rsidRPr="00262D6E">
        <w:rPr>
          <w:rFonts w:ascii="Times New Roman" w:hAnsi="Times New Roman" w:cs="Times New Roman"/>
          <w:lang w:val="es-ES"/>
        </w:rPr>
        <w:t>es</w:t>
      </w:r>
      <w:r w:rsidRPr="00262D6E">
        <w:rPr>
          <w:rFonts w:ascii="Times New Roman" w:hAnsi="Times New Roman" w:cs="Times New Roman"/>
          <w:lang w:val="es-ES"/>
        </w:rPr>
        <w:t xml:space="preserve"> general</w:t>
      </w:r>
      <w:r w:rsidR="00AB3FFF" w:rsidRPr="00262D6E">
        <w:rPr>
          <w:rFonts w:ascii="Times New Roman" w:hAnsi="Times New Roman" w:cs="Times New Roman"/>
          <w:lang w:val="es-ES"/>
        </w:rPr>
        <w:t>es</w:t>
      </w:r>
      <w:r w:rsidRPr="00262D6E">
        <w:rPr>
          <w:rFonts w:ascii="Times New Roman" w:hAnsi="Times New Roman" w:cs="Times New Roman"/>
          <w:lang w:val="es-ES"/>
        </w:rPr>
        <w:t xml:space="preserve"> de la IPRESS</w:t>
      </w:r>
    </w:p>
    <w:p w14:paraId="2578693B" w14:textId="77777777" w:rsidR="0053122A" w:rsidRPr="00262D6E" w:rsidRDefault="0053122A" w:rsidP="00262D6E">
      <w:pPr>
        <w:pStyle w:val="Prrafodelista"/>
        <w:numPr>
          <w:ilvl w:val="0"/>
          <w:numId w:val="13"/>
        </w:numPr>
        <w:spacing w:line="360" w:lineRule="auto"/>
        <w:jc w:val="both"/>
        <w:rPr>
          <w:rFonts w:ascii="Times New Roman" w:hAnsi="Times New Roman" w:cs="Times New Roman"/>
          <w:lang w:val="es-ES"/>
        </w:rPr>
      </w:pPr>
      <w:r w:rsidRPr="00262D6E">
        <w:rPr>
          <w:rFonts w:ascii="Times New Roman" w:hAnsi="Times New Roman" w:cs="Times New Roman"/>
          <w:lang w:val="es-ES"/>
        </w:rPr>
        <w:t>Personal administrativo de SUSALUD</w:t>
      </w:r>
    </w:p>
    <w:p w14:paraId="1769CD36" w14:textId="77777777" w:rsidR="0053122A" w:rsidRPr="00262D6E" w:rsidRDefault="0053122A" w:rsidP="00262D6E">
      <w:pPr>
        <w:spacing w:line="360" w:lineRule="auto"/>
        <w:jc w:val="both"/>
        <w:rPr>
          <w:rFonts w:ascii="Times New Roman" w:hAnsi="Times New Roman" w:cs="Times New Roman"/>
          <w:lang w:val="es-ES"/>
        </w:rPr>
      </w:pPr>
    </w:p>
    <w:p w14:paraId="50F23CC0" w14:textId="7DF6CE25" w:rsidR="0053122A" w:rsidRPr="00262D6E" w:rsidRDefault="00F3007C"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Se entrevistó a por lo menos 3</w:t>
      </w:r>
      <w:r w:rsidR="0053122A" w:rsidRPr="00262D6E">
        <w:rPr>
          <w:rFonts w:ascii="Times New Roman" w:hAnsi="Times New Roman" w:cs="Times New Roman"/>
          <w:lang w:val="es-ES"/>
        </w:rPr>
        <w:t xml:space="preserve"> personas que se encuentren en cada uno de los roles antes detallados en 2 oportunidades. En la</w:t>
      </w:r>
      <w:r w:rsidRPr="00262D6E">
        <w:rPr>
          <w:rFonts w:ascii="Times New Roman" w:hAnsi="Times New Roman" w:cs="Times New Roman"/>
          <w:lang w:val="es-ES"/>
        </w:rPr>
        <w:t xml:space="preserve"> primera oportunidad se </w:t>
      </w:r>
      <w:r w:rsidR="00AB3FFF" w:rsidRPr="00262D6E">
        <w:rPr>
          <w:rFonts w:ascii="Times New Roman" w:hAnsi="Times New Roman" w:cs="Times New Roman"/>
          <w:lang w:val="es-ES"/>
        </w:rPr>
        <w:t>recogió</w:t>
      </w:r>
      <w:r w:rsidR="0053122A" w:rsidRPr="00262D6E">
        <w:rPr>
          <w:rFonts w:ascii="Times New Roman" w:hAnsi="Times New Roman" w:cs="Times New Roman"/>
          <w:lang w:val="es-ES"/>
        </w:rPr>
        <w:t xml:space="preserve"> percepciones y </w:t>
      </w:r>
      <w:r w:rsidR="0053122A" w:rsidRPr="00262D6E">
        <w:rPr>
          <w:rFonts w:ascii="Times New Roman" w:hAnsi="Times New Roman" w:cs="Times New Roman"/>
          <w:lang w:val="es-ES"/>
        </w:rPr>
        <w:lastRenderedPageBreak/>
        <w:t xml:space="preserve">requerimientos de estos usuarios sobre el sistema que se </w:t>
      </w:r>
      <w:r w:rsidR="006C5FD9" w:rsidRPr="00262D6E">
        <w:rPr>
          <w:rFonts w:ascii="Times New Roman" w:hAnsi="Times New Roman" w:cs="Times New Roman"/>
          <w:lang w:val="es-ES"/>
        </w:rPr>
        <w:t>está</w:t>
      </w:r>
      <w:r w:rsidR="0053122A" w:rsidRPr="00262D6E">
        <w:rPr>
          <w:rFonts w:ascii="Times New Roman" w:hAnsi="Times New Roman" w:cs="Times New Roman"/>
          <w:lang w:val="es-ES"/>
        </w:rPr>
        <w:t xml:space="preserve"> planteando siguiendo la Guía de Entrevista Nº1 (Anexo 1).</w:t>
      </w:r>
      <w:r w:rsidRPr="00262D6E">
        <w:rPr>
          <w:rFonts w:ascii="Times New Roman" w:hAnsi="Times New Roman" w:cs="Times New Roman"/>
          <w:lang w:val="es-ES"/>
        </w:rPr>
        <w:t xml:space="preserve"> Con esta entrevista se obtuvo</w:t>
      </w:r>
      <w:r w:rsidR="0053122A" w:rsidRPr="00262D6E">
        <w:rPr>
          <w:rFonts w:ascii="Times New Roman" w:hAnsi="Times New Roman" w:cs="Times New Roman"/>
          <w:lang w:val="es-ES"/>
        </w:rPr>
        <w:t xml:space="preserve"> la idea general y funcional que tienen los usuarios sobre el sistema planteado. Luego de esta entrevista, con la información recopilada de</w:t>
      </w:r>
      <w:r w:rsidRPr="00262D6E">
        <w:rPr>
          <w:rFonts w:ascii="Times New Roman" w:hAnsi="Times New Roman" w:cs="Times New Roman"/>
          <w:lang w:val="es-ES"/>
        </w:rPr>
        <w:t xml:space="preserve"> todos los usuarios se </w:t>
      </w:r>
      <w:r w:rsidR="00AB3FFF" w:rsidRPr="00262D6E">
        <w:rPr>
          <w:rFonts w:ascii="Times New Roman" w:hAnsi="Times New Roman" w:cs="Times New Roman"/>
          <w:lang w:val="es-ES"/>
        </w:rPr>
        <w:t>procedió</w:t>
      </w:r>
      <w:r w:rsidR="0053122A" w:rsidRPr="00262D6E">
        <w:rPr>
          <w:rFonts w:ascii="Times New Roman" w:hAnsi="Times New Roman" w:cs="Times New Roman"/>
          <w:lang w:val="es-ES"/>
        </w:rPr>
        <w:t xml:space="preserve"> a hacer bocetos sobre el diseño que debería tener el sistema planteado, cuando ya se tengan lo</w:t>
      </w:r>
      <w:r w:rsidRPr="00262D6E">
        <w:rPr>
          <w:rFonts w:ascii="Times New Roman" w:hAnsi="Times New Roman" w:cs="Times New Roman"/>
          <w:lang w:val="es-ES"/>
        </w:rPr>
        <w:t>s bocetos finales, se hizo</w:t>
      </w:r>
      <w:r w:rsidR="0053122A" w:rsidRPr="00262D6E">
        <w:rPr>
          <w:rFonts w:ascii="Times New Roman" w:hAnsi="Times New Roman" w:cs="Times New Roman"/>
          <w:lang w:val="es-ES"/>
        </w:rPr>
        <w:t xml:space="preserve"> la segunda entrevista siguiendo la Guía de Entrevista Nº2 (Anexo 2) para mostrar y recopilar información de percepción sobre ellos. Con esta segunda entrevista, e podrán encontrar posibles fallas de diseño a ser solucionadas antes del prototipo final.</w:t>
      </w:r>
    </w:p>
    <w:p w14:paraId="78116B10" w14:textId="77777777" w:rsidR="0053122A" w:rsidRPr="00262D6E" w:rsidRDefault="0053122A" w:rsidP="00262D6E">
      <w:pPr>
        <w:spacing w:line="360" w:lineRule="auto"/>
        <w:jc w:val="both"/>
        <w:rPr>
          <w:rFonts w:ascii="Times New Roman" w:hAnsi="Times New Roman" w:cs="Times New Roman"/>
          <w:lang w:val="es-ES"/>
        </w:rPr>
      </w:pPr>
    </w:p>
    <w:p w14:paraId="4F45326F" w14:textId="77777777" w:rsidR="0053122A" w:rsidRPr="00262D6E" w:rsidRDefault="0053122A" w:rsidP="00262D6E">
      <w:pPr>
        <w:pStyle w:val="Ttulo4"/>
        <w:numPr>
          <w:ilvl w:val="0"/>
          <w:numId w:val="23"/>
        </w:numPr>
        <w:spacing w:line="360" w:lineRule="auto"/>
        <w:rPr>
          <w:rFonts w:cs="Times New Roman"/>
        </w:rPr>
      </w:pPr>
      <w:r w:rsidRPr="00262D6E">
        <w:rPr>
          <w:rFonts w:cs="Times New Roman"/>
        </w:rPr>
        <w:t>Pruebas de prototipos por usuarios</w:t>
      </w:r>
    </w:p>
    <w:p w14:paraId="517E157B" w14:textId="77777777" w:rsidR="00DB066D" w:rsidRPr="00262D6E" w:rsidRDefault="00DB066D" w:rsidP="00262D6E">
      <w:pPr>
        <w:spacing w:line="360" w:lineRule="auto"/>
        <w:jc w:val="both"/>
        <w:rPr>
          <w:rFonts w:ascii="Times New Roman" w:hAnsi="Times New Roman" w:cs="Times New Roman"/>
          <w:lang w:val="es-ES"/>
        </w:rPr>
      </w:pPr>
    </w:p>
    <w:p w14:paraId="6C079883" w14:textId="56C0AA3A" w:rsidR="0053122A" w:rsidRPr="00262D6E" w:rsidRDefault="00DB066D"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Para poder hacer un análisis sobre como los diversos usuarios utilizarán el sistema para realizar las tareas asignadas, se </w:t>
      </w:r>
      <w:r w:rsidR="00AB3FFF" w:rsidRPr="00262D6E">
        <w:rPr>
          <w:rFonts w:ascii="Times New Roman" w:hAnsi="Times New Roman" w:cs="Times New Roman"/>
          <w:lang w:val="es-ES"/>
        </w:rPr>
        <w:t>procedió</w:t>
      </w:r>
      <w:r w:rsidRPr="00262D6E">
        <w:rPr>
          <w:rFonts w:ascii="Times New Roman" w:hAnsi="Times New Roman" w:cs="Times New Roman"/>
          <w:lang w:val="es-ES"/>
        </w:rPr>
        <w:t xml:space="preserve"> a hacer una grabación sobre el uso del sistema, esta grabación </w:t>
      </w:r>
      <w:r w:rsidR="00AB3FFF" w:rsidRPr="00262D6E">
        <w:rPr>
          <w:rFonts w:ascii="Times New Roman" w:hAnsi="Times New Roman" w:cs="Times New Roman"/>
          <w:lang w:val="es-ES"/>
        </w:rPr>
        <w:t>se realizó</w:t>
      </w:r>
      <w:r w:rsidRPr="00262D6E">
        <w:rPr>
          <w:rFonts w:ascii="Times New Roman" w:hAnsi="Times New Roman" w:cs="Times New Roman"/>
          <w:lang w:val="es-ES"/>
        </w:rPr>
        <w:t xml:space="preserve"> desde la misma </w:t>
      </w:r>
      <w:r w:rsidR="00AB3FFF" w:rsidRPr="00262D6E">
        <w:rPr>
          <w:rFonts w:ascii="Times New Roman" w:hAnsi="Times New Roman" w:cs="Times New Roman"/>
          <w:lang w:val="es-ES"/>
        </w:rPr>
        <w:t>terminal</w:t>
      </w:r>
      <w:r w:rsidRPr="00262D6E">
        <w:rPr>
          <w:rFonts w:ascii="Times New Roman" w:hAnsi="Times New Roman" w:cs="Times New Roman"/>
          <w:lang w:val="es-ES"/>
        </w:rPr>
        <w:t xml:space="preserve"> donde harán la prueba del prototipo ya que existen herramientas como </w:t>
      </w:r>
      <w:proofErr w:type="spellStart"/>
      <w:r w:rsidRPr="00262D6E">
        <w:rPr>
          <w:rFonts w:ascii="Times New Roman" w:hAnsi="Times New Roman" w:cs="Times New Roman"/>
          <w:lang w:val="es-ES"/>
        </w:rPr>
        <w:t>Lookback</w:t>
      </w:r>
      <w:proofErr w:type="spellEnd"/>
      <w:r w:rsidRPr="00262D6E">
        <w:rPr>
          <w:rFonts w:ascii="Times New Roman" w:hAnsi="Times New Roman" w:cs="Times New Roman"/>
          <w:lang w:val="es-ES"/>
        </w:rPr>
        <w:t xml:space="preserve"> que permiten grabar tanto la pantall</w:t>
      </w:r>
      <w:r w:rsidR="00AB3FFF" w:rsidRPr="00262D6E">
        <w:rPr>
          <w:rFonts w:ascii="Times New Roman" w:hAnsi="Times New Roman" w:cs="Times New Roman"/>
          <w:lang w:val="es-ES"/>
        </w:rPr>
        <w:t>a como video y voz. Esto permitió</w:t>
      </w:r>
      <w:r w:rsidRPr="00262D6E">
        <w:rPr>
          <w:rFonts w:ascii="Times New Roman" w:hAnsi="Times New Roman" w:cs="Times New Roman"/>
          <w:lang w:val="es-ES"/>
        </w:rPr>
        <w:t xml:space="preserve"> que se pueda tener un registro de cómo reaccionaron los usuarios mediante palabras y/o gestos ante el sistema web que se les presenta en pantalla, adicionalmente se puede ver q</w:t>
      </w:r>
      <w:r w:rsidR="00AB3FFF" w:rsidRPr="00262D6E">
        <w:rPr>
          <w:rFonts w:ascii="Times New Roman" w:hAnsi="Times New Roman" w:cs="Times New Roman"/>
          <w:lang w:val="es-ES"/>
        </w:rPr>
        <w:t xml:space="preserve">ué partes de la pantalla hicieron </w:t>
      </w:r>
      <w:proofErr w:type="spellStart"/>
      <w:r w:rsidR="00AB3FFF" w:rsidRPr="00262D6E">
        <w:rPr>
          <w:rFonts w:ascii="Times New Roman" w:hAnsi="Times New Roman" w:cs="Times New Roman"/>
          <w:lang w:val="es-ES"/>
        </w:rPr>
        <w:t>click</w:t>
      </w:r>
      <w:proofErr w:type="spellEnd"/>
      <w:r w:rsidRPr="00262D6E">
        <w:rPr>
          <w:rFonts w:ascii="Times New Roman" w:hAnsi="Times New Roman" w:cs="Times New Roman"/>
          <w:lang w:val="es-ES"/>
        </w:rPr>
        <w:t xml:space="preserve"> para poder identificar posibles errores de diseño que dificulten la realización de tareas. </w:t>
      </w:r>
    </w:p>
    <w:p w14:paraId="7A72DC09" w14:textId="77777777" w:rsidR="0053122A" w:rsidRPr="00262D6E" w:rsidRDefault="0053122A" w:rsidP="00262D6E">
      <w:pPr>
        <w:spacing w:line="360" w:lineRule="auto"/>
        <w:jc w:val="both"/>
        <w:rPr>
          <w:rFonts w:ascii="Times New Roman" w:hAnsi="Times New Roman" w:cs="Times New Roman"/>
          <w:lang w:val="es-ES"/>
        </w:rPr>
      </w:pPr>
    </w:p>
    <w:p w14:paraId="123C3253" w14:textId="48782A0E" w:rsidR="00A12DD0" w:rsidRPr="004C67AC" w:rsidRDefault="00A12DD0" w:rsidP="00262D6E">
      <w:pPr>
        <w:pStyle w:val="Ttulo2"/>
        <w:numPr>
          <w:ilvl w:val="0"/>
          <w:numId w:val="29"/>
        </w:numPr>
        <w:spacing w:line="360" w:lineRule="auto"/>
        <w:rPr>
          <w:rStyle w:val="Ttulo3Car"/>
          <w:rFonts w:cs="Times New Roman"/>
          <w:szCs w:val="24"/>
          <w:highlight w:val="cyan"/>
        </w:rPr>
      </w:pPr>
      <w:r w:rsidRPr="004C67AC">
        <w:rPr>
          <w:rStyle w:val="Ttulo3Car"/>
          <w:rFonts w:cs="Times New Roman"/>
          <w:szCs w:val="24"/>
          <w:highlight w:val="cyan"/>
        </w:rPr>
        <w:t>Consideraciones éticas</w:t>
      </w:r>
    </w:p>
    <w:p w14:paraId="2A635B31" w14:textId="50B7B909" w:rsidR="00A12DD0" w:rsidRPr="00262D6E" w:rsidRDefault="002F42CB" w:rsidP="00262D6E">
      <w:pPr>
        <w:pStyle w:val="Ttulo2"/>
        <w:numPr>
          <w:ilvl w:val="0"/>
          <w:numId w:val="29"/>
        </w:numPr>
        <w:spacing w:line="360" w:lineRule="auto"/>
        <w:rPr>
          <w:rFonts w:cs="Times New Roman"/>
          <w:szCs w:val="24"/>
          <w:lang w:val="es-ES"/>
        </w:rPr>
      </w:pPr>
      <w:r>
        <w:rPr>
          <w:rFonts w:cs="Times New Roman"/>
          <w:szCs w:val="24"/>
          <w:lang w:val="es-ES"/>
        </w:rPr>
        <w:t>A</w:t>
      </w:r>
      <w:r w:rsidR="00A12DD0" w:rsidRPr="00262D6E">
        <w:rPr>
          <w:rFonts w:cs="Times New Roman"/>
          <w:szCs w:val="24"/>
          <w:lang w:val="es-ES"/>
        </w:rPr>
        <w:t>nálisis</w:t>
      </w:r>
    </w:p>
    <w:p w14:paraId="40AE33C1" w14:textId="77777777" w:rsidR="00A12DD0" w:rsidRPr="00262D6E" w:rsidRDefault="00A12DD0" w:rsidP="00262D6E">
      <w:pPr>
        <w:spacing w:line="360" w:lineRule="auto"/>
        <w:jc w:val="both"/>
        <w:rPr>
          <w:rFonts w:ascii="Times New Roman" w:hAnsi="Times New Roman" w:cs="Times New Roman"/>
          <w:lang w:val="es-ES"/>
        </w:rPr>
      </w:pPr>
    </w:p>
    <w:p w14:paraId="76043B7E"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Resultados</w:t>
      </w:r>
    </w:p>
    <w:p w14:paraId="1B6B3C73" w14:textId="78603E1B" w:rsidR="00A12DD0" w:rsidRPr="00262D6E" w:rsidRDefault="00A12DD0" w:rsidP="00262D6E">
      <w:pPr>
        <w:spacing w:line="360" w:lineRule="auto"/>
        <w:jc w:val="both"/>
        <w:rPr>
          <w:rFonts w:ascii="Times New Roman" w:hAnsi="Times New Roman" w:cs="Times New Roman"/>
          <w:lang w:val="es-ES"/>
        </w:rPr>
      </w:pPr>
      <w:bookmarkStart w:id="0" w:name="_GoBack"/>
      <w:bookmarkEnd w:id="0"/>
    </w:p>
    <w:p w14:paraId="7BFABC00"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Discusión</w:t>
      </w:r>
    </w:p>
    <w:p w14:paraId="5D0B3CFE" w14:textId="77777777" w:rsidR="00A12DD0" w:rsidRPr="00262D6E" w:rsidRDefault="00A12DD0" w:rsidP="00262D6E">
      <w:pPr>
        <w:spacing w:line="360" w:lineRule="auto"/>
        <w:jc w:val="both"/>
        <w:rPr>
          <w:rFonts w:ascii="Times New Roman" w:hAnsi="Times New Roman" w:cs="Times New Roman"/>
          <w:lang w:val="es-ES"/>
        </w:rPr>
      </w:pPr>
    </w:p>
    <w:p w14:paraId="132FB2D2"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Conclusiones</w:t>
      </w:r>
    </w:p>
    <w:p w14:paraId="27EBCDE6" w14:textId="77777777" w:rsidR="00A12DD0" w:rsidRPr="00262D6E" w:rsidRDefault="00A12DD0" w:rsidP="00262D6E">
      <w:pPr>
        <w:spacing w:line="360" w:lineRule="auto"/>
        <w:jc w:val="both"/>
        <w:rPr>
          <w:rFonts w:ascii="Times New Roman" w:hAnsi="Times New Roman" w:cs="Times New Roman"/>
          <w:lang w:val="es-ES"/>
        </w:rPr>
      </w:pPr>
    </w:p>
    <w:p w14:paraId="1C46BF75"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Recomendaciones</w:t>
      </w:r>
    </w:p>
    <w:p w14:paraId="612BA93E" w14:textId="77777777" w:rsidR="00A12DD0" w:rsidRPr="00262D6E" w:rsidRDefault="00A12DD0" w:rsidP="00262D6E">
      <w:pPr>
        <w:spacing w:line="360" w:lineRule="auto"/>
        <w:jc w:val="both"/>
        <w:rPr>
          <w:rFonts w:ascii="Times New Roman" w:hAnsi="Times New Roman" w:cs="Times New Roman"/>
          <w:lang w:val="es-ES"/>
        </w:rPr>
      </w:pPr>
    </w:p>
    <w:p w14:paraId="6308A323"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Referencias bibliográficas</w:t>
      </w:r>
    </w:p>
    <w:p w14:paraId="5D6759F8" w14:textId="77777777" w:rsidR="00623ED4" w:rsidRPr="00262D6E" w:rsidRDefault="00623ED4" w:rsidP="00262D6E">
      <w:pPr>
        <w:spacing w:line="360" w:lineRule="auto"/>
        <w:jc w:val="both"/>
        <w:rPr>
          <w:rFonts w:ascii="Times New Roman" w:hAnsi="Times New Roman" w:cs="Times New Roman"/>
          <w:lang w:val="es-ES"/>
        </w:rPr>
      </w:pPr>
    </w:p>
    <w:p w14:paraId="3C8FC8F8" w14:textId="7A707562" w:rsidR="00C35DCA" w:rsidRPr="00262D6E" w:rsidRDefault="00121596"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hAnsi="Times New Roman" w:cs="Times New Roman"/>
          <w:lang w:val="es-ES"/>
        </w:rPr>
        <w:fldChar w:fldCharType="begin" w:fldLock="1"/>
      </w:r>
      <w:r w:rsidRPr="00AD071F">
        <w:rPr>
          <w:rFonts w:ascii="Times New Roman" w:hAnsi="Times New Roman" w:cs="Times New Roman"/>
        </w:rPr>
        <w:instrText xml:space="preserve">ADDIN Mendeley Bibliography CSL_BIBLIOGRAPHY </w:instrText>
      </w:r>
      <w:r w:rsidRPr="00262D6E">
        <w:rPr>
          <w:rFonts w:ascii="Times New Roman" w:hAnsi="Times New Roman" w:cs="Times New Roman"/>
          <w:lang w:val="es-ES"/>
        </w:rPr>
        <w:fldChar w:fldCharType="separate"/>
      </w:r>
      <w:r w:rsidR="00C35DCA" w:rsidRPr="00AD071F">
        <w:rPr>
          <w:rFonts w:ascii="Times New Roman" w:eastAsia="Times New Roman" w:hAnsi="Times New Roman" w:cs="Times New Roman"/>
          <w:noProof/>
        </w:rPr>
        <w:t xml:space="preserve">1. </w:t>
      </w:r>
      <w:r w:rsidR="00C35DCA" w:rsidRPr="00AD071F">
        <w:rPr>
          <w:rFonts w:ascii="Times New Roman" w:eastAsia="Times New Roman" w:hAnsi="Times New Roman" w:cs="Times New Roman"/>
          <w:noProof/>
        </w:rPr>
        <w:tab/>
      </w:r>
      <w:r w:rsidR="00C35DCA" w:rsidRPr="00262D6E">
        <w:rPr>
          <w:rFonts w:ascii="Times New Roman" w:eastAsia="Times New Roman" w:hAnsi="Times New Roman" w:cs="Times New Roman"/>
          <w:noProof/>
          <w:lang w:val="en-US"/>
        </w:rPr>
        <w:t>Al-Abri R, Al-Balushi A. Patient satisfaction survey as a tool towards quality improvement. Oman Med J [Internet]. 2014 Jan [cited 2016 Aug 7];29(1):3–7. Available from: http://www.ncbi.nlm.nih.gov/pubmed/24501659</w:t>
      </w:r>
    </w:p>
    <w:p w14:paraId="731D9C45"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 </w:t>
      </w:r>
      <w:r w:rsidRPr="00262D6E">
        <w:rPr>
          <w:rFonts w:ascii="Times New Roman" w:eastAsia="Times New Roman" w:hAnsi="Times New Roman"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5200FC86"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3. </w:t>
      </w:r>
      <w:r w:rsidRPr="00262D6E">
        <w:rPr>
          <w:rFonts w:ascii="Times New Roman" w:eastAsia="Times New Roman" w:hAnsi="Times New Roman" w:cs="Times New Roman"/>
          <w:noProof/>
          <w:lang w:val="en-US"/>
        </w:rPr>
        <w:tab/>
        <w:t xml:space="preserve">Bjertnaes O a., Sjetne IS, Iversen HH. Overall patient satisfaction with hospitals: effects of patient-reported experiences and fulfilment of expectations. BMJ Qual Saf. 2012;21(1):39–46. </w:t>
      </w:r>
    </w:p>
    <w:p w14:paraId="0AE48B75"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4. </w:t>
      </w:r>
      <w:r w:rsidRPr="00262D6E">
        <w:rPr>
          <w:rFonts w:ascii="Times New Roman" w:eastAsia="Times New Roman" w:hAnsi="Times New Roman" w:cs="Times New Roman"/>
          <w:noProof/>
          <w:lang w:val="en-US"/>
        </w:rPr>
        <w:tab/>
        <w:t xml:space="preserve">Predictors of patient satisfaction. Gomal J Med Sci. 9(2). </w:t>
      </w:r>
    </w:p>
    <w:p w14:paraId="7CC6B4C2"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5. </w:t>
      </w:r>
      <w:r w:rsidRPr="00262D6E">
        <w:rPr>
          <w:rFonts w:ascii="Times New Roman" w:eastAsia="Times New Roman" w:hAnsi="Times New Roman" w:cs="Times New Roman"/>
          <w:noProof/>
        </w:rPr>
        <w:tab/>
        <w:t xml:space="preserve">Atención al usuario y Servicio al Cliente [Internet]. </w:t>
      </w:r>
      <w:r w:rsidRPr="00262D6E">
        <w:rPr>
          <w:rFonts w:ascii="Times New Roman" w:eastAsia="Times New Roman" w:hAnsi="Times New Roman" w:cs="Times New Roman"/>
          <w:noProof/>
          <w:lang w:val="en-US"/>
        </w:rPr>
        <w:t>Available from: http://es.slideshare.net/taimutay/atencin-al-usuario-y-servicio-al-cliente</w:t>
      </w:r>
    </w:p>
    <w:p w14:paraId="6E116B96"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6. </w:t>
      </w:r>
      <w:r w:rsidRPr="00262D6E">
        <w:rPr>
          <w:rFonts w:ascii="Times New Roman" w:eastAsia="Times New Roman" w:hAnsi="Times New Roman" w:cs="Times New Roman"/>
          <w:noProof/>
          <w:lang w:val="en-US"/>
        </w:rPr>
        <w:tab/>
        <w:t>Why Customer Service Matters in the Healthcare Industry | The Exchange - Yahoo Finance [Internet]. Available from: http://finance.yahoo.com/blogs/the-exchange/why-customer-matters-healthcare-industry-214727535.html</w:t>
      </w:r>
    </w:p>
    <w:p w14:paraId="2D595619"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7. </w:t>
      </w:r>
      <w:r w:rsidRPr="00262D6E">
        <w:rPr>
          <w:rFonts w:ascii="Times New Roman" w:eastAsia="Times New Roman" w:hAnsi="Times New Roman" w:cs="Times New Roman"/>
          <w:noProof/>
          <w:lang w:val="en-US"/>
        </w:rPr>
        <w:tab/>
        <w:t>The HCAHPS Survey -Frequently Asked Questions The HCAHPS Survey – Frequently Asked Questions. [cited 2016 Aug 4]; Available from: http://www.hcahpsonline.org/home.aspx.</w:t>
      </w:r>
    </w:p>
    <w:p w14:paraId="5748D99E"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8. </w:t>
      </w:r>
      <w:r w:rsidRPr="00262D6E">
        <w:rPr>
          <w:rFonts w:ascii="Times New Roman" w:eastAsia="Times New Roman" w:hAnsi="Times New Roman" w:cs="Times New Roman"/>
          <w:noProof/>
          <w:lang w:val="en-US"/>
        </w:rPr>
        <w:tab/>
        <w:t>Ordonnance n° 96-346 du 24 avril 1996 portant réforme de l’hospitalisation publique et privée | Legifrance [Internet]. Available from: https://www.legifrance.gouv.fr/affichTexte.do?cidTexte=JORFTEXT000000742206</w:t>
      </w:r>
    </w:p>
    <w:p w14:paraId="20D168C1"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9. </w:t>
      </w:r>
      <w:r w:rsidRPr="00262D6E">
        <w:rPr>
          <w:rFonts w:ascii="Times New Roman" w:eastAsia="Times New Roman" w:hAnsi="Times New Roman"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1CAC6C3D"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rPr>
      </w:pPr>
      <w:r w:rsidRPr="00262D6E">
        <w:rPr>
          <w:rFonts w:ascii="Times New Roman" w:eastAsia="Times New Roman" w:hAnsi="Times New Roman" w:cs="Times New Roman"/>
          <w:noProof/>
          <w:lang w:val="en-US"/>
        </w:rPr>
        <w:t xml:space="preserve">10. </w:t>
      </w:r>
      <w:r w:rsidRPr="00262D6E">
        <w:rPr>
          <w:rFonts w:ascii="Times New Roman" w:eastAsia="Times New Roman" w:hAnsi="Times New Roman" w:cs="Times New Roman"/>
          <w:noProof/>
          <w:lang w:val="en-US"/>
        </w:rPr>
        <w:tab/>
        <w:t xml:space="preserve">The NHS Plan A plan for investment A plan for reform. </w:t>
      </w:r>
      <w:r w:rsidRPr="00262D6E">
        <w:rPr>
          <w:rFonts w:ascii="Times New Roman" w:eastAsia="Times New Roman" w:hAnsi="Times New Roman" w:cs="Times New Roman"/>
          <w:noProof/>
        </w:rPr>
        <w:t xml:space="preserve">2000; </w:t>
      </w:r>
    </w:p>
    <w:p w14:paraId="1DC11583"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11. </w:t>
      </w:r>
      <w:r w:rsidRPr="00262D6E">
        <w:rPr>
          <w:rFonts w:ascii="Times New Roman" w:eastAsia="Times New Roman" w:hAnsi="Times New Roman" w:cs="Times New Roman"/>
          <w:noProof/>
        </w:rPr>
        <w:tab/>
        <w:t xml:space="preserve">El Peruano - Aprueban Reglamento para la Atención de Reclamos y Quejas de los Usuarios de las Instituciones Administradoras de Fondos de Aseguramiento en Salud - IAFAS, Instituciones Prestadoras de Servicios de Salud - IPRESS y </w:t>
      </w:r>
      <w:r w:rsidRPr="00262D6E">
        <w:rPr>
          <w:rFonts w:ascii="Times New Roman" w:eastAsia="Times New Roman" w:hAnsi="Times New Roman" w:cs="Times New Roman"/>
          <w:noProof/>
        </w:rPr>
        <w:lastRenderedPageBreak/>
        <w:t xml:space="preserve">Unidades de Gestión de Instituciones Prestadoras de Servicios de Salud -UGIPRESS, públicas, privadas y mixtas - DECRETO SUPREMO - N° 030-2016-SA - PODER EJECUTIVO - SALUD [Internet]. </w:t>
      </w:r>
      <w:r w:rsidRPr="00262D6E">
        <w:rPr>
          <w:rFonts w:ascii="Times New Roman" w:eastAsia="Times New Roman" w:hAnsi="Times New Roman" w:cs="Times New Roman"/>
          <w:noProof/>
          <w:lang w:val="en-US"/>
        </w:rPr>
        <w:t>[cited 2017 Dec 5]. Available from: http://busquedas.elperuano.pe/normaslegales/aprueban-reglamento-para-la-atencion-de-reclamos-y-quejas-de-decreto-supremo-n-030-2016-sa-1409580-7/</w:t>
      </w:r>
    </w:p>
    <w:p w14:paraId="136302A8"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12. </w:t>
      </w:r>
      <w:r w:rsidRPr="00262D6E">
        <w:rPr>
          <w:rFonts w:ascii="Times New Roman" w:eastAsia="Times New Roman" w:hAnsi="Times New Roman" w:cs="Times New Roman"/>
          <w:noProof/>
        </w:rPr>
        <w:tab/>
        <w:t xml:space="preserve">Susalud: la tecnología digital al servicio de ciudadanos y gestores | Gestion.pe [Internet]. </w:t>
      </w:r>
      <w:r w:rsidRPr="00AD071F">
        <w:rPr>
          <w:rFonts w:ascii="Times New Roman" w:eastAsia="Times New Roman" w:hAnsi="Times New Roman" w:cs="Times New Roman"/>
          <w:noProof/>
          <w:lang w:val="en-US"/>
        </w:rPr>
        <w:t xml:space="preserve">[cited 2017 Dec 16]. </w:t>
      </w:r>
      <w:r w:rsidRPr="00262D6E">
        <w:rPr>
          <w:rFonts w:ascii="Times New Roman" w:eastAsia="Times New Roman" w:hAnsi="Times New Roman" w:cs="Times New Roman"/>
          <w:noProof/>
          <w:lang w:val="en-US"/>
        </w:rPr>
        <w:t>Available from: https://gestion.pe/panelg/susalud-tecnologia-digital-al-servicio-ciudadanos-y-gestores-2197181</w:t>
      </w:r>
    </w:p>
    <w:p w14:paraId="5869A61F"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13. </w:t>
      </w:r>
      <w:r w:rsidRPr="00262D6E">
        <w:rPr>
          <w:rFonts w:ascii="Times New Roman" w:eastAsia="Times New Roman" w:hAnsi="Times New Roman" w:cs="Times New Roman"/>
          <w:noProof/>
        </w:rPr>
        <w:tab/>
        <w:t xml:space="preserve">EsSalud. Registro Informático de Atención al Asegurado [Internet]. </w:t>
      </w:r>
      <w:r w:rsidRPr="00262D6E">
        <w:rPr>
          <w:rFonts w:ascii="Times New Roman" w:eastAsia="Times New Roman" w:hAnsi="Times New Roman" w:cs="Times New Roman"/>
          <w:noProof/>
          <w:lang w:val="en-US"/>
        </w:rPr>
        <w:t>[cited 2016 Aug 16]. Available from: http://ww3.essalud.gob.pe:8080/riid/portal.html</w:t>
      </w:r>
    </w:p>
    <w:p w14:paraId="6816CADA"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14. </w:t>
      </w:r>
      <w:r w:rsidRPr="00262D6E">
        <w:rPr>
          <w:rFonts w:ascii="Times New Roman" w:eastAsia="Times New Roman" w:hAnsi="Times New Roman"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4D70F3FF"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AD071F">
        <w:rPr>
          <w:rFonts w:ascii="Times New Roman" w:eastAsia="Times New Roman" w:hAnsi="Times New Roman" w:cs="Times New Roman"/>
          <w:noProof/>
          <w:lang w:val="en-US"/>
        </w:rPr>
        <w:t xml:space="preserve">15. </w:t>
      </w:r>
      <w:r w:rsidRPr="00AD071F">
        <w:rPr>
          <w:rFonts w:ascii="Times New Roman" w:eastAsia="Times New Roman" w:hAnsi="Times New Roman" w:cs="Times New Roman"/>
          <w:noProof/>
          <w:lang w:val="en-US"/>
        </w:rPr>
        <w:tab/>
        <w:t xml:space="preserve">Health Services Review Council. </w:t>
      </w:r>
      <w:r w:rsidRPr="00262D6E">
        <w:rPr>
          <w:rFonts w:ascii="Times New Roman" w:eastAsia="Times New Roman" w:hAnsi="Times New Roman" w:cs="Times New Roman"/>
          <w:noProof/>
          <w:lang w:val="en-US"/>
        </w:rPr>
        <w:t>Guide to Complaint Handling in Health Care Services. 2005; Available from: http://www.health.vic.gov.au/hsc/downloads/complaints_handling.pdf</w:t>
      </w:r>
    </w:p>
    <w:p w14:paraId="014D5F92"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AD071F">
        <w:rPr>
          <w:rFonts w:ascii="Times New Roman" w:eastAsia="Times New Roman" w:hAnsi="Times New Roman" w:cs="Times New Roman"/>
          <w:noProof/>
          <w:lang w:val="en-US"/>
        </w:rPr>
        <w:t xml:space="preserve">16. </w:t>
      </w:r>
      <w:r w:rsidRPr="00AD071F">
        <w:rPr>
          <w:rFonts w:ascii="Times New Roman" w:eastAsia="Times New Roman" w:hAnsi="Times New Roman" w:cs="Times New Roman"/>
          <w:noProof/>
          <w:lang w:val="en-US"/>
        </w:rPr>
        <w:tab/>
        <w:t xml:space="preserve">International Organization for Standardization. </w:t>
      </w:r>
      <w:r w:rsidRPr="00262D6E">
        <w:rPr>
          <w:rFonts w:ascii="Times New Roman" w:eastAsia="Times New Roman" w:hAnsi="Times New Roman" w:cs="Times New Roman"/>
          <w:noProof/>
          <w:lang w:val="en-US"/>
        </w:rPr>
        <w:t xml:space="preserve">ISO 9241-210: Ergonomics of human–system interaction - Human-centred design for interactive systems. Int Organ Stand. 2010;2010:32. </w:t>
      </w:r>
    </w:p>
    <w:p w14:paraId="10582707"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17. </w:t>
      </w:r>
      <w:r w:rsidRPr="00262D6E">
        <w:rPr>
          <w:rFonts w:ascii="Times New Roman" w:eastAsia="Times New Roman" w:hAnsi="Times New Roman" w:cs="Times New Roman"/>
          <w:noProof/>
          <w:lang w:val="en-US"/>
        </w:rPr>
        <w:tab/>
        <w:t xml:space="preserve">Noakes Schulze A. User-Centered Design for Information Professionals. Assoc Libr Inf Sci Educ. </w:t>
      </w:r>
    </w:p>
    <w:p w14:paraId="20DDF9DC"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18. </w:t>
      </w:r>
      <w:r w:rsidRPr="00262D6E">
        <w:rPr>
          <w:rFonts w:ascii="Times New Roman" w:eastAsia="Times New Roman" w:hAnsi="Times New Roman" w:cs="Times New Roman"/>
          <w:noProof/>
          <w:lang w:val="en-US"/>
        </w:rPr>
        <w:tab/>
        <w:t xml:space="preserve">Heland M. HANDBOOK OF HUMAN-COMPUTER INTERACTION. 1991. 1135 p. </w:t>
      </w:r>
    </w:p>
    <w:p w14:paraId="7EC72261"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19. </w:t>
      </w:r>
      <w:r w:rsidRPr="00262D6E">
        <w:rPr>
          <w:rFonts w:ascii="Times New Roman" w:eastAsia="Times New Roman" w:hAnsi="Times New Roman" w:cs="Times New Roman"/>
          <w:noProof/>
          <w:lang w:val="en-US"/>
        </w:rPr>
        <w:tab/>
        <w:t>Notes on User Centered Design Process (UCD) [Internet]. [cited 2017 May 24]. Available from: https://www.w3.org/WAI/redesign/ucd</w:t>
      </w:r>
    </w:p>
    <w:p w14:paraId="387EE74D"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20. </w:t>
      </w:r>
      <w:r w:rsidRPr="00262D6E">
        <w:rPr>
          <w:rFonts w:ascii="Times New Roman" w:eastAsia="Times New Roman" w:hAnsi="Times New Roman" w:cs="Times New Roman"/>
          <w:noProof/>
          <w:lang w:val="en-US"/>
        </w:rPr>
        <w:tab/>
        <w:t>What Is User Centered Design (UCD) Approach ? [Internet]. [cited 2017 May 24]. Available from: https://think360studio.com/what-is-user-centered-design-approach/</w:t>
      </w:r>
    </w:p>
    <w:p w14:paraId="777C412C"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21. </w:t>
      </w:r>
      <w:r w:rsidRPr="00262D6E">
        <w:rPr>
          <w:rFonts w:ascii="Times New Roman" w:eastAsia="Times New Roman" w:hAnsi="Times New Roman" w:cs="Times New Roman"/>
          <w:noProof/>
          <w:lang w:val="en-US"/>
        </w:rPr>
        <w:tab/>
        <w:t>Describe the User Centered Design methodology [Internet]. [cited 2017 May 24]. Available from: http://www.modernanalyst.com/Careers/InterviewQuestions/tabid/128/ID/2191/</w:t>
      </w:r>
      <w:r w:rsidRPr="00262D6E">
        <w:rPr>
          <w:rFonts w:ascii="Times New Roman" w:eastAsia="Times New Roman" w:hAnsi="Times New Roman" w:cs="Times New Roman"/>
          <w:noProof/>
          <w:lang w:val="en-US"/>
        </w:rPr>
        <w:lastRenderedPageBreak/>
        <w:t>Describe-the-User-Centered-Design-methodology.aspx</w:t>
      </w:r>
    </w:p>
    <w:p w14:paraId="74DD2AC5"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22. </w:t>
      </w:r>
      <w:r w:rsidRPr="00262D6E">
        <w:rPr>
          <w:rFonts w:ascii="Times New Roman" w:eastAsia="Times New Roman" w:hAnsi="Times New Roman" w:cs="Times New Roman"/>
          <w:noProof/>
        </w:rPr>
        <w:tab/>
        <w:t xml:space="preserve">La dolorosa falta de UX en Latinoamérica | Blogs | Gestión [Internet]. </w:t>
      </w:r>
      <w:r w:rsidRPr="00AD071F">
        <w:rPr>
          <w:rFonts w:ascii="Times New Roman" w:eastAsia="Times New Roman" w:hAnsi="Times New Roman" w:cs="Times New Roman"/>
          <w:noProof/>
          <w:lang w:val="en-US"/>
        </w:rPr>
        <w:t xml:space="preserve">[cited 2018 Jan 23]. </w:t>
      </w:r>
      <w:r w:rsidRPr="00262D6E">
        <w:rPr>
          <w:rFonts w:ascii="Times New Roman" w:eastAsia="Times New Roman" w:hAnsi="Times New Roman" w:cs="Times New Roman"/>
          <w:noProof/>
          <w:lang w:val="en-US"/>
        </w:rPr>
        <w:t>Available from: https://gestion.pe/blog/la-economia-de-la-experiencia/2017/05/la-dolorosa-falta-de-ux-en-latinoamerica.html</w:t>
      </w:r>
    </w:p>
    <w:p w14:paraId="63BEB615"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23. </w:t>
      </w:r>
      <w:r w:rsidRPr="00262D6E">
        <w:rPr>
          <w:rFonts w:ascii="Times New Roman" w:eastAsia="Times New Roman" w:hAnsi="Times New Roman" w:cs="Times New Roman"/>
          <w:noProof/>
          <w:lang w:val="en-US"/>
        </w:rPr>
        <w:tab/>
        <w:t>Vía BCP [Internet]. [cited 2018 Jan 23]. Available from: https://www.viabcp.com/wps/portal/</w:t>
      </w:r>
    </w:p>
    <w:p w14:paraId="265C40D6" w14:textId="77777777" w:rsidR="00C35DCA" w:rsidRPr="00AD071F"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24. </w:t>
      </w:r>
      <w:r w:rsidRPr="00262D6E">
        <w:rPr>
          <w:rFonts w:ascii="Times New Roman" w:eastAsia="Times New Roman" w:hAnsi="Times New Roman" w:cs="Times New Roman"/>
          <w:noProof/>
        </w:rPr>
        <w:tab/>
        <w:t xml:space="preserve">El tiempo vale más que el dinero - Interbank [Internet]. </w:t>
      </w:r>
      <w:r w:rsidRPr="00AD071F">
        <w:rPr>
          <w:rFonts w:ascii="Times New Roman" w:eastAsia="Times New Roman" w:hAnsi="Times New Roman" w:cs="Times New Roman"/>
          <w:noProof/>
          <w:lang w:val="en-US"/>
        </w:rPr>
        <w:t>[cited 2018 Jan 23]. Available from: https://interbank.pe/</w:t>
      </w:r>
    </w:p>
    <w:p w14:paraId="3C301939"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25. </w:t>
      </w:r>
      <w:r w:rsidRPr="00262D6E">
        <w:rPr>
          <w:rFonts w:ascii="Times New Roman" w:eastAsia="Times New Roman" w:hAnsi="Times New Roman" w:cs="Times New Roman"/>
          <w:noProof/>
        </w:rPr>
        <w:tab/>
        <w:t xml:space="preserve">Ventas por internet en el Perú se duplicaron en el 2016 - eleconomistaamerica.pe [Internet]. </w:t>
      </w:r>
      <w:r w:rsidRPr="00262D6E">
        <w:rPr>
          <w:rFonts w:ascii="Times New Roman" w:eastAsia="Times New Roman" w:hAnsi="Times New Roman" w:cs="Times New Roman"/>
          <w:noProof/>
          <w:lang w:val="en-US"/>
        </w:rPr>
        <w:t>[cited 2018 Jan 23]. Available from: http://www.eleconomistaamerica.pe/economia-eAm-peru/noticias/8365122/05/17/Ventas-por-internet-en-el-Peru-se-duplicaron-en-el-2016.html</w:t>
      </w:r>
    </w:p>
    <w:p w14:paraId="1C44847D"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26. </w:t>
      </w:r>
      <w:r w:rsidRPr="00262D6E">
        <w:rPr>
          <w:rFonts w:ascii="Times New Roman" w:eastAsia="Times New Roman" w:hAnsi="Times New Roman" w:cs="Times New Roman"/>
          <w:noProof/>
        </w:rPr>
        <w:tab/>
        <w:t xml:space="preserve">Gob.pe, y el reto de un Estado simple, digital y humano | La Hora de la Transformación [Internet]. </w:t>
      </w:r>
      <w:r w:rsidRPr="00AD071F">
        <w:rPr>
          <w:rFonts w:ascii="Times New Roman" w:eastAsia="Times New Roman" w:hAnsi="Times New Roman" w:cs="Times New Roman"/>
          <w:noProof/>
          <w:lang w:val="en-US"/>
        </w:rPr>
        <w:t xml:space="preserve">[cited 2018 Jan 23]. </w:t>
      </w:r>
      <w:r w:rsidRPr="00262D6E">
        <w:rPr>
          <w:rFonts w:ascii="Times New Roman" w:eastAsia="Times New Roman" w:hAnsi="Times New Roman" w:cs="Times New Roman"/>
          <w:noProof/>
          <w:lang w:val="en-US"/>
        </w:rPr>
        <w:t>Available from: http://semanaeconomica.com/caso/gob-pe-y-el-reto-de-un-estado-simple-digital-y-humano/</w:t>
      </w:r>
    </w:p>
    <w:p w14:paraId="0B9B6EA7"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AD071F">
        <w:rPr>
          <w:rFonts w:ascii="Times New Roman" w:eastAsia="Times New Roman" w:hAnsi="Times New Roman" w:cs="Times New Roman"/>
          <w:noProof/>
        </w:rPr>
        <w:t xml:space="preserve">27. </w:t>
      </w:r>
      <w:r w:rsidRPr="00AD071F">
        <w:rPr>
          <w:rFonts w:ascii="Times New Roman" w:eastAsia="Times New Roman" w:hAnsi="Times New Roman" w:cs="Times New Roman"/>
          <w:noProof/>
        </w:rPr>
        <w:tab/>
        <w:t xml:space="preserve">Detrás de Gob.pe - gob.pe [Internet]. </w:t>
      </w:r>
      <w:r w:rsidRPr="00262D6E">
        <w:rPr>
          <w:rFonts w:ascii="Times New Roman" w:eastAsia="Times New Roman" w:hAnsi="Times New Roman" w:cs="Times New Roman"/>
          <w:noProof/>
          <w:lang w:val="en-US"/>
        </w:rPr>
        <w:t>[cited 2018 Jan 23]. Available from: https://blog.gob.pe/post/167955522714/detrás-de-gobpe</w:t>
      </w:r>
    </w:p>
    <w:p w14:paraId="64F0BBD5"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28. </w:t>
      </w:r>
      <w:r w:rsidRPr="00262D6E">
        <w:rPr>
          <w:rFonts w:ascii="Times New Roman" w:eastAsia="Times New Roman" w:hAnsi="Times New Roman" w:cs="Times New Roman"/>
          <w:noProof/>
          <w:lang w:val="en-US"/>
        </w:rPr>
        <w:tab/>
        <w:t>HIT Implementation Strategies and User-Centered Design [Internet]. [cited 2017 May 29]. Available from: http://pinnacle-center.com/hit-implementation-strategies-and-user-centered-design/</w:t>
      </w:r>
    </w:p>
    <w:p w14:paraId="0262B8F1"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29. </w:t>
      </w:r>
      <w:r w:rsidRPr="00262D6E">
        <w:rPr>
          <w:rFonts w:ascii="Times New Roman" w:eastAsia="Times New Roman" w:hAnsi="Times New Roman"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14:paraId="205DB1DF"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30. </w:t>
      </w:r>
      <w:r w:rsidRPr="00262D6E">
        <w:rPr>
          <w:rFonts w:ascii="Times New Roman" w:eastAsia="Times New Roman" w:hAnsi="Times New Roman" w:cs="Times New Roman"/>
          <w:noProof/>
          <w:lang w:val="en-US"/>
        </w:rPr>
        <w:tab/>
        <w:t>De Vito Dabbs A, Myers BA, Mc Curry KR, Dunbar-Jacob J, Hawkins RP, Begey A, et al. User-Centered Design and Interactive Health Technologies for Patients. [cited 2017 May 29]; Available from: https://www.ncbi.nlm.nih.gov/pmc/articles/PMC2818536/pdf/nihms-160722.pdf</w:t>
      </w:r>
    </w:p>
    <w:p w14:paraId="457D73F5"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rPr>
      </w:pPr>
      <w:r w:rsidRPr="00262D6E">
        <w:rPr>
          <w:rFonts w:ascii="Times New Roman" w:eastAsia="Times New Roman" w:hAnsi="Times New Roman" w:cs="Times New Roman"/>
          <w:noProof/>
        </w:rPr>
        <w:t xml:space="preserve">31. </w:t>
      </w:r>
      <w:r w:rsidRPr="00262D6E">
        <w:rPr>
          <w:rFonts w:ascii="Times New Roman" w:eastAsia="Times New Roman" w:hAnsi="Times New Roman" w:cs="Times New Roman"/>
          <w:noProof/>
        </w:rPr>
        <w:tab/>
        <w:t xml:space="preserve">11- Plataforma de Información y Difusión_1.qvw [Internet]. [cited 2017 Mar 20]. Available from: http://bi.susalud.gob.pe/geoqlik/proxy/QvAJAXZfc/opendoc.htm?document=QV Produccion%2F11- Plataforma de Información y </w:t>
      </w:r>
      <w:r w:rsidRPr="00262D6E">
        <w:rPr>
          <w:rFonts w:ascii="Times New Roman" w:eastAsia="Times New Roman" w:hAnsi="Times New Roman" w:cs="Times New Roman"/>
          <w:noProof/>
        </w:rPr>
        <w:lastRenderedPageBreak/>
        <w:t>Difusión_1.qvw&amp;host=QVS%40srvqlikias&amp;anonymous=true</w:t>
      </w:r>
    </w:p>
    <w:p w14:paraId="78D65478"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32. </w:t>
      </w:r>
      <w:r w:rsidRPr="00262D6E">
        <w:rPr>
          <w:rFonts w:ascii="Times New Roman" w:eastAsia="Times New Roman" w:hAnsi="Times New Roman" w:cs="Times New Roman"/>
          <w:noProof/>
        </w:rPr>
        <w:tab/>
        <w:t xml:space="preserve">Seguro Integral de Salud - Microsoft Power BI [Internet]. </w:t>
      </w:r>
      <w:r w:rsidRPr="00262D6E">
        <w:rPr>
          <w:rFonts w:ascii="Times New Roman" w:eastAsia="Times New Roman" w:hAnsi="Times New Roman" w:cs="Times New Roman"/>
          <w:noProof/>
          <w:lang w:val="en-US"/>
        </w:rPr>
        <w:t>[cited 2018 Jan 23]. Available from: https://app.powerbi.com/view?r=eyJrIjoiNTljNzlmMTUtM2Y5NS00M2FjLWIwMGUtZmE0MDFhMWI5OGZjIiwidCI6IjZmZTkxN2VlLWQ5OWMtNGJmNy05OGQ1LThhOTUyYTE3NzhjNCIsImMiOjR9</w:t>
      </w:r>
    </w:p>
    <w:p w14:paraId="517370F6"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lang w:val="en-US"/>
        </w:rPr>
        <w:t xml:space="preserve">33. </w:t>
      </w:r>
      <w:r w:rsidRPr="00262D6E">
        <w:rPr>
          <w:rFonts w:ascii="Times New Roman" w:eastAsia="Times New Roman" w:hAnsi="Times New Roman" w:cs="Times New Roman"/>
          <w:noProof/>
          <w:lang w:val="en-US"/>
        </w:rPr>
        <w:tab/>
        <w:t>BPM PAC | Consulta [Internet]. [cited 2017 Mar 14]. Available from: http://app17.susalud.gob.pe/formulario_consulta/</w:t>
      </w:r>
    </w:p>
    <w:p w14:paraId="54C16076"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34. </w:t>
      </w:r>
      <w:r w:rsidRPr="00262D6E">
        <w:rPr>
          <w:rFonts w:ascii="Times New Roman" w:eastAsia="Times New Roman" w:hAnsi="Times New Roman" w:cs="Times New Roman"/>
          <w:noProof/>
        </w:rPr>
        <w:tab/>
        <w:t xml:space="preserve">SUSALUD CONTIGO - Aplicaciones de Android en Google Play [Internet]. </w:t>
      </w:r>
      <w:r w:rsidRPr="00262D6E">
        <w:rPr>
          <w:rFonts w:ascii="Times New Roman" w:eastAsia="Times New Roman" w:hAnsi="Times New Roman" w:cs="Times New Roman"/>
          <w:noProof/>
          <w:lang w:val="en-US"/>
        </w:rPr>
        <w:t>[cited 2017 Mar 14]. Available from: https://play.google.com/store/apps/details?id=pe.gob.susalud.servicio&amp;hl=es</w:t>
      </w:r>
    </w:p>
    <w:p w14:paraId="199E7991" w14:textId="77777777" w:rsidR="00C35DCA" w:rsidRPr="00262D6E" w:rsidRDefault="00C35DCA" w:rsidP="00262D6E">
      <w:pPr>
        <w:widowControl w:val="0"/>
        <w:autoSpaceDE w:val="0"/>
        <w:autoSpaceDN w:val="0"/>
        <w:adjustRightInd w:val="0"/>
        <w:spacing w:line="360" w:lineRule="auto"/>
        <w:ind w:left="640" w:hanging="640"/>
        <w:rPr>
          <w:rFonts w:ascii="Times New Roman" w:eastAsia="Times New Roman" w:hAnsi="Times New Roman" w:cs="Times New Roman"/>
          <w:noProof/>
          <w:lang w:val="en-US"/>
        </w:rPr>
      </w:pPr>
      <w:r w:rsidRPr="00262D6E">
        <w:rPr>
          <w:rFonts w:ascii="Times New Roman" w:eastAsia="Times New Roman" w:hAnsi="Times New Roman" w:cs="Times New Roman"/>
          <w:noProof/>
        </w:rPr>
        <w:t xml:space="preserve">35. </w:t>
      </w:r>
      <w:r w:rsidRPr="00262D6E">
        <w:rPr>
          <w:rFonts w:ascii="Times New Roman" w:eastAsia="Times New Roman" w:hAnsi="Times New Roman" w:cs="Times New Roman"/>
          <w:noProof/>
        </w:rPr>
        <w:tab/>
        <w:t xml:space="preserve">SUSALUD | MÁS DE 10 MIL USUARIOS UTILIZAN APP SUSALUD CONTIGO [Internet]. </w:t>
      </w:r>
      <w:r w:rsidRPr="00262D6E">
        <w:rPr>
          <w:rFonts w:ascii="Times New Roman" w:eastAsia="Times New Roman" w:hAnsi="Times New Roman"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6FAA7C53" w14:textId="77777777" w:rsidR="00C35DCA" w:rsidRPr="00262D6E" w:rsidRDefault="00C35DCA" w:rsidP="00262D6E">
      <w:pPr>
        <w:widowControl w:val="0"/>
        <w:autoSpaceDE w:val="0"/>
        <w:autoSpaceDN w:val="0"/>
        <w:adjustRightInd w:val="0"/>
        <w:spacing w:line="360" w:lineRule="auto"/>
        <w:ind w:left="640" w:hanging="640"/>
        <w:rPr>
          <w:rFonts w:ascii="Times New Roman" w:hAnsi="Times New Roman" w:cs="Times New Roman"/>
          <w:noProof/>
        </w:rPr>
      </w:pPr>
      <w:r w:rsidRPr="00262D6E">
        <w:rPr>
          <w:rFonts w:ascii="Times New Roman" w:eastAsia="Times New Roman" w:hAnsi="Times New Roman" w:cs="Times New Roman"/>
          <w:noProof/>
          <w:lang w:val="en-US"/>
        </w:rPr>
        <w:t xml:space="preserve">36. </w:t>
      </w:r>
      <w:r w:rsidRPr="00262D6E">
        <w:rPr>
          <w:rFonts w:ascii="Times New Roman" w:eastAsia="Times New Roman" w:hAnsi="Times New Roman" w:cs="Times New Roman"/>
          <w:noProof/>
          <w:lang w:val="en-US"/>
        </w:rPr>
        <w:tab/>
        <w:t xml:space="preserve">Dowding DW, Merrill JA. Heuristics for Evaluation of Dashboard Visualizations Heuristic Evaluation Checklist for Dashboard Visualizations Does every screen have a title or Please circle the overall severity rating for this usability factor : Problem. </w:t>
      </w:r>
      <w:r w:rsidRPr="00262D6E">
        <w:rPr>
          <w:rFonts w:ascii="Times New Roman" w:eastAsia="Times New Roman" w:hAnsi="Times New Roman" w:cs="Times New Roman"/>
          <w:noProof/>
        </w:rPr>
        <w:t xml:space="preserve">2017;1–11. </w:t>
      </w:r>
    </w:p>
    <w:p w14:paraId="03179C7B" w14:textId="46294D67" w:rsidR="00121596" w:rsidRPr="00AD071F" w:rsidRDefault="00121596" w:rsidP="00262D6E">
      <w:pPr>
        <w:widowControl w:val="0"/>
        <w:autoSpaceDE w:val="0"/>
        <w:autoSpaceDN w:val="0"/>
        <w:adjustRightInd w:val="0"/>
        <w:spacing w:line="360" w:lineRule="auto"/>
        <w:ind w:left="640" w:hanging="640"/>
        <w:rPr>
          <w:rFonts w:ascii="Times New Roman" w:hAnsi="Times New Roman" w:cs="Times New Roman"/>
          <w:b/>
        </w:rPr>
      </w:pPr>
      <w:r w:rsidRPr="00262D6E">
        <w:rPr>
          <w:rFonts w:ascii="Times New Roman" w:hAnsi="Times New Roman" w:cs="Times New Roman"/>
          <w:lang w:val="es-ES"/>
        </w:rPr>
        <w:fldChar w:fldCharType="end"/>
      </w:r>
    </w:p>
    <w:p w14:paraId="73FCAED1" w14:textId="77777777" w:rsidR="00161D0F" w:rsidRPr="00AD071F" w:rsidRDefault="00161D0F" w:rsidP="00262D6E">
      <w:pPr>
        <w:spacing w:line="360" w:lineRule="auto"/>
        <w:jc w:val="both"/>
        <w:rPr>
          <w:rFonts w:ascii="Times New Roman" w:hAnsi="Times New Roman" w:cs="Times New Roman"/>
        </w:rPr>
      </w:pPr>
    </w:p>
    <w:p w14:paraId="3FCB8116" w14:textId="77777777" w:rsidR="00161D0F" w:rsidRPr="00AD071F" w:rsidRDefault="00161D0F" w:rsidP="00262D6E">
      <w:pPr>
        <w:spacing w:line="360" w:lineRule="auto"/>
        <w:jc w:val="both"/>
        <w:rPr>
          <w:rFonts w:ascii="Times New Roman" w:hAnsi="Times New Roman" w:cs="Times New Roman"/>
        </w:rPr>
      </w:pPr>
    </w:p>
    <w:p w14:paraId="7D23F7E3" w14:textId="77777777" w:rsidR="00161D0F" w:rsidRPr="00AD071F" w:rsidRDefault="00161D0F" w:rsidP="00262D6E">
      <w:pPr>
        <w:spacing w:line="360" w:lineRule="auto"/>
        <w:jc w:val="both"/>
        <w:rPr>
          <w:rFonts w:ascii="Times New Roman" w:hAnsi="Times New Roman" w:cs="Times New Roman"/>
        </w:rPr>
      </w:pPr>
    </w:p>
    <w:p w14:paraId="67E9C9EE" w14:textId="77777777" w:rsidR="00161D0F" w:rsidRPr="00AD071F" w:rsidRDefault="00161D0F" w:rsidP="00262D6E">
      <w:pPr>
        <w:spacing w:line="360" w:lineRule="auto"/>
        <w:jc w:val="both"/>
        <w:rPr>
          <w:rFonts w:ascii="Times New Roman" w:hAnsi="Times New Roman" w:cs="Times New Roman"/>
        </w:rPr>
      </w:pPr>
    </w:p>
    <w:p w14:paraId="0EF4A314" w14:textId="77777777" w:rsidR="00161D0F" w:rsidRPr="00AD071F" w:rsidRDefault="00161D0F" w:rsidP="00262D6E">
      <w:pPr>
        <w:spacing w:line="360" w:lineRule="auto"/>
        <w:jc w:val="both"/>
        <w:rPr>
          <w:rFonts w:ascii="Times New Roman" w:hAnsi="Times New Roman" w:cs="Times New Roman"/>
        </w:rPr>
      </w:pPr>
    </w:p>
    <w:p w14:paraId="5A20F428" w14:textId="77777777" w:rsidR="00161D0F" w:rsidRPr="00AD071F" w:rsidRDefault="00161D0F" w:rsidP="00262D6E">
      <w:pPr>
        <w:spacing w:line="360" w:lineRule="auto"/>
        <w:jc w:val="both"/>
        <w:rPr>
          <w:rFonts w:ascii="Times New Roman" w:hAnsi="Times New Roman" w:cs="Times New Roman"/>
        </w:rPr>
      </w:pPr>
    </w:p>
    <w:p w14:paraId="3D437DB8" w14:textId="77777777" w:rsidR="00161D0F" w:rsidRPr="00AD071F" w:rsidRDefault="00161D0F" w:rsidP="00262D6E">
      <w:pPr>
        <w:spacing w:line="360" w:lineRule="auto"/>
        <w:jc w:val="both"/>
        <w:rPr>
          <w:rFonts w:ascii="Times New Roman" w:hAnsi="Times New Roman" w:cs="Times New Roman"/>
        </w:rPr>
      </w:pPr>
    </w:p>
    <w:p w14:paraId="613AD7DB" w14:textId="77777777" w:rsidR="00161D0F" w:rsidRPr="00AD071F" w:rsidRDefault="00161D0F" w:rsidP="00262D6E">
      <w:pPr>
        <w:spacing w:line="360" w:lineRule="auto"/>
        <w:jc w:val="both"/>
        <w:rPr>
          <w:rFonts w:ascii="Times New Roman" w:hAnsi="Times New Roman" w:cs="Times New Roman"/>
        </w:rPr>
      </w:pPr>
    </w:p>
    <w:p w14:paraId="2977C87F" w14:textId="77777777" w:rsidR="00161D0F" w:rsidRPr="00AD071F" w:rsidRDefault="00161D0F" w:rsidP="00262D6E">
      <w:pPr>
        <w:spacing w:line="360" w:lineRule="auto"/>
        <w:jc w:val="both"/>
        <w:rPr>
          <w:rFonts w:ascii="Times New Roman" w:hAnsi="Times New Roman" w:cs="Times New Roman"/>
        </w:rPr>
      </w:pPr>
    </w:p>
    <w:p w14:paraId="49642305" w14:textId="77777777" w:rsidR="00A12DD0" w:rsidRPr="00262D6E" w:rsidRDefault="00A12DD0" w:rsidP="00262D6E">
      <w:pPr>
        <w:pStyle w:val="Ttulo1"/>
        <w:spacing w:line="360" w:lineRule="auto"/>
        <w:rPr>
          <w:rFonts w:cs="Times New Roman"/>
          <w:szCs w:val="24"/>
        </w:rPr>
      </w:pPr>
      <w:r w:rsidRPr="00262D6E">
        <w:rPr>
          <w:rFonts w:cs="Times New Roman"/>
          <w:szCs w:val="24"/>
        </w:rPr>
        <w:lastRenderedPageBreak/>
        <w:t>Anexos</w:t>
      </w:r>
    </w:p>
    <w:p w14:paraId="07A954D6" w14:textId="77777777" w:rsidR="00161D0F" w:rsidRPr="00262D6E" w:rsidRDefault="00161D0F" w:rsidP="00262D6E">
      <w:pPr>
        <w:spacing w:line="360" w:lineRule="auto"/>
        <w:jc w:val="both"/>
        <w:rPr>
          <w:rFonts w:ascii="Times New Roman" w:hAnsi="Times New Roman" w:cs="Times New Roman"/>
          <w:lang w:val="es-ES"/>
        </w:rPr>
      </w:pPr>
    </w:p>
    <w:p w14:paraId="5162C877" w14:textId="77777777" w:rsidR="00161D0F" w:rsidRPr="00262D6E" w:rsidRDefault="00161D0F" w:rsidP="00262D6E">
      <w:pPr>
        <w:pStyle w:val="Ttulo2"/>
        <w:spacing w:line="360" w:lineRule="auto"/>
        <w:rPr>
          <w:rFonts w:cs="Times New Roman"/>
          <w:szCs w:val="24"/>
        </w:rPr>
      </w:pPr>
      <w:r w:rsidRPr="00262D6E">
        <w:rPr>
          <w:rFonts w:cs="Times New Roman"/>
          <w:szCs w:val="24"/>
        </w:rPr>
        <w:t>Anexo 1</w:t>
      </w:r>
    </w:p>
    <w:p w14:paraId="55B15D36" w14:textId="145D9902" w:rsidR="00161D0F" w:rsidRPr="00262D6E" w:rsidRDefault="00161D0F" w:rsidP="00262D6E">
      <w:pPr>
        <w:spacing w:line="360" w:lineRule="auto"/>
        <w:jc w:val="both"/>
        <w:rPr>
          <w:rFonts w:ascii="Times New Roman" w:hAnsi="Times New Roman" w:cs="Times New Roman"/>
          <w:b/>
        </w:rPr>
      </w:pPr>
      <w:r w:rsidRPr="00262D6E">
        <w:rPr>
          <w:rFonts w:ascii="Times New Roman" w:hAnsi="Times New Roman" w:cs="Times New Roman"/>
          <w:b/>
          <w:bCs/>
        </w:rPr>
        <w:t>Conse</w:t>
      </w:r>
      <w:r w:rsidR="00000DBF" w:rsidRPr="00262D6E">
        <w:rPr>
          <w:rFonts w:ascii="Times New Roman" w:hAnsi="Times New Roman" w:cs="Times New Roman"/>
          <w:b/>
          <w:bCs/>
        </w:rPr>
        <w:t>ntimiento Informado del usuario</w:t>
      </w:r>
      <w:r w:rsidRPr="00262D6E">
        <w:rPr>
          <w:rFonts w:ascii="Times New Roman" w:hAnsi="Times New Roman" w:cs="Times New Roman"/>
          <w:b/>
          <w:bCs/>
        </w:rPr>
        <w:t xml:space="preserve"> final para realizar entrevistas a profundidad</w:t>
      </w:r>
      <w:r w:rsidR="007B7445" w:rsidRPr="00262D6E">
        <w:rPr>
          <w:rFonts w:ascii="Times New Roman" w:hAnsi="Times New Roman" w:cs="Times New Roman"/>
          <w:b/>
          <w:bCs/>
        </w:rPr>
        <w:t>.</w:t>
      </w:r>
    </w:p>
    <w:p w14:paraId="1051D49C" w14:textId="77777777" w:rsidR="00161D0F" w:rsidRPr="00262D6E" w:rsidRDefault="00161D0F" w:rsidP="00262D6E">
      <w:pPr>
        <w:pBdr>
          <w:bottom w:val="single" w:sz="12" w:space="1" w:color="auto"/>
        </w:pBdr>
        <w:spacing w:line="360" w:lineRule="auto"/>
        <w:jc w:val="both"/>
        <w:rPr>
          <w:rFonts w:ascii="Times New Roman" w:hAnsi="Times New Roman" w:cs="Times New Roman"/>
          <w:b/>
          <w:bCs/>
        </w:rPr>
      </w:pPr>
    </w:p>
    <w:p w14:paraId="2E561F0B"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Instituciones</w:t>
      </w:r>
      <w:r w:rsidRPr="00262D6E">
        <w:rPr>
          <w:rFonts w:ascii="Times New Roman" w:hAnsi="Times New Roman" w:cs="Times New Roman"/>
        </w:rPr>
        <w:tab/>
        <w:t>: Universidad Cayetano Heredia – UPCH</w:t>
      </w:r>
    </w:p>
    <w:p w14:paraId="38F1AF94" w14:textId="77777777"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Investigadores</w:t>
      </w:r>
      <w:r w:rsidRPr="00262D6E">
        <w:rPr>
          <w:rFonts w:ascii="Times New Roman" w:hAnsi="Times New Roman" w:cs="Times New Roman"/>
        </w:rPr>
        <w:tab/>
        <w:t xml:space="preserve">: </w:t>
      </w:r>
      <w:r w:rsidRPr="00262D6E">
        <w:rPr>
          <w:rFonts w:ascii="Times New Roman" w:hAnsi="Times New Roman" w:cs="Times New Roman"/>
          <w:bCs/>
        </w:rPr>
        <w:t>Regina Casanova Pérez (UPCH)</w:t>
      </w:r>
    </w:p>
    <w:p w14:paraId="2AE99EA7" w14:textId="77777777" w:rsidR="00161D0F" w:rsidRPr="00262D6E" w:rsidRDefault="00161D0F" w:rsidP="00262D6E">
      <w:pPr>
        <w:pBdr>
          <w:bottom w:val="single" w:sz="12" w:space="0" w:color="auto"/>
        </w:pBdr>
        <w:spacing w:line="360" w:lineRule="auto"/>
        <w:ind w:left="1416" w:hanging="1416"/>
        <w:jc w:val="both"/>
        <w:rPr>
          <w:rFonts w:ascii="Times New Roman" w:hAnsi="Times New Roman" w:cs="Times New Roman"/>
        </w:rPr>
      </w:pPr>
      <w:r w:rsidRPr="00262D6E">
        <w:rPr>
          <w:rFonts w:ascii="Times New Roman" w:hAnsi="Times New Roman" w:cs="Times New Roman"/>
        </w:rPr>
        <w:t>Título</w:t>
      </w:r>
      <w:r w:rsidRPr="00262D6E">
        <w:rPr>
          <w:rFonts w:ascii="Times New Roman" w:hAnsi="Times New Roman" w:cs="Times New Roman"/>
        </w:rPr>
        <w:tab/>
        <w:t>: Diseño Centrado en el Usuario en un Sistema de Gestión de Reclamos para el Sistema de Salud del Perú</w:t>
      </w:r>
      <w:r w:rsidRPr="00262D6E">
        <w:rPr>
          <w:rFonts w:ascii="Times New Roman" w:hAnsi="Times New Roman" w:cs="Times New Roman"/>
        </w:rPr>
        <w:tab/>
      </w:r>
    </w:p>
    <w:p w14:paraId="5F7836FF" w14:textId="77777777" w:rsidR="00161D0F" w:rsidRPr="00262D6E" w:rsidRDefault="00161D0F" w:rsidP="00262D6E">
      <w:pPr>
        <w:spacing w:line="360" w:lineRule="auto"/>
        <w:jc w:val="both"/>
        <w:rPr>
          <w:rFonts w:ascii="Times New Roman" w:hAnsi="Times New Roman" w:cs="Times New Roman"/>
          <w:b/>
          <w:bCs/>
        </w:rPr>
      </w:pPr>
    </w:p>
    <w:p w14:paraId="21E2B5AC"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Propósito del Estudio:</w:t>
      </w:r>
    </w:p>
    <w:p w14:paraId="11604394" w14:textId="3F9EE45D"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Lo estamos invitando a participar del estudio llamado Diseño Centrado en el Usuario en un Sistema de Gestión de Reclamos para el Sistema de Salud del Perú</w:t>
      </w:r>
      <w:r w:rsidR="007B7445" w:rsidRPr="00262D6E">
        <w:rPr>
          <w:rFonts w:ascii="Times New Roman" w:hAnsi="Times New Roman" w:cs="Times New Roman"/>
        </w:rPr>
        <w:t>.</w:t>
      </w:r>
      <w:r w:rsidRPr="00262D6E">
        <w:rPr>
          <w:rFonts w:ascii="Times New Roman" w:hAnsi="Times New Roman" w:cs="Times New Roman"/>
        </w:rPr>
        <w:t xml:space="preserve"> Este es un estudio desarrollado por investigadores de la Universidad Peruana Cayetano Heredia - UPCH</w:t>
      </w:r>
      <w:r w:rsidR="007B7445" w:rsidRPr="00262D6E">
        <w:rPr>
          <w:rFonts w:ascii="Times New Roman" w:hAnsi="Times New Roman" w:cs="Times New Roman"/>
        </w:rPr>
        <w:t>.</w:t>
      </w:r>
      <w:r w:rsidRPr="00262D6E">
        <w:rPr>
          <w:rFonts w:ascii="Times New Roman" w:hAnsi="Times New Roman" w:cs="Times New Roman"/>
        </w:rPr>
        <w:t xml:space="preserve"> Este trabajo es financiado por el Programa de </w:t>
      </w:r>
      <w:proofErr w:type="spellStart"/>
      <w:r w:rsidRPr="00262D6E">
        <w:rPr>
          <w:rFonts w:ascii="Times New Roman" w:hAnsi="Times New Roman" w:cs="Times New Roman"/>
        </w:rPr>
        <w:t>CienciActiva</w:t>
      </w:r>
      <w:proofErr w:type="spellEnd"/>
      <w:r w:rsidRPr="00262D6E">
        <w:rPr>
          <w:rFonts w:ascii="Times New Roman" w:hAnsi="Times New Roman" w:cs="Times New Roman"/>
        </w:rPr>
        <w:t xml:space="preserve"> de CONCYTEC</w:t>
      </w:r>
      <w:r w:rsidR="007B7445" w:rsidRPr="00262D6E">
        <w:rPr>
          <w:rFonts w:ascii="Times New Roman" w:hAnsi="Times New Roman" w:cs="Times New Roman"/>
        </w:rPr>
        <w:t>.</w:t>
      </w:r>
      <w:r w:rsidRPr="00262D6E" w:rsidDel="00400B85">
        <w:rPr>
          <w:rFonts w:ascii="Times New Roman" w:hAnsi="Times New Roman" w:cs="Times New Roman"/>
        </w:rPr>
        <w:t xml:space="preserve"> </w:t>
      </w:r>
    </w:p>
    <w:p w14:paraId="350D522B" w14:textId="4BDC1405"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 xml:space="preserve">El objetivo del estudio es diseñar un sistema para manejo y recojo de reclamos en diversas Instituciones Prestadoras de Servicios de Salud (IPRESS), el cual </w:t>
      </w:r>
      <w:proofErr w:type="spellStart"/>
      <w:r w:rsidRPr="00262D6E">
        <w:rPr>
          <w:rFonts w:ascii="Times New Roman" w:hAnsi="Times New Roman" w:cs="Times New Roman"/>
        </w:rPr>
        <w:t>esta</w:t>
      </w:r>
      <w:proofErr w:type="spellEnd"/>
      <w:r w:rsidRPr="00262D6E">
        <w:rPr>
          <w:rFonts w:ascii="Times New Roman" w:hAnsi="Times New Roman" w:cs="Times New Roman"/>
        </w:rPr>
        <w:t xml:space="preserve"> dirigido a diversos usuarios finales del sistema</w:t>
      </w:r>
      <w:r w:rsidR="007B7445" w:rsidRPr="00262D6E">
        <w:rPr>
          <w:rFonts w:ascii="Times New Roman" w:hAnsi="Times New Roman" w:cs="Times New Roman"/>
        </w:rPr>
        <w:t>.</w:t>
      </w:r>
    </w:p>
    <w:p w14:paraId="5B160772" w14:textId="7C2BCDE4"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Su participación en esta entrevista es VOLUNTARIA, nadie puede obligarlo a participar si no lo desea</w:t>
      </w:r>
      <w:r w:rsidR="007B7445" w:rsidRPr="00262D6E">
        <w:rPr>
          <w:rFonts w:ascii="Times New Roman" w:hAnsi="Times New Roman" w:cs="Times New Roman"/>
        </w:rPr>
        <w:t>.</w:t>
      </w:r>
      <w:r w:rsidRPr="00262D6E">
        <w:rPr>
          <w:rFonts w:ascii="Times New Roman" w:hAnsi="Times New Roman" w:cs="Times New Roman"/>
        </w:rPr>
        <w:t xml:space="preserve"> Su decisión de participar o no, no va a afectar sus relaciones con su proveedor de salud ni sus posibilidades de acceder a los beneficios que este estudio pueda ofrecer</w:t>
      </w:r>
      <w:r w:rsidR="007B7445" w:rsidRPr="00262D6E">
        <w:rPr>
          <w:rFonts w:ascii="Times New Roman" w:hAnsi="Times New Roman" w:cs="Times New Roman"/>
        </w:rPr>
        <w:t>.</w:t>
      </w:r>
      <w:r w:rsidRPr="00262D6E">
        <w:rPr>
          <w:rFonts w:ascii="Times New Roman" w:hAnsi="Times New Roman" w:cs="Times New Roman"/>
        </w:rPr>
        <w:t xml:space="preserve"> Debe también saber que toda la información que Ud</w:t>
      </w:r>
      <w:r w:rsidR="007B7445" w:rsidRPr="00262D6E">
        <w:rPr>
          <w:rFonts w:ascii="Times New Roman" w:hAnsi="Times New Roman" w:cs="Times New Roman"/>
        </w:rPr>
        <w:t>.</w:t>
      </w:r>
      <w:r w:rsidRPr="00262D6E">
        <w:rPr>
          <w:rFonts w:ascii="Times New Roman" w:hAnsi="Times New Roman" w:cs="Times New Roman"/>
        </w:rPr>
        <w:t xml:space="preserve"> nos proporcione será guardada CONFIDENCIALMENTE, o sea, sólo será conocida por las personas que trabajan en este estudio y por nadie más</w:t>
      </w:r>
      <w:r w:rsidR="007B7445" w:rsidRPr="00262D6E">
        <w:rPr>
          <w:rFonts w:ascii="Times New Roman" w:hAnsi="Times New Roman" w:cs="Times New Roman"/>
        </w:rPr>
        <w:t>.</w:t>
      </w:r>
      <w:r w:rsidRPr="00262D6E">
        <w:rPr>
          <w:rFonts w:ascii="Times New Roman" w:hAnsi="Times New Roman" w:cs="Times New Roman"/>
        </w:rPr>
        <w:t xml:space="preserve"> </w:t>
      </w:r>
    </w:p>
    <w:p w14:paraId="772899B8" w14:textId="77777777" w:rsidR="00161D0F" w:rsidRPr="00262D6E" w:rsidRDefault="00161D0F" w:rsidP="00262D6E">
      <w:pPr>
        <w:spacing w:line="360" w:lineRule="auto"/>
        <w:jc w:val="both"/>
        <w:rPr>
          <w:rFonts w:ascii="Times New Roman" w:hAnsi="Times New Roman" w:cs="Times New Roman"/>
        </w:rPr>
      </w:pPr>
    </w:p>
    <w:p w14:paraId="6B9E2AF7"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Procedimientos:</w:t>
      </w:r>
    </w:p>
    <w:p w14:paraId="2DE34124" w14:textId="4DA5A56D" w:rsidR="00161D0F" w:rsidRPr="00262D6E" w:rsidRDefault="00161D0F" w:rsidP="00262D6E">
      <w:pPr>
        <w:spacing w:line="360" w:lineRule="auto"/>
        <w:jc w:val="both"/>
        <w:rPr>
          <w:rFonts w:ascii="Times New Roman" w:hAnsi="Times New Roman" w:cs="Times New Roman"/>
        </w:rPr>
      </w:pPr>
      <w:r w:rsidRPr="00262D6E">
        <w:rPr>
          <w:rFonts w:ascii="Times New Roman" w:hAnsi="Times New Roman"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262D6E">
        <w:rPr>
          <w:rFonts w:ascii="Times New Roman" w:hAnsi="Times New Roman" w:cs="Times New Roman"/>
        </w:rPr>
        <w:t>.</w:t>
      </w:r>
      <w:r w:rsidRPr="00262D6E">
        <w:rPr>
          <w:rFonts w:ascii="Times New Roman" w:hAnsi="Times New Roman" w:cs="Times New Roman"/>
        </w:rPr>
        <w:t xml:space="preserve"> Adicionalmente, en la segunda reunión se le pedirá probar prototipos del sistema de información planteado con el fin de recaudar sus opiniones y dificultades</w:t>
      </w:r>
      <w:r w:rsidR="007B7445" w:rsidRPr="00262D6E">
        <w:rPr>
          <w:rFonts w:ascii="Times New Roman" w:hAnsi="Times New Roman" w:cs="Times New Roman"/>
        </w:rPr>
        <w:t>.</w:t>
      </w:r>
      <w:r w:rsidRPr="00262D6E">
        <w:rPr>
          <w:rFonts w:ascii="Times New Roman" w:hAnsi="Times New Roman" w:cs="Times New Roman"/>
        </w:rPr>
        <w:t xml:space="preserve"> Ambas reuniones serán grabadas para el análisis respectivo de sus opiniones</w:t>
      </w:r>
      <w:r w:rsidR="007B7445" w:rsidRPr="00262D6E">
        <w:rPr>
          <w:rFonts w:ascii="Times New Roman" w:hAnsi="Times New Roman" w:cs="Times New Roman"/>
        </w:rPr>
        <w:t>.</w:t>
      </w:r>
    </w:p>
    <w:p w14:paraId="0246BBDA" w14:textId="77777777" w:rsidR="00161D0F" w:rsidRPr="00262D6E" w:rsidRDefault="00161D0F" w:rsidP="00262D6E">
      <w:pPr>
        <w:spacing w:line="360" w:lineRule="auto"/>
        <w:jc w:val="both"/>
        <w:rPr>
          <w:rFonts w:ascii="Times New Roman" w:hAnsi="Times New Roman" w:cs="Times New Roman"/>
          <w:b/>
          <w:bCs/>
        </w:rPr>
      </w:pPr>
    </w:p>
    <w:p w14:paraId="6EA14F64"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Riesgos:</w:t>
      </w:r>
    </w:p>
    <w:p w14:paraId="3D6FAE2F" w14:textId="194507CC"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Al participar de estas entrevistas no incurre en algún riesgo para usted</w:t>
      </w:r>
      <w:r w:rsidR="007B7445" w:rsidRPr="00262D6E">
        <w:rPr>
          <w:rFonts w:ascii="Times New Roman" w:hAnsi="Times New Roman" w:cs="Times New Roman"/>
        </w:rPr>
        <w:t>.</w:t>
      </w:r>
      <w:r w:rsidRPr="00262D6E">
        <w:rPr>
          <w:rFonts w:ascii="Times New Roman" w:hAnsi="Times New Roman" w:cs="Times New Roman"/>
        </w:rPr>
        <w:t xml:space="preserve"> No tiene que participar si no lo desea; y puede retirarse de la entrevista en el momento que usted desee a pesar de haber dado su consentimiento, sin que esto lo perjudique de forma alguna</w:t>
      </w:r>
      <w:r w:rsidR="007B7445" w:rsidRPr="00262D6E">
        <w:rPr>
          <w:rFonts w:ascii="Times New Roman" w:hAnsi="Times New Roman" w:cs="Times New Roman"/>
        </w:rPr>
        <w:t>.</w:t>
      </w:r>
      <w:r w:rsidRPr="00262D6E">
        <w:rPr>
          <w:rFonts w:ascii="Times New Roman" w:hAnsi="Times New Roman" w:cs="Times New Roman"/>
        </w:rPr>
        <w:t xml:space="preserve"> Su nombre no aparecerá en ningún documento del estudio, usaremos seudónimos durante las grabaciones de las entrevistas</w:t>
      </w:r>
      <w:r w:rsidR="007B7445" w:rsidRPr="00262D6E">
        <w:rPr>
          <w:rFonts w:ascii="Times New Roman" w:hAnsi="Times New Roman" w:cs="Times New Roman"/>
        </w:rPr>
        <w:t>.</w:t>
      </w:r>
    </w:p>
    <w:p w14:paraId="007A1F6A" w14:textId="77777777" w:rsidR="00161D0F" w:rsidRPr="00262D6E" w:rsidRDefault="00161D0F" w:rsidP="00262D6E">
      <w:pPr>
        <w:spacing w:line="360" w:lineRule="auto"/>
        <w:ind w:left="15" w:firstLine="15"/>
        <w:jc w:val="both"/>
        <w:rPr>
          <w:rFonts w:ascii="Times New Roman" w:hAnsi="Times New Roman" w:cs="Times New Roman"/>
        </w:rPr>
      </w:pPr>
    </w:p>
    <w:p w14:paraId="6813CCEB"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Beneficios e incentivos:</w:t>
      </w:r>
    </w:p>
    <w:p w14:paraId="40101233" w14:textId="77777777" w:rsidR="007B7445"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Por su participación usted recibirá un refrigerio</w:t>
      </w:r>
      <w:r w:rsidR="007B7445" w:rsidRPr="00262D6E">
        <w:rPr>
          <w:rFonts w:ascii="Times New Roman" w:hAnsi="Times New Roman" w:cs="Times New Roman"/>
        </w:rPr>
        <w:t>.</w:t>
      </w:r>
      <w:r w:rsidRPr="00262D6E">
        <w:rPr>
          <w:rFonts w:ascii="Times New Roman" w:hAnsi="Times New Roman" w:cs="Times New Roman"/>
        </w:rPr>
        <w:t xml:space="preserve"> También podrá ayudar a los investigadores a tomar mejores decisiones para diseñar y validar un sistema de manejo de reclamos para el sistema de salud peruano</w:t>
      </w:r>
      <w:r w:rsidR="007B7445" w:rsidRPr="00262D6E">
        <w:rPr>
          <w:rFonts w:ascii="Times New Roman" w:hAnsi="Times New Roman" w:cs="Times New Roman"/>
        </w:rPr>
        <w:t>.</w:t>
      </w:r>
      <w:r w:rsidRPr="00262D6E">
        <w:rPr>
          <w:rFonts w:ascii="Times New Roman" w:hAnsi="Times New Roman" w:cs="Times New Roman"/>
        </w:rPr>
        <w:t xml:space="preserve"> </w:t>
      </w:r>
    </w:p>
    <w:p w14:paraId="11A4ECCB" w14:textId="77777777" w:rsidR="007B7445" w:rsidRPr="00262D6E" w:rsidRDefault="007B7445" w:rsidP="00262D6E">
      <w:pPr>
        <w:spacing w:line="360" w:lineRule="auto"/>
        <w:ind w:left="15"/>
        <w:jc w:val="both"/>
        <w:rPr>
          <w:rFonts w:ascii="Times New Roman" w:hAnsi="Times New Roman" w:cs="Times New Roman"/>
        </w:rPr>
      </w:pPr>
    </w:p>
    <w:p w14:paraId="7682B416" w14:textId="4396F795"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bCs/>
        </w:rPr>
        <w:t>Confidencialidad:</w:t>
      </w:r>
    </w:p>
    <w:p w14:paraId="0F43AF4C" w14:textId="628D6C63"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Nosotros guardaremos su información con códigos o seudónimos y no con nombres</w:t>
      </w:r>
      <w:r w:rsidR="007B7445" w:rsidRPr="00262D6E">
        <w:rPr>
          <w:rFonts w:ascii="Times New Roman" w:hAnsi="Times New Roman" w:cs="Times New Roman"/>
        </w:rPr>
        <w:t>.</w:t>
      </w:r>
      <w:r w:rsidRPr="00262D6E">
        <w:rPr>
          <w:rFonts w:ascii="Times New Roman" w:hAnsi="Times New Roman" w:cs="Times New Roman"/>
        </w:rPr>
        <w:t xml:space="preserve"> Si los resultados de esta reunión son publicados, no se mostrará ninguna información que permita la identificación de las personas que participaron</w:t>
      </w:r>
      <w:r w:rsidR="007B7445" w:rsidRPr="00262D6E">
        <w:rPr>
          <w:rFonts w:ascii="Times New Roman" w:hAnsi="Times New Roman" w:cs="Times New Roman"/>
        </w:rPr>
        <w:t>.</w:t>
      </w:r>
      <w:r w:rsidRPr="00262D6E">
        <w:rPr>
          <w:rFonts w:ascii="Times New Roman" w:hAnsi="Times New Roman" w:cs="Times New Roman"/>
        </w:rPr>
        <w:t xml:space="preserve"> Los archivos no serán mostrados a ninguna persona ajena al estudio sin su consentimiento</w:t>
      </w:r>
      <w:r w:rsidR="007B7445" w:rsidRPr="00262D6E">
        <w:rPr>
          <w:rFonts w:ascii="Times New Roman" w:hAnsi="Times New Roman" w:cs="Times New Roman"/>
        </w:rPr>
        <w:t>.</w:t>
      </w:r>
    </w:p>
    <w:p w14:paraId="32A8C177" w14:textId="77777777" w:rsidR="00161D0F" w:rsidRPr="00262D6E" w:rsidRDefault="00161D0F" w:rsidP="00262D6E">
      <w:pPr>
        <w:spacing w:line="360" w:lineRule="auto"/>
        <w:jc w:val="both"/>
        <w:rPr>
          <w:rFonts w:ascii="Times New Roman" w:hAnsi="Times New Roman" w:cs="Times New Roman"/>
        </w:rPr>
      </w:pPr>
    </w:p>
    <w:p w14:paraId="0F12B751" w14:textId="77777777" w:rsidR="00161D0F" w:rsidRPr="00262D6E" w:rsidRDefault="00161D0F" w:rsidP="00262D6E">
      <w:pPr>
        <w:spacing w:line="360" w:lineRule="auto"/>
        <w:jc w:val="both"/>
        <w:rPr>
          <w:rFonts w:ascii="Times New Roman" w:hAnsi="Times New Roman" w:cs="Times New Roman"/>
          <w:b/>
          <w:bCs/>
        </w:rPr>
      </w:pPr>
      <w:r w:rsidRPr="00262D6E">
        <w:rPr>
          <w:rFonts w:ascii="Times New Roman" w:hAnsi="Times New Roman" w:cs="Times New Roman"/>
          <w:b/>
          <w:bCs/>
        </w:rPr>
        <w:t>Contacto con los investigadores:</w:t>
      </w:r>
    </w:p>
    <w:p w14:paraId="5C0F6408" w14:textId="70F0ED5D" w:rsidR="00161D0F" w:rsidRPr="00262D6E" w:rsidRDefault="00161D0F" w:rsidP="00262D6E">
      <w:pPr>
        <w:spacing w:line="360" w:lineRule="auto"/>
        <w:jc w:val="both"/>
        <w:rPr>
          <w:rFonts w:ascii="Times New Roman" w:hAnsi="Times New Roman" w:cs="Times New Roman"/>
          <w:bCs/>
        </w:rPr>
      </w:pPr>
      <w:r w:rsidRPr="00262D6E">
        <w:rPr>
          <w:rFonts w:ascii="Times New Roman" w:hAnsi="Times New Roman" w:cs="Times New Roman"/>
          <w:bCs/>
        </w:rPr>
        <w:t>Si tiene alguna duda adicional, por favor pregunte al personal del estudio, o llamar a Regina Casanova Pérez al teléfono (01) 319-0000 anexo 2264 (Facultad de Salud Pública, UPCH)</w:t>
      </w:r>
      <w:r w:rsidR="007B7445" w:rsidRPr="00262D6E">
        <w:rPr>
          <w:rFonts w:ascii="Times New Roman" w:hAnsi="Times New Roman" w:cs="Times New Roman"/>
          <w:bCs/>
        </w:rPr>
        <w:t>.</w:t>
      </w:r>
    </w:p>
    <w:p w14:paraId="557D7D4B" w14:textId="77777777" w:rsidR="00161D0F" w:rsidRPr="00262D6E" w:rsidRDefault="00161D0F" w:rsidP="00262D6E">
      <w:pPr>
        <w:spacing w:line="360" w:lineRule="auto"/>
        <w:ind w:left="15"/>
        <w:jc w:val="both"/>
        <w:rPr>
          <w:rFonts w:ascii="Times New Roman" w:hAnsi="Times New Roman" w:cs="Times New Roman"/>
          <w:b/>
          <w:bCs/>
        </w:rPr>
      </w:pPr>
    </w:p>
    <w:p w14:paraId="4A3C7FC9" w14:textId="77777777"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bCs/>
        </w:rPr>
        <w:t>Derechos del participante:</w:t>
      </w:r>
    </w:p>
    <w:p w14:paraId="0DFF1E2F" w14:textId="50767C3A"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bCs/>
        </w:rPr>
        <w:t>Si usted decide participar de las entrevistas, puede retirarse de éste en cualquier momento</w:t>
      </w:r>
      <w:r w:rsidR="007B7445" w:rsidRPr="00262D6E">
        <w:rPr>
          <w:rFonts w:ascii="Times New Roman" w:hAnsi="Times New Roman" w:cs="Times New Roman"/>
          <w:bCs/>
        </w:rPr>
        <w:t>.</w:t>
      </w:r>
    </w:p>
    <w:p w14:paraId="0F35B497" w14:textId="4EA27449"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Al participar en ellas, no está renunciando a ningún tipo de derechos</w:t>
      </w:r>
      <w:r w:rsidR="007B7445" w:rsidRPr="00262D6E">
        <w:rPr>
          <w:rFonts w:ascii="Times New Roman" w:hAnsi="Times New Roman" w:cs="Times New Roman"/>
          <w:bCs/>
        </w:rPr>
        <w:t>.</w:t>
      </w:r>
      <w:r w:rsidRPr="00262D6E">
        <w:rPr>
          <w:rFonts w:ascii="Times New Roman" w:hAnsi="Times New Roman" w:cs="Times New Roman"/>
          <w:bCs/>
        </w:rPr>
        <w:t xml:space="preserve"> Si tiene preguntas sobre sus derechos como participante en el presente estudio, puede contactarse con la Dra</w:t>
      </w:r>
      <w:r w:rsidR="007B7445" w:rsidRPr="00262D6E">
        <w:rPr>
          <w:rFonts w:ascii="Times New Roman" w:hAnsi="Times New Roman" w:cs="Times New Roman"/>
          <w:bCs/>
        </w:rPr>
        <w:t>.</w:t>
      </w:r>
      <w:r w:rsidRPr="00262D6E">
        <w:rPr>
          <w:rFonts w:ascii="Times New Roman" w:hAnsi="Times New Roman" w:cs="Times New Roman"/>
          <w:bCs/>
        </w:rPr>
        <w:t xml:space="preserve"> </w:t>
      </w:r>
      <w:proofErr w:type="spellStart"/>
      <w:r w:rsidRPr="00262D6E">
        <w:rPr>
          <w:rFonts w:ascii="Times New Roman" w:hAnsi="Times New Roman" w:cs="Times New Roman"/>
          <w:bCs/>
        </w:rPr>
        <w:t>Frine</w:t>
      </w:r>
      <w:proofErr w:type="spellEnd"/>
      <w:r w:rsidRPr="00262D6E">
        <w:rPr>
          <w:rFonts w:ascii="Times New Roman" w:hAnsi="Times New Roman" w:cs="Times New Roman"/>
          <w:bCs/>
        </w:rPr>
        <w:t xml:space="preserve"> </w:t>
      </w:r>
      <w:proofErr w:type="spellStart"/>
      <w:r w:rsidRPr="00262D6E">
        <w:rPr>
          <w:rFonts w:ascii="Times New Roman" w:hAnsi="Times New Roman" w:cs="Times New Roman"/>
          <w:bCs/>
        </w:rPr>
        <w:t>Samalvides</w:t>
      </w:r>
      <w:proofErr w:type="spellEnd"/>
      <w:r w:rsidRPr="00262D6E">
        <w:rPr>
          <w:rFonts w:ascii="Times New Roman" w:hAnsi="Times New Roman" w:cs="Times New Roman"/>
          <w:bCs/>
        </w:rPr>
        <w:t xml:space="preserve"> Cuba presidenta del Comité Institucional de Ética de la Universidad Peruana Cayetano Heredia al teléfono (01) 319-0000 anexo 2271 o escribirle a la siguiente dirección: Biblioteca Central, 3er</w:t>
      </w:r>
      <w:r w:rsidR="007B7445" w:rsidRPr="00262D6E">
        <w:rPr>
          <w:rFonts w:ascii="Times New Roman" w:hAnsi="Times New Roman" w:cs="Times New Roman"/>
          <w:bCs/>
        </w:rPr>
        <w:t>.</w:t>
      </w:r>
      <w:r w:rsidRPr="00262D6E">
        <w:rPr>
          <w:rFonts w:ascii="Times New Roman" w:hAnsi="Times New Roman" w:cs="Times New Roman"/>
          <w:bCs/>
        </w:rPr>
        <w:t xml:space="preserve"> Piso, Av</w:t>
      </w:r>
      <w:r w:rsidR="007B7445" w:rsidRPr="00262D6E">
        <w:rPr>
          <w:rFonts w:ascii="Times New Roman" w:hAnsi="Times New Roman" w:cs="Times New Roman"/>
          <w:bCs/>
        </w:rPr>
        <w:t>.</w:t>
      </w:r>
      <w:r w:rsidRPr="00262D6E">
        <w:rPr>
          <w:rFonts w:ascii="Times New Roman" w:hAnsi="Times New Roman" w:cs="Times New Roman"/>
          <w:bCs/>
        </w:rPr>
        <w:t xml:space="preserve"> Honorio Delgado 430, San Martín de Porres, Lima 31, Lima</w:t>
      </w:r>
      <w:r w:rsidR="007B7445" w:rsidRPr="00262D6E">
        <w:rPr>
          <w:rFonts w:ascii="Times New Roman" w:hAnsi="Times New Roman" w:cs="Times New Roman"/>
          <w:bCs/>
        </w:rPr>
        <w:t>.</w:t>
      </w:r>
    </w:p>
    <w:p w14:paraId="1A5DAB39" w14:textId="77777777" w:rsidR="00161D0F" w:rsidRPr="00262D6E" w:rsidRDefault="00161D0F" w:rsidP="00262D6E">
      <w:pPr>
        <w:spacing w:line="360" w:lineRule="auto"/>
        <w:ind w:left="15"/>
        <w:jc w:val="both"/>
        <w:rPr>
          <w:rFonts w:ascii="Times New Roman" w:hAnsi="Times New Roman" w:cs="Times New Roman"/>
          <w:bCs/>
        </w:rPr>
      </w:pPr>
    </w:p>
    <w:p w14:paraId="167E5D30" w14:textId="77777777" w:rsidR="00161D0F" w:rsidRPr="00262D6E" w:rsidRDefault="00161D0F" w:rsidP="00262D6E">
      <w:pPr>
        <w:spacing w:line="360" w:lineRule="auto"/>
        <w:ind w:left="15"/>
        <w:jc w:val="both"/>
        <w:rPr>
          <w:rFonts w:ascii="Times New Roman" w:hAnsi="Times New Roman" w:cs="Times New Roman"/>
          <w:b/>
          <w:bCs/>
        </w:rPr>
      </w:pPr>
      <w:r w:rsidRPr="00262D6E">
        <w:rPr>
          <w:rFonts w:ascii="Times New Roman" w:hAnsi="Times New Roman" w:cs="Times New Roman"/>
          <w:b/>
        </w:rPr>
        <w:t>CONSENTIMIENTO</w:t>
      </w:r>
    </w:p>
    <w:p w14:paraId="08C9A5C0" w14:textId="340BAFAC"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lastRenderedPageBreak/>
        <w:t>Acepto participar voluntariamente en estas entrevistas, comprendo que cosas me van a pasar si participo, también entiendo que puedo decidir no participar y que puedo retirarme en cualquier momento</w:t>
      </w:r>
      <w:r w:rsidR="007B7445" w:rsidRPr="00262D6E">
        <w:rPr>
          <w:rFonts w:ascii="Times New Roman" w:hAnsi="Times New Roman" w:cs="Times New Roman"/>
        </w:rPr>
        <w:t>.</w:t>
      </w:r>
    </w:p>
    <w:p w14:paraId="3AE869C7" w14:textId="77777777" w:rsidR="00161D0F" w:rsidRPr="00262D6E" w:rsidRDefault="00161D0F" w:rsidP="00262D6E">
      <w:pPr>
        <w:spacing w:line="360" w:lineRule="auto"/>
        <w:ind w:left="15"/>
        <w:jc w:val="both"/>
        <w:rPr>
          <w:rFonts w:ascii="Times New Roman" w:hAnsi="Times New Roman" w:cs="Times New Roman"/>
        </w:rPr>
      </w:pPr>
    </w:p>
    <w:p w14:paraId="012EC586" w14:textId="77777777" w:rsidR="00161D0F" w:rsidRPr="00262D6E" w:rsidRDefault="00161D0F" w:rsidP="00262D6E">
      <w:pPr>
        <w:spacing w:line="360" w:lineRule="auto"/>
        <w:ind w:left="15"/>
        <w:jc w:val="both"/>
        <w:rPr>
          <w:rFonts w:ascii="Times New Roman" w:hAnsi="Times New Roman" w:cs="Times New Roman"/>
        </w:rPr>
      </w:pPr>
      <w:r w:rsidRPr="00262D6E">
        <w:rPr>
          <w:rFonts w:ascii="Times New Roman" w:hAnsi="Times New Roman" w:cs="Times New Roman"/>
        </w:rPr>
        <w:t xml:space="preserve">FIRMA DEL PARTICIPANTE: </w:t>
      </w:r>
    </w:p>
    <w:p w14:paraId="7A5C4B11" w14:textId="412435A1" w:rsidR="00161D0F" w:rsidRPr="00262D6E" w:rsidRDefault="00161D0F" w:rsidP="00262D6E">
      <w:pPr>
        <w:spacing w:line="360" w:lineRule="auto"/>
        <w:ind w:left="15"/>
        <w:jc w:val="both"/>
        <w:rPr>
          <w:rFonts w:ascii="Times New Roman" w:hAnsi="Times New Roman" w:cs="Times New Roman"/>
          <w:b/>
        </w:rPr>
      </w:pPr>
      <w:r w:rsidRPr="00262D6E">
        <w:rPr>
          <w:rFonts w:ascii="Times New Roman" w:hAnsi="Times New Roman" w:cs="Times New Roman"/>
          <w:b/>
        </w:rPr>
        <w:t>AL FIRMAR ESTE FORMATO, ESTOY DE ACUERDO EN PARTICIPAR EN FORMA VOLUNTARIA EN EL ESTUDIO QUE AQUÍ SE DESCRIBE</w:t>
      </w:r>
      <w:r w:rsidR="007B7445" w:rsidRPr="00262D6E">
        <w:rPr>
          <w:rFonts w:ascii="Times New Roman" w:hAnsi="Times New Roman" w:cs="Times New Roman"/>
          <w:b/>
        </w:rPr>
        <w:t>.</w:t>
      </w:r>
    </w:p>
    <w:p w14:paraId="41B8BD85" w14:textId="77777777" w:rsidR="00161D0F" w:rsidRPr="00262D6E" w:rsidRDefault="00161D0F" w:rsidP="00262D6E">
      <w:pPr>
        <w:spacing w:line="360" w:lineRule="auto"/>
        <w:ind w:left="15"/>
        <w:jc w:val="both"/>
        <w:rPr>
          <w:rFonts w:ascii="Times New Roman" w:hAnsi="Times New Roman" w:cs="Times New Roman"/>
          <w:b/>
        </w:rPr>
      </w:pPr>
    </w:p>
    <w:p w14:paraId="674B5D5F"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noProof/>
          <w:lang w:eastAsia="es-ES_tradnl"/>
        </w:rPr>
        <mc:AlternateContent>
          <mc:Choice Requires="wps">
            <w:drawing>
              <wp:anchor distT="0" distB="0" distL="114300" distR="114300" simplePos="0" relativeHeight="251659264" behindDoc="0" locked="0" layoutInCell="1" allowOverlap="1" wp14:anchorId="2E33F308" wp14:editId="19FF3421">
                <wp:simplePos x="0" y="0"/>
                <wp:positionH relativeFrom="column">
                  <wp:posOffset>-4801</wp:posOffset>
                </wp:positionH>
                <wp:positionV relativeFrom="paragraph">
                  <wp:posOffset>200558</wp:posOffset>
                </wp:positionV>
                <wp:extent cx="5142510" cy="0"/>
                <wp:effectExtent l="0" t="0" r="20320" b="19050"/>
                <wp:wrapNone/>
                <wp:docPr id="1" name="1 Conector recto"/>
                <wp:cNvGraphicFramePr/>
                <a:graphic xmlns:a="http://schemas.openxmlformats.org/drawingml/2006/main">
                  <a:graphicData uri="http://schemas.microsoft.com/office/word/2010/wordprocessingShape">
                    <wps:wsp>
                      <wps:cNvCnPr/>
                      <wps:spPr>
                        <a:xfrm>
                          <a:off x="0" y="0"/>
                          <a:ext cx="5142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283320" id="_x0031__x0020_Conector_x0020_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15.8pt" to="404.5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" strokecolor="black [3200]" strokeweight=".5pt">
                <v:stroke joinstyle="miter"/>
              </v:line>
            </w:pict>
          </mc:Fallback>
        </mc:AlternateContent>
      </w:r>
    </w:p>
    <w:p w14:paraId="5149FF58"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Nombres y apellidos del participante</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p>
    <w:p w14:paraId="1ED5BA26" w14:textId="77777777" w:rsidR="00161D0F" w:rsidRPr="00262D6E" w:rsidRDefault="00161D0F" w:rsidP="00262D6E">
      <w:pPr>
        <w:spacing w:line="360" w:lineRule="auto"/>
        <w:ind w:left="15"/>
        <w:jc w:val="both"/>
        <w:rPr>
          <w:rFonts w:ascii="Times New Roman" w:hAnsi="Times New Roman" w:cs="Times New Roman"/>
          <w:bCs/>
        </w:rPr>
      </w:pPr>
    </w:p>
    <w:p w14:paraId="0852FBDB"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noProof/>
          <w:lang w:eastAsia="es-ES_tradnl"/>
        </w:rPr>
        <mc:AlternateContent>
          <mc:Choice Requires="wps">
            <w:drawing>
              <wp:anchor distT="0" distB="0" distL="114300" distR="114300" simplePos="0" relativeHeight="251660288" behindDoc="0" locked="0" layoutInCell="1" allowOverlap="1" wp14:anchorId="6E7F8EA2" wp14:editId="2E8FC2FB">
                <wp:simplePos x="0" y="0"/>
                <wp:positionH relativeFrom="column">
                  <wp:posOffset>3996055</wp:posOffset>
                </wp:positionH>
                <wp:positionV relativeFrom="paragraph">
                  <wp:posOffset>186690</wp:posOffset>
                </wp:positionV>
                <wp:extent cx="1141095"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1988B" id="_x0032__x0020_Conector_x0020_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4.65pt,14.7pt" to="404.5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" strokecolor="black [3200]" strokeweight=".5pt">
                <v:stroke joinstyle="miter"/>
              </v:line>
            </w:pict>
          </mc:Fallback>
        </mc:AlternateContent>
      </w:r>
      <w:r w:rsidRPr="00262D6E">
        <w:rPr>
          <w:rFonts w:ascii="Times New Roman" w:hAnsi="Times New Roman" w:cs="Times New Roman"/>
          <w:bCs/>
          <w:noProof/>
          <w:lang w:eastAsia="es-ES_tradnl"/>
        </w:rPr>
        <mc:AlternateContent>
          <mc:Choice Requires="wps">
            <w:drawing>
              <wp:anchor distT="0" distB="0" distL="114300" distR="114300" simplePos="0" relativeHeight="251661312" behindDoc="0" locked="0" layoutInCell="1" allowOverlap="1" wp14:anchorId="5C37E0D6" wp14:editId="66B960C9">
                <wp:simplePos x="0" y="0"/>
                <wp:positionH relativeFrom="column">
                  <wp:posOffset>-4445</wp:posOffset>
                </wp:positionH>
                <wp:positionV relativeFrom="paragraph">
                  <wp:posOffset>194488</wp:posOffset>
                </wp:positionV>
                <wp:extent cx="1455725" cy="0"/>
                <wp:effectExtent l="0" t="0" r="11430" b="19050"/>
                <wp:wrapNone/>
                <wp:docPr id="5" name="5 Conector recto"/>
                <wp:cNvGraphicFramePr/>
                <a:graphic xmlns:a="http://schemas.openxmlformats.org/drawingml/2006/main">
                  <a:graphicData uri="http://schemas.microsoft.com/office/word/2010/wordprocessingShape">
                    <wps:wsp>
                      <wps:cNvCnPr/>
                      <wps:spPr>
                        <a:xfrm>
                          <a:off x="0" y="0"/>
                          <a:ext cx="145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1832C" id="_x0035__x0020_Conector_x0020_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15.3pt" to="114.2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" strokecolor="black [3200]" strokeweight=".5pt">
                <v:stroke joinstyle="miter"/>
              </v:line>
            </w:pict>
          </mc:Fallback>
        </mc:AlternateContent>
      </w:r>
    </w:p>
    <w:p w14:paraId="7294AEF0"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 xml:space="preserve">Firma </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t>Fecha y Hora</w:t>
      </w:r>
    </w:p>
    <w:p w14:paraId="4D0817BC" w14:textId="77777777" w:rsidR="00161D0F" w:rsidRPr="00262D6E" w:rsidRDefault="00161D0F" w:rsidP="00262D6E">
      <w:pPr>
        <w:spacing w:line="360" w:lineRule="auto"/>
        <w:ind w:left="15"/>
        <w:jc w:val="both"/>
        <w:rPr>
          <w:rFonts w:ascii="Times New Roman" w:hAnsi="Times New Roman" w:cs="Times New Roman"/>
          <w:bCs/>
        </w:rPr>
      </w:pPr>
    </w:p>
    <w:p w14:paraId="4A836C86" w14:textId="77777777" w:rsidR="00161D0F" w:rsidRPr="00262D6E" w:rsidRDefault="00161D0F" w:rsidP="00262D6E">
      <w:pPr>
        <w:spacing w:line="360" w:lineRule="auto"/>
        <w:ind w:left="15"/>
        <w:jc w:val="both"/>
        <w:rPr>
          <w:rFonts w:ascii="Times New Roman" w:hAnsi="Times New Roman" w:cs="Times New Roman"/>
          <w:bCs/>
        </w:rPr>
      </w:pPr>
    </w:p>
    <w:p w14:paraId="2EE739BB"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FIRMA DEL INVESTIGADOR</w:t>
      </w:r>
    </w:p>
    <w:p w14:paraId="779E87BB"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noProof/>
          <w:lang w:eastAsia="es-ES_tradnl"/>
        </w:rPr>
        <mc:AlternateContent>
          <mc:Choice Requires="wps">
            <w:drawing>
              <wp:anchor distT="0" distB="0" distL="114300" distR="114300" simplePos="0" relativeHeight="251664384" behindDoc="0" locked="0" layoutInCell="1" allowOverlap="1" wp14:anchorId="70C2E033" wp14:editId="7F1FF4EB">
                <wp:simplePos x="0" y="0"/>
                <wp:positionH relativeFrom="column">
                  <wp:posOffset>-4445</wp:posOffset>
                </wp:positionH>
                <wp:positionV relativeFrom="paragraph">
                  <wp:posOffset>210388</wp:posOffset>
                </wp:positionV>
                <wp:extent cx="5142510" cy="0"/>
                <wp:effectExtent l="0" t="0" r="20320" b="19050"/>
                <wp:wrapNone/>
                <wp:docPr id="3" name="8 Conector recto"/>
                <wp:cNvGraphicFramePr/>
                <a:graphic xmlns:a="http://schemas.openxmlformats.org/drawingml/2006/main">
                  <a:graphicData uri="http://schemas.microsoft.com/office/word/2010/wordprocessingShape">
                    <wps:wsp>
                      <wps:cNvCnPr/>
                      <wps:spPr>
                        <a:xfrm>
                          <a:off x="0" y="0"/>
                          <a:ext cx="5142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70B79D" id="_x0038__x0020_Conector_x0020_recto"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16.55pt" to="404.5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" strokecolor="black [3200]" strokeweight=".5pt">
                <v:stroke joinstyle="miter"/>
              </v:line>
            </w:pict>
          </mc:Fallback>
        </mc:AlternateContent>
      </w:r>
    </w:p>
    <w:p w14:paraId="17CA181B"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Nombre del investigador</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p>
    <w:p w14:paraId="3F0B915C" w14:textId="77777777" w:rsidR="00161D0F" w:rsidRPr="00262D6E" w:rsidRDefault="00161D0F" w:rsidP="00262D6E">
      <w:pPr>
        <w:spacing w:line="360" w:lineRule="auto"/>
        <w:ind w:left="15"/>
        <w:jc w:val="both"/>
        <w:rPr>
          <w:rFonts w:ascii="Times New Roman" w:hAnsi="Times New Roman" w:cs="Times New Roman"/>
          <w:bCs/>
        </w:rPr>
      </w:pPr>
    </w:p>
    <w:p w14:paraId="39D45030" w14:textId="77777777" w:rsidR="00161D0F" w:rsidRPr="00262D6E" w:rsidRDefault="00161D0F" w:rsidP="00262D6E">
      <w:pPr>
        <w:spacing w:line="360" w:lineRule="auto"/>
        <w:ind w:left="15"/>
        <w:jc w:val="both"/>
        <w:rPr>
          <w:rFonts w:ascii="Times New Roman" w:hAnsi="Times New Roman" w:cs="Times New Roman"/>
          <w:bCs/>
        </w:rPr>
      </w:pPr>
    </w:p>
    <w:p w14:paraId="21150C25"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noProof/>
          <w:lang w:eastAsia="es-ES_tradnl"/>
        </w:rPr>
        <mc:AlternateContent>
          <mc:Choice Requires="wps">
            <w:drawing>
              <wp:anchor distT="0" distB="0" distL="114300" distR="114300" simplePos="0" relativeHeight="251663360" behindDoc="0" locked="0" layoutInCell="1" allowOverlap="1" wp14:anchorId="0803C6E6" wp14:editId="13F20BD9">
                <wp:simplePos x="0" y="0"/>
                <wp:positionH relativeFrom="column">
                  <wp:posOffset>3996055</wp:posOffset>
                </wp:positionH>
                <wp:positionV relativeFrom="paragraph">
                  <wp:posOffset>190094</wp:posOffset>
                </wp:positionV>
                <wp:extent cx="1141171" cy="0"/>
                <wp:effectExtent l="0" t="0" r="20955" b="19050"/>
                <wp:wrapNone/>
                <wp:docPr id="4" name="7 Conector recto"/>
                <wp:cNvGraphicFramePr/>
                <a:graphic xmlns:a="http://schemas.openxmlformats.org/drawingml/2006/main">
                  <a:graphicData uri="http://schemas.microsoft.com/office/word/2010/wordprocessingShape">
                    <wps:wsp>
                      <wps:cNvCnPr/>
                      <wps:spPr>
                        <a:xfrm>
                          <a:off x="0" y="0"/>
                          <a:ext cx="1141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461647" id="_x0037__x0020_Conector_x0020_recto"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4.65pt,14.95pt" to="404.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" strokecolor="black [3200]" strokeweight=".5pt">
                <v:stroke joinstyle="miter"/>
              </v:line>
            </w:pict>
          </mc:Fallback>
        </mc:AlternateContent>
      </w:r>
      <w:r w:rsidRPr="00262D6E">
        <w:rPr>
          <w:rFonts w:ascii="Times New Roman" w:hAnsi="Times New Roman" w:cs="Times New Roman"/>
          <w:bCs/>
          <w:noProof/>
          <w:lang w:eastAsia="es-ES_tradnl"/>
        </w:rPr>
        <mc:AlternateContent>
          <mc:Choice Requires="wps">
            <w:drawing>
              <wp:anchor distT="0" distB="0" distL="114300" distR="114300" simplePos="0" relativeHeight="251662336" behindDoc="0" locked="0" layoutInCell="1" allowOverlap="1" wp14:anchorId="47BD3057" wp14:editId="3FF44F66">
                <wp:simplePos x="0" y="0"/>
                <wp:positionH relativeFrom="column">
                  <wp:posOffset>-4445</wp:posOffset>
                </wp:positionH>
                <wp:positionV relativeFrom="paragraph">
                  <wp:posOffset>190424</wp:posOffset>
                </wp:positionV>
                <wp:extent cx="1455725" cy="0"/>
                <wp:effectExtent l="0" t="0" r="11430" b="19050"/>
                <wp:wrapNone/>
                <wp:docPr id="9" name="6 Conector recto"/>
                <wp:cNvGraphicFramePr/>
                <a:graphic xmlns:a="http://schemas.openxmlformats.org/drawingml/2006/main">
                  <a:graphicData uri="http://schemas.microsoft.com/office/word/2010/wordprocessingShape">
                    <wps:wsp>
                      <wps:cNvCnPr/>
                      <wps:spPr>
                        <a:xfrm>
                          <a:off x="0" y="0"/>
                          <a:ext cx="145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8001FE" id="_x0036__x0020_Conector_x0020_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pt,15pt" to="114.2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" strokecolor="black [3200]" strokeweight=".5pt">
                <v:stroke joinstyle="miter"/>
              </v:line>
            </w:pict>
          </mc:Fallback>
        </mc:AlternateContent>
      </w:r>
    </w:p>
    <w:p w14:paraId="3F7F9E97" w14:textId="77777777" w:rsidR="00161D0F" w:rsidRPr="00262D6E" w:rsidRDefault="00161D0F" w:rsidP="00262D6E">
      <w:pPr>
        <w:spacing w:line="360" w:lineRule="auto"/>
        <w:ind w:left="15"/>
        <w:jc w:val="both"/>
        <w:rPr>
          <w:rFonts w:ascii="Times New Roman" w:hAnsi="Times New Roman" w:cs="Times New Roman"/>
          <w:bCs/>
        </w:rPr>
      </w:pPr>
      <w:r w:rsidRPr="00262D6E">
        <w:rPr>
          <w:rFonts w:ascii="Times New Roman" w:hAnsi="Times New Roman" w:cs="Times New Roman"/>
          <w:bCs/>
        </w:rPr>
        <w:t>Firma</w:t>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r>
      <w:r w:rsidRPr="00262D6E">
        <w:rPr>
          <w:rFonts w:ascii="Times New Roman" w:hAnsi="Times New Roman" w:cs="Times New Roman"/>
          <w:bCs/>
        </w:rPr>
        <w:tab/>
        <w:t>Fecha y Hora</w:t>
      </w:r>
    </w:p>
    <w:p w14:paraId="1DF3D4B5" w14:textId="77777777" w:rsidR="00161D0F" w:rsidRPr="00262D6E" w:rsidRDefault="00161D0F" w:rsidP="00262D6E">
      <w:pPr>
        <w:spacing w:line="360" w:lineRule="auto"/>
        <w:jc w:val="both"/>
        <w:rPr>
          <w:rFonts w:ascii="Times New Roman" w:hAnsi="Times New Roman" w:cs="Times New Roman"/>
        </w:rPr>
      </w:pPr>
    </w:p>
    <w:p w14:paraId="0628416E" w14:textId="77777777" w:rsidR="00161D0F" w:rsidRPr="00262D6E" w:rsidRDefault="00161D0F" w:rsidP="00262D6E">
      <w:pPr>
        <w:spacing w:line="360" w:lineRule="auto"/>
        <w:jc w:val="both"/>
        <w:rPr>
          <w:rFonts w:ascii="Times New Roman" w:hAnsi="Times New Roman" w:cs="Times New Roman"/>
          <w:lang w:val="es-ES"/>
        </w:rPr>
      </w:pPr>
    </w:p>
    <w:p w14:paraId="3F774817" w14:textId="77777777" w:rsidR="00402BAD" w:rsidRPr="00262D6E" w:rsidRDefault="00402BAD" w:rsidP="00262D6E">
      <w:pPr>
        <w:spacing w:line="360" w:lineRule="auto"/>
        <w:jc w:val="both"/>
        <w:rPr>
          <w:rFonts w:ascii="Times New Roman" w:hAnsi="Times New Roman" w:cs="Times New Roman"/>
          <w:lang w:val="es-ES"/>
        </w:rPr>
      </w:pPr>
    </w:p>
    <w:p w14:paraId="1A96D512" w14:textId="77777777" w:rsidR="00161D0F" w:rsidRPr="00262D6E" w:rsidRDefault="00161D0F" w:rsidP="00262D6E">
      <w:pPr>
        <w:spacing w:line="360" w:lineRule="auto"/>
        <w:jc w:val="both"/>
        <w:rPr>
          <w:rFonts w:ascii="Times New Roman" w:hAnsi="Times New Roman" w:cs="Times New Roman"/>
          <w:b/>
          <w:u w:val="single"/>
          <w:lang w:val="es-ES"/>
        </w:rPr>
      </w:pPr>
    </w:p>
    <w:p w14:paraId="7F1CDD2B" w14:textId="77777777" w:rsidR="007B7445" w:rsidRPr="00262D6E" w:rsidRDefault="007B7445" w:rsidP="00262D6E">
      <w:pPr>
        <w:spacing w:line="360" w:lineRule="auto"/>
        <w:jc w:val="both"/>
        <w:rPr>
          <w:rFonts w:ascii="Times New Roman" w:hAnsi="Times New Roman" w:cs="Times New Roman"/>
          <w:b/>
          <w:u w:val="single"/>
          <w:lang w:val="es-ES"/>
        </w:rPr>
      </w:pPr>
    </w:p>
    <w:p w14:paraId="115DA805" w14:textId="77777777" w:rsidR="007B7445" w:rsidRPr="00262D6E" w:rsidRDefault="007B7445" w:rsidP="00262D6E">
      <w:pPr>
        <w:spacing w:line="360" w:lineRule="auto"/>
        <w:jc w:val="both"/>
        <w:rPr>
          <w:rFonts w:ascii="Times New Roman" w:hAnsi="Times New Roman" w:cs="Times New Roman"/>
          <w:b/>
          <w:u w:val="single"/>
          <w:lang w:val="es-ES"/>
        </w:rPr>
      </w:pPr>
    </w:p>
    <w:p w14:paraId="510382C9" w14:textId="77777777" w:rsidR="007B7445" w:rsidRPr="00262D6E" w:rsidRDefault="007B7445" w:rsidP="00262D6E">
      <w:pPr>
        <w:spacing w:line="360" w:lineRule="auto"/>
        <w:jc w:val="both"/>
        <w:rPr>
          <w:rFonts w:ascii="Times New Roman" w:hAnsi="Times New Roman" w:cs="Times New Roman"/>
          <w:b/>
          <w:u w:val="single"/>
          <w:lang w:val="es-ES"/>
        </w:rPr>
      </w:pPr>
    </w:p>
    <w:p w14:paraId="0EBD30FD" w14:textId="77777777" w:rsidR="007B7445" w:rsidRPr="00262D6E" w:rsidRDefault="007B7445" w:rsidP="00262D6E">
      <w:pPr>
        <w:spacing w:line="360" w:lineRule="auto"/>
        <w:jc w:val="both"/>
        <w:rPr>
          <w:rFonts w:ascii="Times New Roman" w:hAnsi="Times New Roman" w:cs="Times New Roman"/>
          <w:b/>
          <w:u w:val="single"/>
          <w:lang w:val="es-ES"/>
        </w:rPr>
      </w:pPr>
    </w:p>
    <w:p w14:paraId="0B0D16D5" w14:textId="77777777" w:rsidR="007B7445" w:rsidRPr="00262D6E" w:rsidRDefault="007B7445" w:rsidP="00262D6E">
      <w:pPr>
        <w:spacing w:line="360" w:lineRule="auto"/>
        <w:jc w:val="both"/>
        <w:rPr>
          <w:rFonts w:ascii="Times New Roman" w:hAnsi="Times New Roman" w:cs="Times New Roman"/>
          <w:b/>
          <w:u w:val="single"/>
          <w:lang w:val="es-ES"/>
        </w:rPr>
      </w:pPr>
    </w:p>
    <w:p w14:paraId="65C3A037" w14:textId="77777777" w:rsidR="00000DBF" w:rsidRPr="00262D6E" w:rsidRDefault="00000DBF" w:rsidP="00262D6E">
      <w:pPr>
        <w:spacing w:line="360" w:lineRule="auto"/>
        <w:jc w:val="both"/>
        <w:rPr>
          <w:rFonts w:ascii="Times New Roman" w:hAnsi="Times New Roman" w:cs="Times New Roman"/>
          <w:b/>
          <w:u w:val="single"/>
          <w:lang w:val="es-ES"/>
        </w:rPr>
      </w:pPr>
    </w:p>
    <w:p w14:paraId="1CE64A8E" w14:textId="77777777" w:rsidR="00000DBF" w:rsidRPr="00262D6E" w:rsidRDefault="00000DBF" w:rsidP="00262D6E">
      <w:pPr>
        <w:spacing w:line="360" w:lineRule="auto"/>
        <w:jc w:val="both"/>
        <w:rPr>
          <w:rFonts w:ascii="Times New Roman" w:hAnsi="Times New Roman" w:cs="Times New Roman"/>
          <w:b/>
          <w:u w:val="single"/>
          <w:lang w:val="es-ES"/>
        </w:rPr>
      </w:pPr>
    </w:p>
    <w:p w14:paraId="234B856D" w14:textId="6772BB01" w:rsidR="00161D0F" w:rsidRPr="00262D6E" w:rsidRDefault="00161D0F" w:rsidP="00262D6E">
      <w:pPr>
        <w:pStyle w:val="Ttulo2"/>
        <w:spacing w:line="360" w:lineRule="auto"/>
        <w:rPr>
          <w:rFonts w:cs="Times New Roman"/>
          <w:szCs w:val="24"/>
          <w:lang w:val="es-ES"/>
        </w:rPr>
      </w:pPr>
      <w:r w:rsidRPr="00262D6E">
        <w:rPr>
          <w:rFonts w:cs="Times New Roman"/>
          <w:szCs w:val="24"/>
          <w:lang w:val="es-ES"/>
        </w:rPr>
        <w:lastRenderedPageBreak/>
        <w:t xml:space="preserve">Anexo 2: Guía </w:t>
      </w:r>
      <w:proofErr w:type="spellStart"/>
      <w:r w:rsidRPr="00262D6E">
        <w:rPr>
          <w:rFonts w:cs="Times New Roman"/>
          <w:szCs w:val="24"/>
          <w:lang w:val="es-ES"/>
        </w:rPr>
        <w:t>Semi</w:t>
      </w:r>
      <w:proofErr w:type="spellEnd"/>
      <w:r w:rsidRPr="00262D6E">
        <w:rPr>
          <w:rFonts w:cs="Times New Roman"/>
          <w:szCs w:val="24"/>
          <w:lang w:val="es-ES"/>
        </w:rPr>
        <w:t>-Estructurada de Entrevista a Profundidad para usuarios finales Nº1</w:t>
      </w:r>
    </w:p>
    <w:p w14:paraId="234A7114" w14:textId="77777777" w:rsidR="00161D0F" w:rsidRPr="00262D6E" w:rsidRDefault="00161D0F" w:rsidP="00262D6E">
      <w:pPr>
        <w:spacing w:line="360" w:lineRule="auto"/>
        <w:jc w:val="both"/>
        <w:rPr>
          <w:rFonts w:ascii="Times New Roman" w:hAnsi="Times New Roman" w:cs="Times New Roman"/>
          <w:b/>
          <w:lang w:val="es-ES"/>
        </w:rPr>
      </w:pPr>
    </w:p>
    <w:p w14:paraId="79E0D4DE" w14:textId="5E081025"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Objetivo</w:t>
      </w:r>
      <w:r w:rsidRPr="00262D6E">
        <w:rPr>
          <w:rFonts w:ascii="Times New Roman" w:hAnsi="Times New Roman" w:cs="Times New Roman"/>
          <w:lang w:val="es-ES"/>
        </w:rPr>
        <w:t>: Conocer la opinión sobre los reclamos, su importancia y necesidades que puedan existir respecto a un sistema de gestión para manejo de reclamos en instituciones prestadoras de salud</w:t>
      </w:r>
      <w:r w:rsidR="007B7445" w:rsidRPr="00262D6E">
        <w:rPr>
          <w:rFonts w:ascii="Times New Roman" w:hAnsi="Times New Roman" w:cs="Times New Roman"/>
          <w:lang w:val="es-ES"/>
        </w:rPr>
        <w:t>.</w:t>
      </w:r>
    </w:p>
    <w:p w14:paraId="4153493A" w14:textId="77777777" w:rsidR="00161D0F" w:rsidRPr="00262D6E" w:rsidRDefault="00161D0F" w:rsidP="00262D6E">
      <w:pPr>
        <w:spacing w:line="360" w:lineRule="auto"/>
        <w:jc w:val="both"/>
        <w:rPr>
          <w:rFonts w:ascii="Times New Roman" w:hAnsi="Times New Roman" w:cs="Times New Roman"/>
        </w:rPr>
      </w:pPr>
    </w:p>
    <w:p w14:paraId="332D0439" w14:textId="6FD21F90"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Buenos días/tardes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En este sentido, siéntase libre de compartir sus ideas en este espacio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Aquí no hay respuestas correctas o incorrectas, lo que importa es justamente su opinión sincera</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agilizar la toma de la información, resulta de mucha utilidad grabar la conversación</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Tomar notas a mano demora mucho tiempo y se pueden perder cuestiones importantes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¿Existe algún inconveniente en que grabemos la conversación? El uso de la grabación es sólo a los fines de análisis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¡Desde ya muchas gracias por su tiempo!</w:t>
      </w:r>
    </w:p>
    <w:p w14:paraId="6107C37D" w14:textId="77777777" w:rsidR="00161D0F" w:rsidRPr="00262D6E" w:rsidRDefault="00161D0F" w:rsidP="00262D6E">
      <w:pPr>
        <w:spacing w:line="360" w:lineRule="auto"/>
        <w:jc w:val="both"/>
        <w:rPr>
          <w:rFonts w:ascii="Times New Roman" w:eastAsia="Times New Roman" w:hAnsi="Times New Roman" w:cs="Times New Roman"/>
        </w:rPr>
      </w:pPr>
    </w:p>
    <w:p w14:paraId="01E388E0"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Percepción de los reclamos</w:t>
      </w:r>
    </w:p>
    <w:p w14:paraId="1106B386" w14:textId="261599AC"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Primero, quiero saber </w:t>
      </w:r>
      <w:proofErr w:type="spellStart"/>
      <w:r w:rsidRPr="00262D6E">
        <w:rPr>
          <w:rFonts w:ascii="Times New Roman" w:eastAsia="Times New Roman" w:hAnsi="Times New Roman" w:cs="Times New Roman"/>
        </w:rPr>
        <w:t>cual</w:t>
      </w:r>
      <w:proofErr w:type="spellEnd"/>
      <w:r w:rsidRPr="00262D6E">
        <w:rPr>
          <w:rFonts w:ascii="Times New Roman" w:eastAsia="Times New Roman" w:hAnsi="Times New Roman" w:cs="Times New Roman"/>
        </w:rPr>
        <w:t xml:space="preserve"> es su percepción general acerca de los reclamos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usted, ¿qué es un reclamo? </w:t>
      </w:r>
    </w:p>
    <w:p w14:paraId="4921CD5C"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¿Por qué sería importante que un cliente/usuario presente un reclamo a la empresa/institución cuando no se encuentra satisfecho de su producto/servicio?</w:t>
      </w:r>
    </w:p>
    <w:p w14:paraId="30D01D50"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¿Me podría explicar el procedimiento para presentar un reclamo en una empresa/institución?</w:t>
      </w:r>
    </w:p>
    <w:p w14:paraId="3B014634"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¿Ha presentado antes un reclamo? ¿Cuál fue el medio que utilizo para presentar su reclamo (vía telefónica, internet, presencial)?</w:t>
      </w:r>
    </w:p>
    <w:p w14:paraId="3AEEFEF3"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¿Ha presentado antes un reclamo en el sector salud? En caso afirmativo, ¿podría contarme </w:t>
      </w:r>
      <w:proofErr w:type="spellStart"/>
      <w:r w:rsidRPr="00262D6E">
        <w:rPr>
          <w:rFonts w:ascii="Times New Roman" w:eastAsia="Times New Roman" w:hAnsi="Times New Roman" w:cs="Times New Roman"/>
        </w:rPr>
        <w:t>como</w:t>
      </w:r>
      <w:proofErr w:type="spellEnd"/>
      <w:r w:rsidRPr="00262D6E">
        <w:rPr>
          <w:rFonts w:ascii="Times New Roman" w:eastAsia="Times New Roman" w:hAnsi="Times New Roman" w:cs="Times New Roman"/>
        </w:rPr>
        <w:t xml:space="preserve"> fue su experiencia?</w:t>
      </w:r>
    </w:p>
    <w:p w14:paraId="7DB783BE"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Rol de los reclamos y manejo de información</w:t>
      </w:r>
    </w:p>
    <w:p w14:paraId="04461D91"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lastRenderedPageBreak/>
        <w:t>¿Cuál cree que es actualmente el rol de los reclamos en una empresa/institución, si es que existiese uno?</w:t>
      </w:r>
    </w:p>
    <w:p w14:paraId="10E8FBCD"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¿Cuál cree que debería ser el rol de los reclamos en una empresa/institución, si es que debería existir uno?</w:t>
      </w:r>
    </w:p>
    <w:p w14:paraId="55109CD2"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¿Cómo cree que las empresas/instituciones manejan la información proveniente de los reclamos, si es que lo hacen?</w:t>
      </w:r>
    </w:p>
    <w:p w14:paraId="795D0AB6"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¿Cómo cree que debería ser tratada esta información, si es que se maneja?</w:t>
      </w:r>
    </w:p>
    <w:p w14:paraId="0170F3F0"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Herramienta informática</w:t>
      </w:r>
    </w:p>
    <w:p w14:paraId="654AEF90"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Si existiese una herramienta informática que permita presentar y manejar los reclamos y su información, ¿Cómo cree que mejoraría el rol que tienen actualmente los reclamos en las empresas/instituciones?</w:t>
      </w:r>
    </w:p>
    <w:p w14:paraId="06D55C0E"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Si es que existiera, ¿qué esperaría poder realizar o visualizar en ella?</w:t>
      </w:r>
    </w:p>
    <w:p w14:paraId="423943E0"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Para que usted considere utilizarla, ¿Qué características le gustaría a usted que tenga esta herramienta?</w:t>
      </w:r>
    </w:p>
    <w:p w14:paraId="29EDCA75" w14:textId="77777777" w:rsidR="00161D0F" w:rsidRPr="00262D6E" w:rsidRDefault="00161D0F" w:rsidP="00262D6E">
      <w:pPr>
        <w:pStyle w:val="Prrafodelista"/>
        <w:numPr>
          <w:ilvl w:val="1"/>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¿Con quién compartiría la información y/o existencia de dicha herramienta, si es que lo compartiese? </w:t>
      </w:r>
    </w:p>
    <w:p w14:paraId="227CBB6E" w14:textId="77777777" w:rsidR="00161D0F" w:rsidRPr="00262D6E" w:rsidRDefault="00161D0F" w:rsidP="00262D6E">
      <w:pPr>
        <w:pStyle w:val="Prrafodelista"/>
        <w:numPr>
          <w:ilvl w:val="0"/>
          <w:numId w:val="8"/>
        </w:num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De todo lo que se ha discutido, ¿qué le parece más importante?</w:t>
      </w:r>
    </w:p>
    <w:p w14:paraId="262F2508" w14:textId="77777777" w:rsidR="00161D0F" w:rsidRPr="00262D6E" w:rsidRDefault="00161D0F" w:rsidP="00262D6E">
      <w:pPr>
        <w:spacing w:line="360" w:lineRule="auto"/>
        <w:jc w:val="both"/>
        <w:rPr>
          <w:rFonts w:ascii="Times New Roman" w:eastAsia="Times New Roman" w:hAnsi="Times New Roman" w:cs="Times New Roman"/>
        </w:rPr>
      </w:pPr>
    </w:p>
    <w:p w14:paraId="79AC74FA"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b/>
        </w:rPr>
        <w:t>Conclusión</w:t>
      </w:r>
      <w:r w:rsidRPr="00262D6E">
        <w:rPr>
          <w:rFonts w:ascii="Times New Roman" w:eastAsia="Times New Roman" w:hAnsi="Times New Roman" w:cs="Times New Roman"/>
        </w:rPr>
        <w:t xml:space="preserve">: </w:t>
      </w:r>
    </w:p>
    <w:p w14:paraId="68108930" w14:textId="2F143924"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Esta información será de mucha ayuda para mejorar el proceso de diseño del sistema de información que se </w:t>
      </w:r>
      <w:proofErr w:type="spellStart"/>
      <w:r w:rsidRPr="00262D6E">
        <w:rPr>
          <w:rFonts w:ascii="Times New Roman" w:eastAsia="Times New Roman" w:hAnsi="Times New Roman" w:cs="Times New Roman"/>
        </w:rPr>
        <w:t>esta</w:t>
      </w:r>
      <w:proofErr w:type="spellEnd"/>
      <w:r w:rsidRPr="00262D6E">
        <w:rPr>
          <w:rFonts w:ascii="Times New Roman" w:eastAsia="Times New Roman" w:hAnsi="Times New Roman" w:cs="Times New Roman"/>
        </w:rPr>
        <w:t xml:space="preserve"> planteando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Antes de terminar, ¿Desea agregar algo más respecto al uso y manejo de los reclamos?</w:t>
      </w:r>
    </w:p>
    <w:p w14:paraId="5D6BE5B4" w14:textId="77777777" w:rsidR="00161D0F" w:rsidRPr="00262D6E" w:rsidRDefault="00161D0F" w:rsidP="00262D6E">
      <w:pPr>
        <w:tabs>
          <w:tab w:val="left" w:pos="5040"/>
        </w:tabs>
        <w:spacing w:line="360" w:lineRule="auto"/>
        <w:ind w:left="360"/>
        <w:jc w:val="both"/>
        <w:rPr>
          <w:rFonts w:ascii="Times New Roman" w:eastAsia="Times New Roman" w:hAnsi="Times New Roman" w:cs="Times New Roman"/>
        </w:rPr>
      </w:pPr>
      <w:r w:rsidRPr="00262D6E">
        <w:rPr>
          <w:rFonts w:ascii="Times New Roman" w:eastAsia="Times New Roman" w:hAnsi="Times New Roman" w:cs="Times New Roman"/>
        </w:rPr>
        <w:tab/>
      </w:r>
    </w:p>
    <w:p w14:paraId="0F58207B" w14:textId="77777777"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¡Muchas gracias por ser honestos con nosotros y por su tiempo!</w:t>
      </w:r>
    </w:p>
    <w:p w14:paraId="42E2CC5A" w14:textId="77777777" w:rsidR="00161D0F" w:rsidRPr="00262D6E" w:rsidRDefault="00161D0F" w:rsidP="00262D6E">
      <w:pPr>
        <w:spacing w:line="360" w:lineRule="auto"/>
        <w:jc w:val="both"/>
        <w:rPr>
          <w:rFonts w:ascii="Times New Roman" w:eastAsia="Times New Roman" w:hAnsi="Times New Roman" w:cs="Times New Roman"/>
        </w:rPr>
      </w:pPr>
    </w:p>
    <w:p w14:paraId="11C65EFB" w14:textId="77777777" w:rsidR="00161D0F" w:rsidRPr="00262D6E" w:rsidRDefault="00161D0F" w:rsidP="00262D6E">
      <w:pPr>
        <w:spacing w:line="360" w:lineRule="auto"/>
        <w:jc w:val="both"/>
        <w:rPr>
          <w:rFonts w:ascii="Times New Roman" w:eastAsia="Times New Roman" w:hAnsi="Times New Roman" w:cs="Times New Roman"/>
        </w:rPr>
      </w:pPr>
    </w:p>
    <w:p w14:paraId="02368533" w14:textId="77777777" w:rsidR="00161D0F" w:rsidRPr="00262D6E" w:rsidRDefault="00161D0F" w:rsidP="00262D6E">
      <w:pPr>
        <w:spacing w:line="360" w:lineRule="auto"/>
        <w:jc w:val="both"/>
        <w:rPr>
          <w:rFonts w:ascii="Times New Roman" w:eastAsia="Times New Roman" w:hAnsi="Times New Roman" w:cs="Times New Roman"/>
        </w:rPr>
      </w:pPr>
    </w:p>
    <w:p w14:paraId="3D070157" w14:textId="77777777" w:rsidR="00161D0F" w:rsidRPr="00262D6E" w:rsidRDefault="00161D0F" w:rsidP="00262D6E">
      <w:pPr>
        <w:spacing w:line="360" w:lineRule="auto"/>
        <w:jc w:val="both"/>
        <w:rPr>
          <w:rFonts w:ascii="Times New Roman" w:eastAsia="Times New Roman" w:hAnsi="Times New Roman" w:cs="Times New Roman"/>
        </w:rPr>
      </w:pPr>
    </w:p>
    <w:p w14:paraId="50CB3235" w14:textId="77777777" w:rsidR="00161D0F" w:rsidRPr="00262D6E" w:rsidRDefault="00161D0F" w:rsidP="00262D6E">
      <w:pPr>
        <w:spacing w:line="360" w:lineRule="auto"/>
        <w:jc w:val="both"/>
        <w:rPr>
          <w:rFonts w:ascii="Times New Roman" w:eastAsia="Times New Roman" w:hAnsi="Times New Roman" w:cs="Times New Roman"/>
        </w:rPr>
      </w:pPr>
    </w:p>
    <w:p w14:paraId="1E51FFA9" w14:textId="77777777" w:rsidR="00161D0F" w:rsidRPr="00262D6E" w:rsidRDefault="00161D0F" w:rsidP="00262D6E">
      <w:pPr>
        <w:spacing w:line="360" w:lineRule="auto"/>
        <w:jc w:val="both"/>
        <w:rPr>
          <w:rFonts w:ascii="Times New Roman" w:eastAsia="Times New Roman" w:hAnsi="Times New Roman" w:cs="Times New Roman"/>
        </w:rPr>
      </w:pPr>
    </w:p>
    <w:p w14:paraId="4AC9B928" w14:textId="77777777" w:rsidR="00161D0F" w:rsidRPr="00262D6E" w:rsidRDefault="00161D0F" w:rsidP="00262D6E">
      <w:pPr>
        <w:spacing w:line="360" w:lineRule="auto"/>
        <w:jc w:val="both"/>
        <w:rPr>
          <w:rFonts w:ascii="Times New Roman" w:eastAsia="Times New Roman" w:hAnsi="Times New Roman" w:cs="Times New Roman"/>
        </w:rPr>
      </w:pPr>
    </w:p>
    <w:p w14:paraId="37D1074D" w14:textId="77777777" w:rsidR="00161D0F" w:rsidRPr="00262D6E" w:rsidRDefault="00161D0F" w:rsidP="00262D6E">
      <w:pPr>
        <w:spacing w:line="360" w:lineRule="auto"/>
        <w:jc w:val="both"/>
        <w:rPr>
          <w:rFonts w:ascii="Times New Roman" w:eastAsia="Times New Roman" w:hAnsi="Times New Roman" w:cs="Times New Roman"/>
        </w:rPr>
      </w:pPr>
    </w:p>
    <w:p w14:paraId="6911F1A8" w14:textId="77777777" w:rsidR="00161D0F" w:rsidRPr="00262D6E" w:rsidRDefault="00161D0F" w:rsidP="00262D6E">
      <w:pPr>
        <w:spacing w:line="360" w:lineRule="auto"/>
        <w:jc w:val="both"/>
        <w:rPr>
          <w:rFonts w:ascii="Times New Roman" w:eastAsia="Times New Roman" w:hAnsi="Times New Roman" w:cs="Times New Roman"/>
        </w:rPr>
      </w:pPr>
    </w:p>
    <w:p w14:paraId="39886DCE" w14:textId="77777777" w:rsidR="00161D0F" w:rsidRPr="00262D6E" w:rsidRDefault="00161D0F" w:rsidP="00262D6E">
      <w:pPr>
        <w:pStyle w:val="Ttulo2"/>
        <w:spacing w:line="360" w:lineRule="auto"/>
        <w:rPr>
          <w:rFonts w:cs="Times New Roman"/>
          <w:szCs w:val="24"/>
          <w:lang w:val="es-ES"/>
        </w:rPr>
      </w:pPr>
      <w:r w:rsidRPr="00262D6E">
        <w:rPr>
          <w:rFonts w:cs="Times New Roman"/>
          <w:szCs w:val="24"/>
          <w:lang w:val="es-ES"/>
        </w:rPr>
        <w:lastRenderedPageBreak/>
        <w:t xml:space="preserve">Anexo 3: Guía </w:t>
      </w:r>
      <w:proofErr w:type="spellStart"/>
      <w:r w:rsidRPr="00262D6E">
        <w:rPr>
          <w:rFonts w:cs="Times New Roman"/>
          <w:szCs w:val="24"/>
          <w:lang w:val="es-ES"/>
        </w:rPr>
        <w:t>Semi</w:t>
      </w:r>
      <w:proofErr w:type="spellEnd"/>
      <w:r w:rsidRPr="00262D6E">
        <w:rPr>
          <w:rFonts w:cs="Times New Roman"/>
          <w:szCs w:val="24"/>
          <w:lang w:val="es-ES"/>
        </w:rPr>
        <w:t xml:space="preserve">-Estructurada de Entrevista a Profundidad para usuarios finales Nº2 </w:t>
      </w:r>
    </w:p>
    <w:p w14:paraId="41E9599E" w14:textId="77777777" w:rsidR="00161D0F" w:rsidRPr="00262D6E" w:rsidRDefault="00161D0F" w:rsidP="00262D6E">
      <w:pPr>
        <w:spacing w:line="360" w:lineRule="auto"/>
        <w:jc w:val="both"/>
        <w:rPr>
          <w:rFonts w:ascii="Times New Roman" w:hAnsi="Times New Roman" w:cs="Times New Roman"/>
          <w:lang w:val="es-ES"/>
        </w:rPr>
      </w:pPr>
    </w:p>
    <w:p w14:paraId="301FDDD0" w14:textId="12958910"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Objetivo</w:t>
      </w:r>
      <w:r w:rsidRPr="00262D6E">
        <w:rPr>
          <w:rFonts w:ascii="Times New Roman" w:hAnsi="Times New Roman" w:cs="Times New Roman"/>
          <w:lang w:val="es-ES"/>
        </w:rPr>
        <w:t>: Recolectar percepciones sobre bocetos presentados con el diseño de un nuevo sistema de información planteado para la recolección y manejo de reclamos</w:t>
      </w:r>
      <w:r w:rsidR="007B7445" w:rsidRPr="00262D6E">
        <w:rPr>
          <w:rFonts w:ascii="Times New Roman" w:hAnsi="Times New Roman" w:cs="Times New Roman"/>
          <w:lang w:val="es-ES"/>
        </w:rPr>
        <w:t>.</w:t>
      </w:r>
    </w:p>
    <w:p w14:paraId="518D3F1E" w14:textId="77777777" w:rsidR="00161D0F" w:rsidRPr="00262D6E" w:rsidRDefault="00161D0F" w:rsidP="00262D6E">
      <w:pPr>
        <w:spacing w:line="360" w:lineRule="auto"/>
        <w:jc w:val="both"/>
        <w:rPr>
          <w:rFonts w:ascii="Times New Roman" w:hAnsi="Times New Roman" w:cs="Times New Roman"/>
        </w:rPr>
      </w:pPr>
    </w:p>
    <w:p w14:paraId="32BB3179" w14:textId="37364396"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Buenos días/tardes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La idea es poder conocer distintas opiniones para colaborar con el desarrollo e implementación de proyectos informáticos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En este sentido, siéntase libre de compartir sus ideas en este espacio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Aquí no hay respuestas correctas o incorrectas, lo que importa es justamente su opinión sincera</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Para agilizar la toma de la información, resulta de mucha utilidad grabar la conversación</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Tomar notas a mano demora mucho tiempo y se pueden perder cuestiones importantes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¿Existe algún inconveniente en que grabemos la conversación? El uso de la grabación es sólo a los fines de análisis</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¡Desde ya muchas gracias por su tiempo!</w:t>
      </w:r>
    </w:p>
    <w:p w14:paraId="5265C50D" w14:textId="77777777" w:rsidR="00161D0F" w:rsidRPr="00262D6E" w:rsidRDefault="00161D0F" w:rsidP="00262D6E">
      <w:pPr>
        <w:spacing w:line="360" w:lineRule="auto"/>
        <w:jc w:val="both"/>
        <w:rPr>
          <w:rFonts w:ascii="Times New Roman" w:hAnsi="Times New Roman" w:cs="Times New Roman"/>
          <w:lang w:val="es-ES"/>
        </w:rPr>
      </w:pPr>
    </w:p>
    <w:p w14:paraId="25455240" w14:textId="284632E6"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He creado unos bocetos donde se muestra como se </w:t>
      </w:r>
      <w:proofErr w:type="spellStart"/>
      <w:r w:rsidRPr="00262D6E">
        <w:rPr>
          <w:rFonts w:ascii="Times New Roman" w:hAnsi="Times New Roman" w:cs="Times New Roman"/>
          <w:lang w:val="es-ES"/>
        </w:rPr>
        <w:t>esta</w:t>
      </w:r>
      <w:proofErr w:type="spellEnd"/>
      <w:r w:rsidRPr="00262D6E">
        <w:rPr>
          <w:rFonts w:ascii="Times New Roman" w:hAnsi="Times New Roman" w:cs="Times New Roman"/>
          <w:lang w:val="es-ES"/>
        </w:rPr>
        <w:t xml:space="preserve"> planteando que sea la distribución, visualización y flujo para un Sistema de Manejo y Recojo de Reclamos en salud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(Explicar los bocetos y objetivo planteado dependiendo del tipo de usuario)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¿Qué opina Ud</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w:t>
      </w:r>
      <w:proofErr w:type="gramStart"/>
      <w:r w:rsidRPr="00262D6E">
        <w:rPr>
          <w:rFonts w:ascii="Times New Roman" w:hAnsi="Times New Roman" w:cs="Times New Roman"/>
          <w:lang w:val="es-ES"/>
        </w:rPr>
        <w:t>Sobre los bocetos mostrados?</w:t>
      </w:r>
      <w:proofErr w:type="gramEnd"/>
    </w:p>
    <w:p w14:paraId="6F712283"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encuentra interesante en estos bocetos? (Mostrar bocetos individualmente)</w:t>
      </w:r>
    </w:p>
    <w:p w14:paraId="6245DD72"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encuentra confuso en estos bocetos? (Mostrar bocetos individualmente)</w:t>
      </w:r>
    </w:p>
    <w:p w14:paraId="2D4D40F2"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Considerando el objetivo planteado al comienzo de la entrevista, ¿Qué encuentra acertado de estos bocetos para cumplir dicho objetivo?</w:t>
      </w:r>
    </w:p>
    <w:p w14:paraId="07C15849"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¿Podría mostrarme como utilizaría el sistema con ayuda de los bocetos para cumplir dicho objetivo? (Mostrar boceto de pantalla inicial y seguir el flujo planteado por el usuario)</w:t>
      </w:r>
    </w:p>
    <w:p w14:paraId="1F64B03A"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Por lo que ha podido ver a través de estos bocetos ¿Qué tan útil le parece el sistema? </w:t>
      </w:r>
    </w:p>
    <w:p w14:paraId="74C97463" w14:textId="77777777" w:rsidR="00161D0F" w:rsidRPr="00262D6E" w:rsidRDefault="00161D0F" w:rsidP="00262D6E">
      <w:pPr>
        <w:pStyle w:val="Prrafodelista"/>
        <w:numPr>
          <w:ilvl w:val="1"/>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lastRenderedPageBreak/>
        <w:t>¿Qué tan frecuentemente ingresaría a este sistema, si es que ingresaría?</w:t>
      </w:r>
    </w:p>
    <w:p w14:paraId="6F82F991"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¿Qué información u opciones le gustaría que el sistema brinde?</w:t>
      </w:r>
    </w:p>
    <w:p w14:paraId="0EAD1668"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¿Tiene en mente alguna alternativa sobre </w:t>
      </w:r>
      <w:proofErr w:type="spellStart"/>
      <w:r w:rsidRPr="00262D6E">
        <w:rPr>
          <w:rFonts w:ascii="Times New Roman" w:hAnsi="Times New Roman" w:cs="Times New Roman"/>
          <w:lang w:val="es-ES"/>
        </w:rPr>
        <w:t>como</w:t>
      </w:r>
      <w:proofErr w:type="spellEnd"/>
      <w:r w:rsidRPr="00262D6E">
        <w:rPr>
          <w:rFonts w:ascii="Times New Roman" w:hAnsi="Times New Roman" w:cs="Times New Roman"/>
          <w:lang w:val="es-ES"/>
        </w:rPr>
        <w:t xml:space="preserve"> le gustaría que fuera la distribución, visualización y/o flujo del sistema?</w:t>
      </w:r>
    </w:p>
    <w:p w14:paraId="21414875"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 xml:space="preserve">La información que le brinde el sistema, ¿Qué tan útil le parecería compartirla? ¿Con quien compartiría </w:t>
      </w:r>
      <w:proofErr w:type="gramStart"/>
      <w:r w:rsidRPr="00262D6E">
        <w:rPr>
          <w:rFonts w:ascii="Times New Roman" w:hAnsi="Times New Roman" w:cs="Times New Roman"/>
          <w:lang w:val="es-ES"/>
        </w:rPr>
        <w:t>este información</w:t>
      </w:r>
      <w:proofErr w:type="gramEnd"/>
      <w:r w:rsidRPr="00262D6E">
        <w:rPr>
          <w:rFonts w:ascii="Times New Roman" w:hAnsi="Times New Roman" w:cs="Times New Roman"/>
          <w:lang w:val="es-ES"/>
        </w:rPr>
        <w:t>?</w:t>
      </w:r>
    </w:p>
    <w:p w14:paraId="60857E94"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¿Tiene algún otro comentario o sugerencia sobre los bocetos, flujo y/o sistema?</w:t>
      </w:r>
    </w:p>
    <w:p w14:paraId="7C55D7F1" w14:textId="77777777" w:rsidR="00161D0F" w:rsidRPr="00262D6E" w:rsidRDefault="00161D0F" w:rsidP="00262D6E">
      <w:pPr>
        <w:pStyle w:val="Prrafodelista"/>
        <w:numPr>
          <w:ilvl w:val="0"/>
          <w:numId w:val="9"/>
        </w:numPr>
        <w:spacing w:line="360" w:lineRule="auto"/>
        <w:jc w:val="both"/>
        <w:rPr>
          <w:rFonts w:ascii="Times New Roman" w:hAnsi="Times New Roman" w:cs="Times New Roman"/>
          <w:lang w:val="es-ES"/>
        </w:rPr>
      </w:pPr>
      <w:r w:rsidRPr="00262D6E">
        <w:rPr>
          <w:rFonts w:ascii="Times New Roman" w:hAnsi="Times New Roman" w:cs="Times New Roman"/>
          <w:lang w:val="es-ES"/>
        </w:rPr>
        <w:t>¿Cuál es su opinión general del sistema?</w:t>
      </w:r>
    </w:p>
    <w:p w14:paraId="044A3323" w14:textId="77777777" w:rsidR="00161D0F" w:rsidRPr="00262D6E" w:rsidRDefault="00161D0F" w:rsidP="00262D6E">
      <w:pPr>
        <w:spacing w:line="360" w:lineRule="auto"/>
        <w:jc w:val="both"/>
        <w:rPr>
          <w:rFonts w:ascii="Times New Roman" w:hAnsi="Times New Roman" w:cs="Times New Roman"/>
          <w:lang w:val="es-ES"/>
        </w:rPr>
      </w:pPr>
    </w:p>
    <w:p w14:paraId="2D987F7C"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b/>
          <w:lang w:val="es-ES"/>
        </w:rPr>
        <w:t>Conclusión</w:t>
      </w:r>
      <w:r w:rsidRPr="00262D6E">
        <w:rPr>
          <w:rFonts w:ascii="Times New Roman" w:hAnsi="Times New Roman" w:cs="Times New Roman"/>
          <w:lang w:val="es-ES"/>
        </w:rPr>
        <w:t>:</w:t>
      </w:r>
    </w:p>
    <w:p w14:paraId="4E5F939C" w14:textId="3CD0579D" w:rsidR="00161D0F" w:rsidRPr="00262D6E" w:rsidRDefault="00161D0F" w:rsidP="00262D6E">
      <w:pPr>
        <w:spacing w:line="360" w:lineRule="auto"/>
        <w:jc w:val="both"/>
        <w:rPr>
          <w:rFonts w:ascii="Times New Roman" w:eastAsia="Times New Roman" w:hAnsi="Times New Roman" w:cs="Times New Roman"/>
        </w:rPr>
      </w:pPr>
      <w:r w:rsidRPr="00262D6E">
        <w:rPr>
          <w:rFonts w:ascii="Times New Roman" w:eastAsia="Times New Roman" w:hAnsi="Times New Roman" w:cs="Times New Roman"/>
        </w:rPr>
        <w:t xml:space="preserve">Esta información será de mucha ayuda para mejorar el proceso de diseño del sistema de información que se </w:t>
      </w:r>
      <w:proofErr w:type="spellStart"/>
      <w:r w:rsidRPr="00262D6E">
        <w:rPr>
          <w:rFonts w:ascii="Times New Roman" w:eastAsia="Times New Roman" w:hAnsi="Times New Roman" w:cs="Times New Roman"/>
        </w:rPr>
        <w:t>esta</w:t>
      </w:r>
      <w:proofErr w:type="spellEnd"/>
      <w:r w:rsidRPr="00262D6E">
        <w:rPr>
          <w:rFonts w:ascii="Times New Roman" w:eastAsia="Times New Roman" w:hAnsi="Times New Roman" w:cs="Times New Roman"/>
        </w:rPr>
        <w:t xml:space="preserve"> planteando</w:t>
      </w:r>
      <w:r w:rsidR="007B7445" w:rsidRPr="00262D6E">
        <w:rPr>
          <w:rFonts w:ascii="Times New Roman" w:eastAsia="Times New Roman" w:hAnsi="Times New Roman" w:cs="Times New Roman"/>
        </w:rPr>
        <w:t>.</w:t>
      </w:r>
      <w:r w:rsidRPr="00262D6E">
        <w:rPr>
          <w:rFonts w:ascii="Times New Roman" w:eastAsia="Times New Roman" w:hAnsi="Times New Roman" w:cs="Times New Roman"/>
        </w:rPr>
        <w:t xml:space="preserve"> Antes de terminar, ¿Desea agregar algo más respecto al uso y manejo de los reclamos? </w:t>
      </w:r>
    </w:p>
    <w:p w14:paraId="43AEA02A" w14:textId="77777777" w:rsidR="00161D0F" w:rsidRPr="00262D6E" w:rsidRDefault="00161D0F" w:rsidP="00262D6E">
      <w:pPr>
        <w:spacing w:line="360" w:lineRule="auto"/>
        <w:jc w:val="both"/>
        <w:rPr>
          <w:rFonts w:ascii="Times New Roman" w:eastAsia="Times New Roman" w:hAnsi="Times New Roman" w:cs="Times New Roman"/>
        </w:rPr>
      </w:pPr>
    </w:p>
    <w:p w14:paraId="1D433298"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eastAsia="Times New Roman" w:hAnsi="Times New Roman" w:cs="Times New Roman"/>
        </w:rPr>
        <w:t>¡Muchas gracias por ser honestos con nosotros y por su tiempo!</w:t>
      </w:r>
    </w:p>
    <w:p w14:paraId="35F8A1B3" w14:textId="77777777" w:rsidR="00161D0F" w:rsidRPr="00262D6E" w:rsidRDefault="00161D0F" w:rsidP="00262D6E">
      <w:pPr>
        <w:spacing w:line="360" w:lineRule="auto"/>
        <w:jc w:val="both"/>
        <w:rPr>
          <w:rFonts w:ascii="Times New Roman" w:hAnsi="Times New Roman" w:cs="Times New Roman"/>
          <w:lang w:val="es-ES"/>
        </w:rPr>
      </w:pPr>
    </w:p>
    <w:p w14:paraId="10319058" w14:textId="77777777" w:rsidR="007B7445" w:rsidRPr="00262D6E" w:rsidRDefault="007B7445" w:rsidP="00262D6E">
      <w:pPr>
        <w:spacing w:line="360" w:lineRule="auto"/>
        <w:jc w:val="both"/>
        <w:rPr>
          <w:rFonts w:ascii="Times New Roman" w:hAnsi="Times New Roman" w:cs="Times New Roman"/>
          <w:b/>
          <w:lang w:val="es-ES"/>
        </w:rPr>
      </w:pPr>
    </w:p>
    <w:p w14:paraId="587B44D4" w14:textId="77777777" w:rsidR="007B7445" w:rsidRPr="00262D6E" w:rsidRDefault="007B7445" w:rsidP="00262D6E">
      <w:pPr>
        <w:spacing w:line="360" w:lineRule="auto"/>
        <w:jc w:val="both"/>
        <w:rPr>
          <w:rFonts w:ascii="Times New Roman" w:hAnsi="Times New Roman" w:cs="Times New Roman"/>
          <w:b/>
          <w:lang w:val="es-ES"/>
        </w:rPr>
      </w:pPr>
    </w:p>
    <w:p w14:paraId="0C0C5016" w14:textId="77777777" w:rsidR="007B7445" w:rsidRPr="00262D6E" w:rsidRDefault="007B7445" w:rsidP="00262D6E">
      <w:pPr>
        <w:spacing w:line="360" w:lineRule="auto"/>
        <w:jc w:val="both"/>
        <w:rPr>
          <w:rFonts w:ascii="Times New Roman" w:hAnsi="Times New Roman" w:cs="Times New Roman"/>
          <w:b/>
          <w:lang w:val="es-ES"/>
        </w:rPr>
      </w:pPr>
    </w:p>
    <w:p w14:paraId="4F691204" w14:textId="77777777" w:rsidR="007B7445" w:rsidRPr="00262D6E" w:rsidRDefault="007B7445" w:rsidP="00262D6E">
      <w:pPr>
        <w:spacing w:line="360" w:lineRule="auto"/>
        <w:jc w:val="both"/>
        <w:rPr>
          <w:rFonts w:ascii="Times New Roman" w:hAnsi="Times New Roman" w:cs="Times New Roman"/>
          <w:b/>
          <w:lang w:val="es-ES"/>
        </w:rPr>
      </w:pPr>
    </w:p>
    <w:p w14:paraId="0CE4FBDF" w14:textId="77777777" w:rsidR="007B7445" w:rsidRPr="00262D6E" w:rsidRDefault="007B7445" w:rsidP="00262D6E">
      <w:pPr>
        <w:spacing w:line="360" w:lineRule="auto"/>
        <w:jc w:val="both"/>
        <w:rPr>
          <w:rFonts w:ascii="Times New Roman" w:hAnsi="Times New Roman" w:cs="Times New Roman"/>
          <w:b/>
          <w:lang w:val="es-ES"/>
        </w:rPr>
      </w:pPr>
    </w:p>
    <w:p w14:paraId="479F5A60" w14:textId="77777777" w:rsidR="007B7445" w:rsidRPr="00262D6E" w:rsidRDefault="007B7445" w:rsidP="00262D6E">
      <w:pPr>
        <w:spacing w:line="360" w:lineRule="auto"/>
        <w:jc w:val="both"/>
        <w:rPr>
          <w:rFonts w:ascii="Times New Roman" w:hAnsi="Times New Roman" w:cs="Times New Roman"/>
          <w:b/>
          <w:lang w:val="es-ES"/>
        </w:rPr>
      </w:pPr>
    </w:p>
    <w:p w14:paraId="475AEFD6" w14:textId="77777777" w:rsidR="007B7445" w:rsidRPr="00262D6E" w:rsidRDefault="007B7445" w:rsidP="00262D6E">
      <w:pPr>
        <w:spacing w:line="360" w:lineRule="auto"/>
        <w:jc w:val="both"/>
        <w:rPr>
          <w:rFonts w:ascii="Times New Roman" w:hAnsi="Times New Roman" w:cs="Times New Roman"/>
          <w:b/>
          <w:lang w:val="es-ES"/>
        </w:rPr>
      </w:pPr>
    </w:p>
    <w:p w14:paraId="06AFD237" w14:textId="77777777" w:rsidR="007B7445" w:rsidRPr="00262D6E" w:rsidRDefault="007B7445" w:rsidP="00262D6E">
      <w:pPr>
        <w:spacing w:line="360" w:lineRule="auto"/>
        <w:jc w:val="both"/>
        <w:rPr>
          <w:rFonts w:ascii="Times New Roman" w:hAnsi="Times New Roman" w:cs="Times New Roman"/>
          <w:b/>
          <w:lang w:val="es-ES"/>
        </w:rPr>
      </w:pPr>
    </w:p>
    <w:p w14:paraId="222049EB" w14:textId="77777777" w:rsidR="007B7445" w:rsidRPr="00262D6E" w:rsidRDefault="007B7445" w:rsidP="00262D6E">
      <w:pPr>
        <w:spacing w:line="360" w:lineRule="auto"/>
        <w:jc w:val="both"/>
        <w:rPr>
          <w:rFonts w:ascii="Times New Roman" w:hAnsi="Times New Roman" w:cs="Times New Roman"/>
          <w:b/>
          <w:lang w:val="es-ES"/>
        </w:rPr>
      </w:pPr>
    </w:p>
    <w:p w14:paraId="4BC09037" w14:textId="77777777" w:rsidR="007B7445" w:rsidRPr="00262D6E" w:rsidRDefault="007B7445" w:rsidP="00262D6E">
      <w:pPr>
        <w:spacing w:line="360" w:lineRule="auto"/>
        <w:jc w:val="both"/>
        <w:rPr>
          <w:rFonts w:ascii="Times New Roman" w:hAnsi="Times New Roman" w:cs="Times New Roman"/>
          <w:b/>
          <w:lang w:val="es-ES"/>
        </w:rPr>
      </w:pPr>
    </w:p>
    <w:p w14:paraId="356971A3" w14:textId="77777777" w:rsidR="007B7445" w:rsidRPr="00262D6E" w:rsidRDefault="007B7445" w:rsidP="00262D6E">
      <w:pPr>
        <w:spacing w:line="360" w:lineRule="auto"/>
        <w:jc w:val="both"/>
        <w:rPr>
          <w:rFonts w:ascii="Times New Roman" w:hAnsi="Times New Roman" w:cs="Times New Roman"/>
          <w:b/>
          <w:lang w:val="es-ES"/>
        </w:rPr>
      </w:pPr>
    </w:p>
    <w:p w14:paraId="29394405" w14:textId="77777777" w:rsidR="007B7445" w:rsidRPr="00262D6E" w:rsidRDefault="007B7445" w:rsidP="00262D6E">
      <w:pPr>
        <w:spacing w:line="360" w:lineRule="auto"/>
        <w:jc w:val="both"/>
        <w:rPr>
          <w:rFonts w:ascii="Times New Roman" w:hAnsi="Times New Roman" w:cs="Times New Roman"/>
          <w:b/>
          <w:lang w:val="es-ES"/>
        </w:rPr>
      </w:pPr>
    </w:p>
    <w:p w14:paraId="14F34A70" w14:textId="77777777" w:rsidR="007B7445" w:rsidRPr="00262D6E" w:rsidRDefault="007B7445" w:rsidP="00262D6E">
      <w:pPr>
        <w:spacing w:line="360" w:lineRule="auto"/>
        <w:jc w:val="both"/>
        <w:rPr>
          <w:rFonts w:ascii="Times New Roman" w:hAnsi="Times New Roman" w:cs="Times New Roman"/>
          <w:b/>
          <w:lang w:val="es-ES"/>
        </w:rPr>
      </w:pPr>
    </w:p>
    <w:p w14:paraId="547B5D43" w14:textId="77777777" w:rsidR="007B7445" w:rsidRPr="00262D6E" w:rsidRDefault="007B7445" w:rsidP="00262D6E">
      <w:pPr>
        <w:spacing w:line="360" w:lineRule="auto"/>
        <w:jc w:val="both"/>
        <w:rPr>
          <w:rFonts w:ascii="Times New Roman" w:hAnsi="Times New Roman" w:cs="Times New Roman"/>
          <w:b/>
          <w:lang w:val="es-ES"/>
        </w:rPr>
      </w:pPr>
    </w:p>
    <w:p w14:paraId="1BB5C47C" w14:textId="77777777" w:rsidR="007B7445" w:rsidRPr="00262D6E" w:rsidRDefault="007B7445" w:rsidP="00262D6E">
      <w:pPr>
        <w:spacing w:line="360" w:lineRule="auto"/>
        <w:jc w:val="both"/>
        <w:rPr>
          <w:rFonts w:ascii="Times New Roman" w:hAnsi="Times New Roman" w:cs="Times New Roman"/>
          <w:b/>
          <w:lang w:val="es-ES"/>
        </w:rPr>
      </w:pPr>
    </w:p>
    <w:p w14:paraId="273F872A" w14:textId="77777777" w:rsidR="007B7445" w:rsidRPr="00262D6E" w:rsidRDefault="007B7445" w:rsidP="00262D6E">
      <w:pPr>
        <w:spacing w:line="360" w:lineRule="auto"/>
        <w:jc w:val="both"/>
        <w:rPr>
          <w:rFonts w:ascii="Times New Roman" w:hAnsi="Times New Roman" w:cs="Times New Roman"/>
          <w:b/>
          <w:lang w:val="es-ES"/>
        </w:rPr>
      </w:pPr>
    </w:p>
    <w:p w14:paraId="4B311FFD" w14:textId="77777777" w:rsidR="007B7445" w:rsidRPr="00262D6E" w:rsidRDefault="007B7445" w:rsidP="00262D6E">
      <w:pPr>
        <w:spacing w:line="360" w:lineRule="auto"/>
        <w:jc w:val="both"/>
        <w:rPr>
          <w:rFonts w:ascii="Times New Roman" w:hAnsi="Times New Roman" w:cs="Times New Roman"/>
          <w:b/>
          <w:lang w:val="es-ES"/>
        </w:rPr>
      </w:pPr>
    </w:p>
    <w:p w14:paraId="36A4FC8F" w14:textId="77777777" w:rsidR="007B7445" w:rsidRPr="00262D6E" w:rsidRDefault="007B7445" w:rsidP="00262D6E">
      <w:pPr>
        <w:spacing w:line="360" w:lineRule="auto"/>
        <w:jc w:val="both"/>
        <w:rPr>
          <w:rFonts w:ascii="Times New Roman" w:hAnsi="Times New Roman" w:cs="Times New Roman"/>
          <w:b/>
          <w:lang w:val="es-ES"/>
        </w:rPr>
      </w:pPr>
    </w:p>
    <w:p w14:paraId="45C0098D" w14:textId="6E92EEA5" w:rsidR="00161D0F" w:rsidRPr="00262D6E" w:rsidRDefault="00161D0F" w:rsidP="00262D6E">
      <w:pPr>
        <w:pStyle w:val="Ttulo2"/>
        <w:spacing w:line="360" w:lineRule="auto"/>
        <w:rPr>
          <w:rFonts w:cs="Times New Roman"/>
          <w:szCs w:val="24"/>
          <w:lang w:val="es-ES"/>
        </w:rPr>
      </w:pPr>
      <w:r w:rsidRPr="00262D6E">
        <w:rPr>
          <w:rFonts w:cs="Times New Roman"/>
          <w:szCs w:val="24"/>
          <w:lang w:val="es-ES"/>
        </w:rPr>
        <w:lastRenderedPageBreak/>
        <w:t>Anexo 4</w:t>
      </w:r>
      <w:r w:rsidR="007B7445" w:rsidRPr="00262D6E">
        <w:rPr>
          <w:rFonts w:cs="Times New Roman"/>
          <w:szCs w:val="24"/>
          <w:lang w:val="es-ES"/>
        </w:rPr>
        <w:t>.</w:t>
      </w:r>
      <w:r w:rsidRPr="00262D6E">
        <w:rPr>
          <w:rFonts w:cs="Times New Roman"/>
          <w:szCs w:val="24"/>
          <w:lang w:val="es-ES"/>
        </w:rPr>
        <w:t xml:space="preserve"> Encuesta de </w:t>
      </w:r>
      <w:r w:rsidR="00061602" w:rsidRPr="00262D6E">
        <w:rPr>
          <w:rFonts w:cs="Times New Roman"/>
          <w:szCs w:val="24"/>
          <w:lang w:val="es-ES"/>
        </w:rPr>
        <w:t>Aspectos Demográficos de Entrevistados</w:t>
      </w:r>
      <w:r w:rsidRPr="00262D6E">
        <w:rPr>
          <w:rFonts w:cs="Times New Roman"/>
          <w:szCs w:val="24"/>
          <w:lang w:val="es-ES"/>
        </w:rPr>
        <w:t xml:space="preserve"> del Sistema de Gestión de Reclamos para el Sistema de Salud del Perú </w:t>
      </w:r>
    </w:p>
    <w:p w14:paraId="3D937B15" w14:textId="77777777" w:rsidR="00161D0F" w:rsidRPr="00262D6E" w:rsidRDefault="00161D0F" w:rsidP="00262D6E">
      <w:pPr>
        <w:spacing w:line="360" w:lineRule="auto"/>
        <w:jc w:val="both"/>
        <w:rPr>
          <w:rFonts w:ascii="Times New Roman" w:hAnsi="Times New Roman" w:cs="Times New Roman"/>
          <w:b/>
          <w:lang w:val="es-ES"/>
        </w:rPr>
      </w:pPr>
    </w:p>
    <w:p w14:paraId="5DE59B36" w14:textId="77777777" w:rsidR="00161D0F" w:rsidRPr="00262D6E" w:rsidRDefault="00161D0F" w:rsidP="00262D6E">
      <w:pPr>
        <w:spacing w:line="360" w:lineRule="auto"/>
        <w:jc w:val="both"/>
        <w:rPr>
          <w:rFonts w:ascii="Times New Roman" w:hAnsi="Times New Roman" w:cs="Times New Roman"/>
          <w:lang w:val="es-ES"/>
        </w:rPr>
      </w:pPr>
      <w:r w:rsidRPr="00262D6E">
        <w:rPr>
          <w:rFonts w:ascii="Times New Roman" w:hAnsi="Times New Roman" w:cs="Times New Roman"/>
          <w:lang w:val="es-ES"/>
        </w:rPr>
        <w:t>Seleccione la opción correspondiente:</w:t>
      </w:r>
    </w:p>
    <w:p w14:paraId="4C804480" w14:textId="77777777" w:rsidR="00161D0F" w:rsidRPr="00262D6E" w:rsidRDefault="00161D0F" w:rsidP="00262D6E">
      <w:pPr>
        <w:spacing w:line="360" w:lineRule="auto"/>
        <w:jc w:val="both"/>
        <w:rPr>
          <w:rFonts w:ascii="Times New Roman" w:hAnsi="Times New Roman" w:cs="Times New Roman"/>
          <w:lang w:val="es-ES"/>
        </w:rPr>
      </w:pPr>
    </w:p>
    <w:p w14:paraId="6FD0D331" w14:textId="77777777" w:rsidR="00161D0F" w:rsidRPr="00262D6E" w:rsidRDefault="00161D0F" w:rsidP="00262D6E">
      <w:pPr>
        <w:pStyle w:val="Prrafodelista"/>
        <w:numPr>
          <w:ilvl w:val="0"/>
          <w:numId w:val="10"/>
        </w:numPr>
        <w:spacing w:line="360" w:lineRule="auto"/>
        <w:jc w:val="both"/>
        <w:rPr>
          <w:rFonts w:ascii="Times New Roman" w:hAnsi="Times New Roman" w:cs="Times New Roman"/>
          <w:lang w:val="es-ES"/>
        </w:rPr>
      </w:pPr>
      <w:r w:rsidRPr="00262D6E">
        <w:rPr>
          <w:rFonts w:ascii="Times New Roman" w:hAnsi="Times New Roman" w:cs="Times New Roman"/>
          <w:lang w:val="es-ES"/>
        </w:rPr>
        <w:t>Sexo</w:t>
      </w:r>
      <w:r w:rsidRPr="00262D6E">
        <w:rPr>
          <w:rFonts w:ascii="Times New Roman" w:hAnsi="Times New Roman" w:cs="Times New Roman"/>
          <w:lang w:val="es-ES"/>
        </w:rPr>
        <w:tab/>
      </w:r>
      <w:r w:rsidRPr="00262D6E">
        <w:rPr>
          <w:rFonts w:ascii="Times New Roman" w:hAnsi="Times New Roman" w:cs="Times New Roman"/>
          <w:lang w:val="es-ES"/>
        </w:rPr>
        <w:tab/>
      </w:r>
      <w:r w:rsidRPr="00262D6E">
        <w:rPr>
          <w:rFonts w:ascii="Times New Roman" w:hAnsi="Times New Roman" w:cs="Times New Roman"/>
          <w:lang w:val="es-ES"/>
        </w:rPr>
        <w:fldChar w:fldCharType="begin">
          <w:ffData>
            <w:name w:val="Casilla1"/>
            <w:enabled/>
            <w:calcOnExit w:val="0"/>
            <w:checkBox>
              <w:sizeAuto/>
              <w:default w:val="0"/>
            </w:checkBox>
          </w:ffData>
        </w:fldChar>
      </w:r>
      <w:bookmarkStart w:id="1" w:name="Casilla1"/>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
      <w:r w:rsidRPr="00262D6E">
        <w:rPr>
          <w:rFonts w:ascii="Times New Roman" w:hAnsi="Times New Roman" w:cs="Times New Roman"/>
          <w:lang w:val="es-ES"/>
        </w:rPr>
        <w:t xml:space="preserve"> Mujer</w:t>
      </w:r>
      <w:r w:rsidRPr="00262D6E">
        <w:rPr>
          <w:rFonts w:ascii="Times New Roman" w:hAnsi="Times New Roman" w:cs="Times New Roman"/>
          <w:lang w:val="es-ES"/>
        </w:rPr>
        <w:tab/>
      </w:r>
      <w:r w:rsidRPr="00262D6E">
        <w:rPr>
          <w:rFonts w:ascii="Times New Roman" w:hAnsi="Times New Roman" w:cs="Times New Roman"/>
          <w:lang w:val="es-ES"/>
        </w:rPr>
        <w:fldChar w:fldCharType="begin">
          <w:ffData>
            <w:name w:val="Casilla2"/>
            <w:enabled/>
            <w:calcOnExit w:val="0"/>
            <w:checkBox>
              <w:sizeAuto/>
              <w:default w:val="0"/>
            </w:checkBox>
          </w:ffData>
        </w:fldChar>
      </w:r>
      <w:bookmarkStart w:id="2" w:name="Casilla2"/>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
      <w:r w:rsidRPr="00262D6E">
        <w:rPr>
          <w:rFonts w:ascii="Times New Roman" w:hAnsi="Times New Roman" w:cs="Times New Roman"/>
          <w:lang w:val="es-ES"/>
        </w:rPr>
        <w:t xml:space="preserve"> Hombre</w:t>
      </w:r>
    </w:p>
    <w:p w14:paraId="3942DFD5" w14:textId="77777777" w:rsidR="00161D0F" w:rsidRPr="00262D6E" w:rsidRDefault="00161D0F" w:rsidP="00262D6E">
      <w:pPr>
        <w:pStyle w:val="Prrafodelista"/>
        <w:spacing w:line="360" w:lineRule="auto"/>
        <w:jc w:val="both"/>
        <w:rPr>
          <w:rFonts w:ascii="Times New Roman" w:hAnsi="Times New Roman" w:cs="Times New Roman"/>
          <w:lang w:val="es-ES"/>
        </w:rPr>
      </w:pPr>
    </w:p>
    <w:p w14:paraId="5591D0E9" w14:textId="77777777" w:rsidR="00161D0F" w:rsidRPr="00262D6E" w:rsidRDefault="00161D0F" w:rsidP="00262D6E">
      <w:pPr>
        <w:pStyle w:val="Prrafodelista"/>
        <w:numPr>
          <w:ilvl w:val="0"/>
          <w:numId w:val="10"/>
        </w:numPr>
        <w:spacing w:line="360" w:lineRule="auto"/>
        <w:jc w:val="both"/>
        <w:rPr>
          <w:rFonts w:ascii="Times New Roman" w:hAnsi="Times New Roman" w:cs="Times New Roman"/>
          <w:lang w:val="es-ES"/>
        </w:rPr>
      </w:pPr>
      <w:r w:rsidRPr="00262D6E">
        <w:rPr>
          <w:rFonts w:ascii="Times New Roman" w:hAnsi="Times New Roman" w:cs="Times New Roman"/>
          <w:lang w:val="es-ES"/>
        </w:rPr>
        <w:t>Rango de Edad</w:t>
      </w:r>
    </w:p>
    <w:p w14:paraId="56084F03"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3"/>
            <w:enabled/>
            <w:calcOnExit w:val="0"/>
            <w:checkBox>
              <w:sizeAuto/>
              <w:default w:val="0"/>
            </w:checkBox>
          </w:ffData>
        </w:fldChar>
      </w:r>
      <w:bookmarkStart w:id="3" w:name="Casilla3"/>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3"/>
      <w:r w:rsidRPr="00262D6E">
        <w:rPr>
          <w:rFonts w:ascii="Times New Roman" w:hAnsi="Times New Roman" w:cs="Times New Roman"/>
          <w:lang w:val="es-ES"/>
        </w:rPr>
        <w:t xml:space="preserve"> 18 – 29 años</w:t>
      </w:r>
    </w:p>
    <w:p w14:paraId="17CC142A"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4"/>
            <w:enabled/>
            <w:calcOnExit w:val="0"/>
            <w:checkBox>
              <w:sizeAuto/>
              <w:default w:val="0"/>
            </w:checkBox>
          </w:ffData>
        </w:fldChar>
      </w:r>
      <w:bookmarkStart w:id="4" w:name="Casilla4"/>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4"/>
      <w:r w:rsidRPr="00262D6E">
        <w:rPr>
          <w:rFonts w:ascii="Times New Roman" w:hAnsi="Times New Roman" w:cs="Times New Roman"/>
          <w:lang w:val="es-ES"/>
        </w:rPr>
        <w:t xml:space="preserve"> 30 – 49 años</w:t>
      </w:r>
    </w:p>
    <w:p w14:paraId="0B2E3C38"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5"/>
            <w:enabled/>
            <w:calcOnExit w:val="0"/>
            <w:checkBox>
              <w:sizeAuto/>
              <w:default w:val="0"/>
            </w:checkBox>
          </w:ffData>
        </w:fldChar>
      </w:r>
      <w:bookmarkStart w:id="5" w:name="Casilla5"/>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5"/>
      <w:r w:rsidRPr="00262D6E">
        <w:rPr>
          <w:rFonts w:ascii="Times New Roman" w:hAnsi="Times New Roman" w:cs="Times New Roman"/>
          <w:lang w:val="es-ES"/>
        </w:rPr>
        <w:t xml:space="preserve"> 50 – 64 años</w:t>
      </w:r>
    </w:p>
    <w:p w14:paraId="07C8E339"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6"/>
            <w:enabled/>
            <w:calcOnExit w:val="0"/>
            <w:checkBox>
              <w:sizeAuto/>
              <w:default w:val="0"/>
            </w:checkBox>
          </w:ffData>
        </w:fldChar>
      </w:r>
      <w:bookmarkStart w:id="6" w:name="Casilla6"/>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6"/>
      <w:r w:rsidRPr="00262D6E">
        <w:rPr>
          <w:rFonts w:ascii="Times New Roman" w:hAnsi="Times New Roman" w:cs="Times New Roman"/>
          <w:lang w:val="es-ES"/>
        </w:rPr>
        <w:t xml:space="preserve"> 65+</w:t>
      </w:r>
    </w:p>
    <w:p w14:paraId="40C1C1FF" w14:textId="77777777" w:rsidR="00161D0F" w:rsidRPr="00262D6E" w:rsidRDefault="00161D0F" w:rsidP="00262D6E">
      <w:pPr>
        <w:spacing w:line="360" w:lineRule="auto"/>
        <w:jc w:val="both"/>
        <w:rPr>
          <w:rFonts w:ascii="Times New Roman" w:hAnsi="Times New Roman" w:cs="Times New Roman"/>
          <w:lang w:val="es-ES"/>
        </w:rPr>
      </w:pPr>
    </w:p>
    <w:p w14:paraId="643C27A1" w14:textId="77777777"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Máximo nivel de educación terminado</w:t>
      </w:r>
    </w:p>
    <w:p w14:paraId="72C93D14"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7"/>
            <w:enabled/>
            <w:calcOnExit w:val="0"/>
            <w:checkBox>
              <w:sizeAuto/>
              <w:default w:val="0"/>
            </w:checkBox>
          </w:ffData>
        </w:fldChar>
      </w:r>
      <w:bookmarkStart w:id="7" w:name="Casilla7"/>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7"/>
      <w:r w:rsidRPr="00262D6E">
        <w:rPr>
          <w:rFonts w:ascii="Times New Roman" w:hAnsi="Times New Roman" w:cs="Times New Roman"/>
          <w:lang w:val="es-ES"/>
        </w:rPr>
        <w:t xml:space="preserve"> Secundaria</w:t>
      </w:r>
    </w:p>
    <w:p w14:paraId="2D391031"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9"/>
            <w:enabled/>
            <w:calcOnExit w:val="0"/>
            <w:checkBox>
              <w:sizeAuto/>
              <w:default w:val="0"/>
            </w:checkBox>
          </w:ffData>
        </w:fldChar>
      </w:r>
      <w:bookmarkStart w:id="8" w:name="Casilla9"/>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8"/>
      <w:r w:rsidRPr="00262D6E">
        <w:rPr>
          <w:rFonts w:ascii="Times New Roman" w:hAnsi="Times New Roman" w:cs="Times New Roman"/>
          <w:lang w:val="es-ES"/>
        </w:rPr>
        <w:t xml:space="preserve"> Superior No Universitaria</w:t>
      </w:r>
    </w:p>
    <w:p w14:paraId="012EFF3F"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8"/>
            <w:enabled/>
            <w:calcOnExit w:val="0"/>
            <w:checkBox>
              <w:sizeAuto/>
              <w:default w:val="0"/>
            </w:checkBox>
          </w:ffData>
        </w:fldChar>
      </w:r>
      <w:bookmarkStart w:id="9" w:name="Casilla8"/>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9"/>
      <w:r w:rsidRPr="00262D6E">
        <w:rPr>
          <w:rFonts w:ascii="Times New Roman" w:hAnsi="Times New Roman" w:cs="Times New Roman"/>
          <w:lang w:val="es-ES"/>
        </w:rPr>
        <w:t xml:space="preserve"> Superior Universitaria</w:t>
      </w:r>
    </w:p>
    <w:p w14:paraId="0302C664"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0"/>
            <w:enabled/>
            <w:calcOnExit w:val="0"/>
            <w:checkBox>
              <w:sizeAuto/>
              <w:default w:val="0"/>
            </w:checkBox>
          </w:ffData>
        </w:fldChar>
      </w:r>
      <w:bookmarkStart w:id="10" w:name="Casilla10"/>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0"/>
      <w:r w:rsidRPr="00262D6E">
        <w:rPr>
          <w:rFonts w:ascii="Times New Roman" w:hAnsi="Times New Roman" w:cs="Times New Roman"/>
          <w:lang w:val="es-ES"/>
        </w:rPr>
        <w:t xml:space="preserve"> Maestría </w:t>
      </w:r>
    </w:p>
    <w:p w14:paraId="1C81AE24"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1"/>
            <w:enabled/>
            <w:calcOnExit w:val="0"/>
            <w:checkBox>
              <w:sizeAuto/>
              <w:default w:val="0"/>
            </w:checkBox>
          </w:ffData>
        </w:fldChar>
      </w:r>
      <w:bookmarkStart w:id="11" w:name="Casilla11"/>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1"/>
      <w:r w:rsidRPr="00262D6E">
        <w:rPr>
          <w:rFonts w:ascii="Times New Roman" w:hAnsi="Times New Roman" w:cs="Times New Roman"/>
          <w:lang w:val="es-ES"/>
        </w:rPr>
        <w:t xml:space="preserve"> Doctorado</w:t>
      </w:r>
    </w:p>
    <w:p w14:paraId="360268D1" w14:textId="77777777" w:rsidR="00161D0F" w:rsidRPr="00262D6E" w:rsidRDefault="00161D0F" w:rsidP="00262D6E">
      <w:pPr>
        <w:spacing w:line="360" w:lineRule="auto"/>
        <w:jc w:val="both"/>
        <w:rPr>
          <w:rFonts w:ascii="Times New Roman" w:hAnsi="Times New Roman" w:cs="Times New Roman"/>
          <w:lang w:val="es-ES"/>
        </w:rPr>
      </w:pPr>
    </w:p>
    <w:p w14:paraId="157BDAEE" w14:textId="6FAFC74E"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¿Con que frecuencia utiliza un dispositivo (Smartphone, Tablet, Laptop, Computadora de Escritorio, etc</w:t>
      </w:r>
      <w:r w:rsidR="007B7445" w:rsidRPr="00262D6E">
        <w:rPr>
          <w:rFonts w:ascii="Times New Roman" w:hAnsi="Times New Roman" w:cs="Times New Roman"/>
          <w:lang w:val="es-ES"/>
        </w:rPr>
        <w:t>.</w:t>
      </w:r>
      <w:r w:rsidRPr="00262D6E">
        <w:rPr>
          <w:rFonts w:ascii="Times New Roman" w:hAnsi="Times New Roman" w:cs="Times New Roman"/>
          <w:lang w:val="es-ES"/>
        </w:rPr>
        <w:t>) con conexión a internet?</w:t>
      </w:r>
    </w:p>
    <w:p w14:paraId="4B8A92B5"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2"/>
            <w:enabled/>
            <w:calcOnExit w:val="0"/>
            <w:checkBox>
              <w:sizeAuto/>
              <w:default w:val="0"/>
            </w:checkBox>
          </w:ffData>
        </w:fldChar>
      </w:r>
      <w:bookmarkStart w:id="12" w:name="Casilla12"/>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2"/>
      <w:r w:rsidRPr="00262D6E">
        <w:rPr>
          <w:rFonts w:ascii="Times New Roman" w:hAnsi="Times New Roman" w:cs="Times New Roman"/>
          <w:lang w:val="es-ES"/>
        </w:rPr>
        <w:t xml:space="preserve"> Todos los días </w:t>
      </w:r>
    </w:p>
    <w:p w14:paraId="1E2B1714"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3"/>
            <w:enabled/>
            <w:calcOnExit w:val="0"/>
            <w:checkBox>
              <w:sizeAuto/>
              <w:default w:val="0"/>
            </w:checkBox>
          </w:ffData>
        </w:fldChar>
      </w:r>
      <w:bookmarkStart w:id="13" w:name="Casilla13"/>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3"/>
      <w:r w:rsidRPr="00262D6E">
        <w:rPr>
          <w:rFonts w:ascii="Times New Roman" w:hAnsi="Times New Roman" w:cs="Times New Roman"/>
          <w:lang w:val="es-ES"/>
        </w:rPr>
        <w:t xml:space="preserve"> Varios días a la semana</w:t>
      </w:r>
    </w:p>
    <w:p w14:paraId="76210E43"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4"/>
            <w:enabled/>
            <w:calcOnExit w:val="0"/>
            <w:checkBox>
              <w:sizeAuto/>
              <w:default w:val="0"/>
            </w:checkBox>
          </w:ffData>
        </w:fldChar>
      </w:r>
      <w:bookmarkStart w:id="14" w:name="Casilla14"/>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4"/>
      <w:r w:rsidRPr="00262D6E">
        <w:rPr>
          <w:rFonts w:ascii="Times New Roman" w:hAnsi="Times New Roman" w:cs="Times New Roman"/>
          <w:lang w:val="es-ES"/>
        </w:rPr>
        <w:t xml:space="preserve"> 1 vez a la semana</w:t>
      </w:r>
    </w:p>
    <w:p w14:paraId="6D2D22CA"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5"/>
            <w:enabled/>
            <w:calcOnExit w:val="0"/>
            <w:checkBox>
              <w:sizeAuto/>
              <w:default w:val="0"/>
            </w:checkBox>
          </w:ffData>
        </w:fldChar>
      </w:r>
      <w:bookmarkStart w:id="15" w:name="Casilla15"/>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5"/>
      <w:r w:rsidRPr="00262D6E">
        <w:rPr>
          <w:rFonts w:ascii="Times New Roman" w:hAnsi="Times New Roman" w:cs="Times New Roman"/>
          <w:lang w:val="es-ES"/>
        </w:rPr>
        <w:t xml:space="preserve"> Nunca</w:t>
      </w:r>
    </w:p>
    <w:p w14:paraId="779C825C" w14:textId="77777777" w:rsidR="00161D0F" w:rsidRPr="00262D6E" w:rsidRDefault="00161D0F" w:rsidP="00262D6E">
      <w:pPr>
        <w:spacing w:line="360" w:lineRule="auto"/>
        <w:jc w:val="both"/>
        <w:rPr>
          <w:rFonts w:ascii="Times New Roman" w:hAnsi="Times New Roman" w:cs="Times New Roman"/>
          <w:lang w:val="es-ES"/>
        </w:rPr>
      </w:pPr>
    </w:p>
    <w:p w14:paraId="4A4201AD" w14:textId="77777777" w:rsidR="00161D0F" w:rsidRPr="00262D6E" w:rsidRDefault="00161D0F" w:rsidP="00262D6E">
      <w:pPr>
        <w:pStyle w:val="Prrafodelista"/>
        <w:numPr>
          <w:ilvl w:val="0"/>
          <w:numId w:val="11"/>
        </w:numPr>
        <w:spacing w:line="360" w:lineRule="auto"/>
        <w:jc w:val="both"/>
        <w:rPr>
          <w:rFonts w:ascii="Times New Roman" w:hAnsi="Times New Roman" w:cs="Times New Roman"/>
          <w:lang w:val="es-ES"/>
        </w:rPr>
      </w:pPr>
      <w:r w:rsidRPr="00262D6E">
        <w:rPr>
          <w:rFonts w:ascii="Times New Roman" w:hAnsi="Times New Roman" w:cs="Times New Roman"/>
          <w:lang w:val="es-ES"/>
        </w:rPr>
        <w:t>¿Qué tipo de dispositivo utiliza para conectarse a internet?</w:t>
      </w:r>
    </w:p>
    <w:p w14:paraId="6147263C"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6"/>
            <w:enabled/>
            <w:calcOnExit w:val="0"/>
            <w:checkBox>
              <w:sizeAuto/>
              <w:default w:val="0"/>
            </w:checkBox>
          </w:ffData>
        </w:fldChar>
      </w:r>
      <w:bookmarkStart w:id="16" w:name="Casilla16"/>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6"/>
      <w:r w:rsidRPr="00262D6E">
        <w:rPr>
          <w:rFonts w:ascii="Times New Roman" w:hAnsi="Times New Roman" w:cs="Times New Roman"/>
          <w:lang w:val="es-ES"/>
        </w:rPr>
        <w:t xml:space="preserve"> Smartphone</w:t>
      </w:r>
    </w:p>
    <w:p w14:paraId="0192A437"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7"/>
            <w:enabled/>
            <w:calcOnExit w:val="0"/>
            <w:checkBox>
              <w:sizeAuto/>
              <w:default w:val="0"/>
            </w:checkBox>
          </w:ffData>
        </w:fldChar>
      </w:r>
      <w:bookmarkStart w:id="17" w:name="Casilla17"/>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7"/>
      <w:r w:rsidRPr="00262D6E">
        <w:rPr>
          <w:rFonts w:ascii="Times New Roman" w:hAnsi="Times New Roman" w:cs="Times New Roman"/>
          <w:lang w:val="es-ES"/>
        </w:rPr>
        <w:t xml:space="preserve"> Tablet</w:t>
      </w:r>
    </w:p>
    <w:p w14:paraId="71B29257"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8"/>
            <w:enabled/>
            <w:calcOnExit w:val="0"/>
            <w:checkBox>
              <w:sizeAuto/>
              <w:default w:val="0"/>
            </w:checkBox>
          </w:ffData>
        </w:fldChar>
      </w:r>
      <w:bookmarkStart w:id="18" w:name="Casilla18"/>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8"/>
      <w:r w:rsidRPr="00262D6E">
        <w:rPr>
          <w:rFonts w:ascii="Times New Roman" w:hAnsi="Times New Roman" w:cs="Times New Roman"/>
          <w:lang w:val="es-ES"/>
        </w:rPr>
        <w:t xml:space="preserve"> Computadora de Escritorio / Laptop</w:t>
      </w:r>
    </w:p>
    <w:p w14:paraId="6AA514EE" w14:textId="77777777" w:rsidR="00161D0F"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19"/>
            <w:enabled/>
            <w:calcOnExit w:val="0"/>
            <w:checkBox>
              <w:sizeAuto/>
              <w:default w:val="0"/>
            </w:checkBox>
          </w:ffData>
        </w:fldChar>
      </w:r>
      <w:bookmarkStart w:id="19" w:name="Casilla19"/>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19"/>
      <w:r w:rsidRPr="00262D6E">
        <w:rPr>
          <w:rFonts w:ascii="Times New Roman" w:hAnsi="Times New Roman" w:cs="Times New Roman"/>
          <w:lang w:val="es-ES"/>
        </w:rPr>
        <w:t xml:space="preserve"> Computadora Hibrida (2 en 1)</w:t>
      </w:r>
    </w:p>
    <w:p w14:paraId="2203985A" w14:textId="38C6B175" w:rsidR="00262D6E" w:rsidRPr="00262D6E" w:rsidRDefault="00161D0F" w:rsidP="00262D6E">
      <w:pPr>
        <w:spacing w:line="360" w:lineRule="auto"/>
        <w:ind w:left="720" w:firstLine="720"/>
        <w:jc w:val="both"/>
        <w:rPr>
          <w:rFonts w:ascii="Times New Roman" w:hAnsi="Times New Roman" w:cs="Times New Roman"/>
          <w:lang w:val="es-ES"/>
        </w:rPr>
      </w:pPr>
      <w:r w:rsidRPr="00262D6E">
        <w:rPr>
          <w:rFonts w:ascii="Times New Roman" w:hAnsi="Times New Roman" w:cs="Times New Roman"/>
          <w:lang w:val="es-ES"/>
        </w:rPr>
        <w:fldChar w:fldCharType="begin">
          <w:ffData>
            <w:name w:val="Casilla20"/>
            <w:enabled/>
            <w:calcOnExit w:val="0"/>
            <w:checkBox>
              <w:sizeAuto/>
              <w:default w:val="0"/>
            </w:checkBox>
          </w:ffData>
        </w:fldChar>
      </w:r>
      <w:bookmarkStart w:id="20" w:name="Casilla20"/>
      <w:r w:rsidRPr="00262D6E">
        <w:rPr>
          <w:rFonts w:ascii="Times New Roman" w:hAnsi="Times New Roman" w:cs="Times New Roman"/>
          <w:lang w:val="es-ES"/>
        </w:rPr>
        <w:instrText xml:space="preserve"> FORMCHECKBOX </w:instrText>
      </w:r>
      <w:r w:rsidR="00AD071F">
        <w:rPr>
          <w:rFonts w:ascii="Times New Roman" w:hAnsi="Times New Roman" w:cs="Times New Roman"/>
          <w:lang w:val="es-ES"/>
        </w:rPr>
      </w:r>
      <w:r w:rsidR="00AD071F">
        <w:rPr>
          <w:rFonts w:ascii="Times New Roman" w:hAnsi="Times New Roman" w:cs="Times New Roman"/>
          <w:lang w:val="es-ES"/>
        </w:rPr>
        <w:fldChar w:fldCharType="separate"/>
      </w:r>
      <w:r w:rsidRPr="00262D6E">
        <w:rPr>
          <w:rFonts w:ascii="Times New Roman" w:hAnsi="Times New Roman" w:cs="Times New Roman"/>
          <w:lang w:val="es-ES"/>
        </w:rPr>
        <w:fldChar w:fldCharType="end"/>
      </w:r>
      <w:bookmarkEnd w:id="20"/>
      <w:r w:rsidRPr="00262D6E">
        <w:rPr>
          <w:rFonts w:ascii="Times New Roman" w:hAnsi="Times New Roman" w:cs="Times New Roman"/>
          <w:lang w:val="es-ES"/>
        </w:rPr>
        <w:t xml:space="preserve"> Otro</w:t>
      </w:r>
      <w:r w:rsidR="007B7445" w:rsidRPr="00262D6E">
        <w:rPr>
          <w:rFonts w:ascii="Times New Roman" w:hAnsi="Times New Roman" w:cs="Times New Roman"/>
          <w:lang w:val="es-ES"/>
        </w:rPr>
        <w:t>.</w:t>
      </w:r>
      <w:r w:rsidRPr="00262D6E">
        <w:rPr>
          <w:rFonts w:ascii="Times New Roman" w:hAnsi="Times New Roman" w:cs="Times New Roman"/>
          <w:lang w:val="es-ES"/>
        </w:rPr>
        <w:t xml:space="preserve"> Especifique: _________________________________</w:t>
      </w:r>
    </w:p>
    <w:sectPr w:rsidR="00262D6E" w:rsidRPr="00262D6E" w:rsidSect="00F27EDB">
      <w:footerReference w:type="even" r:id="rId9"/>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57593" w14:textId="77777777" w:rsidR="00E80063" w:rsidRDefault="00E80063" w:rsidP="00F27EDB">
      <w:r>
        <w:separator/>
      </w:r>
    </w:p>
  </w:endnote>
  <w:endnote w:type="continuationSeparator" w:id="0">
    <w:p w14:paraId="51DE6019" w14:textId="77777777" w:rsidR="00E80063" w:rsidRDefault="00E80063"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B9F21" w14:textId="77777777" w:rsidR="00AD071F" w:rsidRDefault="00AD071F" w:rsidP="00AD071F">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E1A0D43" w14:textId="77777777" w:rsidR="00AD071F" w:rsidRDefault="00AD071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BCFF8" w14:textId="77777777" w:rsidR="00E80063" w:rsidRDefault="00E80063" w:rsidP="00F27EDB">
      <w:r>
        <w:separator/>
      </w:r>
    </w:p>
  </w:footnote>
  <w:footnote w:type="continuationSeparator" w:id="0">
    <w:p w14:paraId="40C89D8D" w14:textId="77777777" w:rsidR="00E80063" w:rsidRDefault="00E80063" w:rsidP="00F27E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98E3861"/>
    <w:multiLevelType w:val="hybridMultilevel"/>
    <w:tmpl w:val="31224974"/>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
    <w:nsid w:val="0F38001F"/>
    <w:multiLevelType w:val="hybridMultilevel"/>
    <w:tmpl w:val="4D7C0D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2004C3C"/>
    <w:multiLevelType w:val="hybridMultilevel"/>
    <w:tmpl w:val="71787310"/>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5">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6">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1BAF40CA"/>
    <w:multiLevelType w:val="hybridMultilevel"/>
    <w:tmpl w:val="07523102"/>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1F6351F3"/>
    <w:multiLevelType w:val="hybridMultilevel"/>
    <w:tmpl w:val="433842A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9">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4935051"/>
    <w:multiLevelType w:val="hybridMultilevel"/>
    <w:tmpl w:val="A9800A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25363962"/>
    <w:multiLevelType w:val="hybridMultilevel"/>
    <w:tmpl w:val="33AEE39C"/>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29B70EA2"/>
    <w:multiLevelType w:val="hybridMultilevel"/>
    <w:tmpl w:val="9B64E80C"/>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2A9D72F4"/>
    <w:multiLevelType w:val="hybridMultilevel"/>
    <w:tmpl w:val="7EDC468E"/>
    <w:lvl w:ilvl="0" w:tplc="040A0013">
      <w:start w:val="1"/>
      <w:numFmt w:val="upp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4">
    <w:nsid w:val="3584571C"/>
    <w:multiLevelType w:val="hybridMultilevel"/>
    <w:tmpl w:val="244256CA"/>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5">
    <w:nsid w:val="36B56ACA"/>
    <w:multiLevelType w:val="hybridMultilevel"/>
    <w:tmpl w:val="8540561A"/>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6">
    <w:nsid w:val="3D2211CB"/>
    <w:multiLevelType w:val="hybridMultilevel"/>
    <w:tmpl w:val="7F9879FE"/>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44856CEF"/>
    <w:multiLevelType w:val="hybridMultilevel"/>
    <w:tmpl w:val="52365E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FC3F38"/>
    <w:multiLevelType w:val="hybridMultilevel"/>
    <w:tmpl w:val="1200CDD8"/>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1">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nsid w:val="4F8560CC"/>
    <w:multiLevelType w:val="hybridMultilevel"/>
    <w:tmpl w:val="5566AD58"/>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510C70B0"/>
    <w:multiLevelType w:val="hybridMultilevel"/>
    <w:tmpl w:val="CF9C34E8"/>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6">
    <w:nsid w:val="55753001"/>
    <w:multiLevelType w:val="hybridMultilevel"/>
    <w:tmpl w:val="D3CE0D20"/>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7">
    <w:nsid w:val="664647C9"/>
    <w:multiLevelType w:val="hybridMultilevel"/>
    <w:tmpl w:val="495A82F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8">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67736E5F"/>
    <w:multiLevelType w:val="hybridMultilevel"/>
    <w:tmpl w:val="E5048120"/>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0">
    <w:nsid w:val="69924489"/>
    <w:multiLevelType w:val="hybridMultilevel"/>
    <w:tmpl w:val="F45AAA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nsid w:val="6C9D0409"/>
    <w:multiLevelType w:val="hybridMultilevel"/>
    <w:tmpl w:val="DB1A10D4"/>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2">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34"/>
  </w:num>
  <w:num w:numId="3">
    <w:abstractNumId w:val="19"/>
  </w:num>
  <w:num w:numId="4">
    <w:abstractNumId w:val="5"/>
  </w:num>
  <w:num w:numId="5">
    <w:abstractNumId w:val="9"/>
  </w:num>
  <w:num w:numId="6">
    <w:abstractNumId w:val="35"/>
  </w:num>
  <w:num w:numId="7">
    <w:abstractNumId w:val="21"/>
  </w:num>
  <w:num w:numId="8">
    <w:abstractNumId w:val="1"/>
  </w:num>
  <w:num w:numId="9">
    <w:abstractNumId w:val="23"/>
  </w:num>
  <w:num w:numId="10">
    <w:abstractNumId w:val="32"/>
  </w:num>
  <w:num w:numId="11">
    <w:abstractNumId w:val="33"/>
  </w:num>
  <w:num w:numId="12">
    <w:abstractNumId w:val="22"/>
  </w:num>
  <w:num w:numId="13">
    <w:abstractNumId w:val="28"/>
  </w:num>
  <w:num w:numId="14">
    <w:abstractNumId w:val="30"/>
  </w:num>
  <w:num w:numId="15">
    <w:abstractNumId w:val="17"/>
  </w:num>
  <w:num w:numId="16">
    <w:abstractNumId w:val="7"/>
  </w:num>
  <w:num w:numId="17">
    <w:abstractNumId w:val="24"/>
  </w:num>
  <w:num w:numId="18">
    <w:abstractNumId w:val="12"/>
  </w:num>
  <w:num w:numId="19">
    <w:abstractNumId w:val="18"/>
  </w:num>
  <w:num w:numId="20">
    <w:abstractNumId w:val="3"/>
  </w:num>
  <w:num w:numId="21">
    <w:abstractNumId w:val="26"/>
  </w:num>
  <w:num w:numId="22">
    <w:abstractNumId w:val="13"/>
  </w:num>
  <w:num w:numId="23">
    <w:abstractNumId w:val="15"/>
  </w:num>
  <w:num w:numId="24">
    <w:abstractNumId w:val="31"/>
  </w:num>
  <w:num w:numId="25">
    <w:abstractNumId w:val="20"/>
  </w:num>
  <w:num w:numId="26">
    <w:abstractNumId w:val="16"/>
  </w:num>
  <w:num w:numId="27">
    <w:abstractNumId w:val="6"/>
  </w:num>
  <w:num w:numId="28">
    <w:abstractNumId w:val="11"/>
  </w:num>
  <w:num w:numId="29">
    <w:abstractNumId w:val="4"/>
  </w:num>
  <w:num w:numId="30">
    <w:abstractNumId w:val="29"/>
  </w:num>
  <w:num w:numId="31">
    <w:abstractNumId w:val="8"/>
  </w:num>
  <w:num w:numId="32">
    <w:abstractNumId w:val="14"/>
  </w:num>
  <w:num w:numId="33">
    <w:abstractNumId w:val="25"/>
  </w:num>
  <w:num w:numId="34">
    <w:abstractNumId w:val="27"/>
  </w:num>
  <w:num w:numId="35">
    <w:abstractNumId w:val="2"/>
  </w:num>
  <w:num w:numId="36">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D0"/>
    <w:rsid w:val="00000DBF"/>
    <w:rsid w:val="000119FC"/>
    <w:rsid w:val="00021C2E"/>
    <w:rsid w:val="0002384F"/>
    <w:rsid w:val="00030273"/>
    <w:rsid w:val="00033C4E"/>
    <w:rsid w:val="000364B0"/>
    <w:rsid w:val="00036699"/>
    <w:rsid w:val="0004694C"/>
    <w:rsid w:val="000470EF"/>
    <w:rsid w:val="000604D5"/>
    <w:rsid w:val="00061602"/>
    <w:rsid w:val="00083349"/>
    <w:rsid w:val="000915BE"/>
    <w:rsid w:val="000C0B08"/>
    <w:rsid w:val="000D3B53"/>
    <w:rsid w:val="000D5FF5"/>
    <w:rsid w:val="000D6FCB"/>
    <w:rsid w:val="000D7A7B"/>
    <w:rsid w:val="000E3233"/>
    <w:rsid w:val="000E42B4"/>
    <w:rsid w:val="0011467B"/>
    <w:rsid w:val="00114D64"/>
    <w:rsid w:val="00121596"/>
    <w:rsid w:val="001244C7"/>
    <w:rsid w:val="00125EF4"/>
    <w:rsid w:val="00157BF9"/>
    <w:rsid w:val="00161D0F"/>
    <w:rsid w:val="00167787"/>
    <w:rsid w:val="00172C25"/>
    <w:rsid w:val="00196A3E"/>
    <w:rsid w:val="001C749D"/>
    <w:rsid w:val="001D4370"/>
    <w:rsid w:val="001F444B"/>
    <w:rsid w:val="002022AD"/>
    <w:rsid w:val="00205058"/>
    <w:rsid w:val="002111CC"/>
    <w:rsid w:val="002171FF"/>
    <w:rsid w:val="0023033B"/>
    <w:rsid w:val="0023346B"/>
    <w:rsid w:val="002479F9"/>
    <w:rsid w:val="00261DA6"/>
    <w:rsid w:val="00262D6E"/>
    <w:rsid w:val="00273A97"/>
    <w:rsid w:val="002A7D6F"/>
    <w:rsid w:val="002B6EBB"/>
    <w:rsid w:val="002C0C75"/>
    <w:rsid w:val="002D1E2A"/>
    <w:rsid w:val="002D6887"/>
    <w:rsid w:val="002D6E63"/>
    <w:rsid w:val="002D7075"/>
    <w:rsid w:val="002E0FC9"/>
    <w:rsid w:val="002F2208"/>
    <w:rsid w:val="002F42CB"/>
    <w:rsid w:val="002F6A56"/>
    <w:rsid w:val="00302C24"/>
    <w:rsid w:val="00307AAF"/>
    <w:rsid w:val="00315A28"/>
    <w:rsid w:val="00337798"/>
    <w:rsid w:val="003438F5"/>
    <w:rsid w:val="00360D80"/>
    <w:rsid w:val="00363220"/>
    <w:rsid w:val="00367511"/>
    <w:rsid w:val="00370F46"/>
    <w:rsid w:val="00376FA3"/>
    <w:rsid w:val="0038525C"/>
    <w:rsid w:val="003C6D57"/>
    <w:rsid w:val="003D1C84"/>
    <w:rsid w:val="003F58D4"/>
    <w:rsid w:val="003F6BAC"/>
    <w:rsid w:val="004006D2"/>
    <w:rsid w:val="00402BAD"/>
    <w:rsid w:val="00415E4D"/>
    <w:rsid w:val="004220C8"/>
    <w:rsid w:val="0043233D"/>
    <w:rsid w:val="0044071D"/>
    <w:rsid w:val="004456A4"/>
    <w:rsid w:val="00445754"/>
    <w:rsid w:val="00461F21"/>
    <w:rsid w:val="004624C7"/>
    <w:rsid w:val="0046340D"/>
    <w:rsid w:val="004665A1"/>
    <w:rsid w:val="004769F3"/>
    <w:rsid w:val="00493B08"/>
    <w:rsid w:val="00496CEE"/>
    <w:rsid w:val="00497DF6"/>
    <w:rsid w:val="004A0AA9"/>
    <w:rsid w:val="004C0C9C"/>
    <w:rsid w:val="004C18A9"/>
    <w:rsid w:val="004C67AC"/>
    <w:rsid w:val="004D2445"/>
    <w:rsid w:val="004E084E"/>
    <w:rsid w:val="004E6160"/>
    <w:rsid w:val="004F5FC2"/>
    <w:rsid w:val="00520759"/>
    <w:rsid w:val="00525774"/>
    <w:rsid w:val="0053122A"/>
    <w:rsid w:val="00535F00"/>
    <w:rsid w:val="00546A37"/>
    <w:rsid w:val="00547CFF"/>
    <w:rsid w:val="00562533"/>
    <w:rsid w:val="00566142"/>
    <w:rsid w:val="00572A7C"/>
    <w:rsid w:val="00580C6C"/>
    <w:rsid w:val="00587049"/>
    <w:rsid w:val="005C064B"/>
    <w:rsid w:val="005D3D84"/>
    <w:rsid w:val="005D5EAE"/>
    <w:rsid w:val="005D6728"/>
    <w:rsid w:val="005D6C6A"/>
    <w:rsid w:val="005E2582"/>
    <w:rsid w:val="00600B55"/>
    <w:rsid w:val="00607F29"/>
    <w:rsid w:val="0061457F"/>
    <w:rsid w:val="0061601E"/>
    <w:rsid w:val="006177BD"/>
    <w:rsid w:val="00621CCE"/>
    <w:rsid w:val="00623ED4"/>
    <w:rsid w:val="0063349C"/>
    <w:rsid w:val="00637C69"/>
    <w:rsid w:val="00643BA0"/>
    <w:rsid w:val="00651939"/>
    <w:rsid w:val="00652560"/>
    <w:rsid w:val="006903C3"/>
    <w:rsid w:val="006A0074"/>
    <w:rsid w:val="006B20F8"/>
    <w:rsid w:val="006C42ED"/>
    <w:rsid w:val="006C5FD9"/>
    <w:rsid w:val="006D0818"/>
    <w:rsid w:val="006D3C28"/>
    <w:rsid w:val="006F009C"/>
    <w:rsid w:val="006F1201"/>
    <w:rsid w:val="00704DCF"/>
    <w:rsid w:val="007239D8"/>
    <w:rsid w:val="00736B17"/>
    <w:rsid w:val="007410F5"/>
    <w:rsid w:val="0074773B"/>
    <w:rsid w:val="00755F71"/>
    <w:rsid w:val="00761E7A"/>
    <w:rsid w:val="0076630B"/>
    <w:rsid w:val="007820AC"/>
    <w:rsid w:val="007839B6"/>
    <w:rsid w:val="007A5DE7"/>
    <w:rsid w:val="007B022D"/>
    <w:rsid w:val="007B03C1"/>
    <w:rsid w:val="007B14EB"/>
    <w:rsid w:val="007B7445"/>
    <w:rsid w:val="007C1441"/>
    <w:rsid w:val="007E2751"/>
    <w:rsid w:val="007E3601"/>
    <w:rsid w:val="007E3EDE"/>
    <w:rsid w:val="007E5351"/>
    <w:rsid w:val="007E6B08"/>
    <w:rsid w:val="007F3C30"/>
    <w:rsid w:val="00801002"/>
    <w:rsid w:val="00810620"/>
    <w:rsid w:val="0081213D"/>
    <w:rsid w:val="00814BFC"/>
    <w:rsid w:val="00830CBB"/>
    <w:rsid w:val="00832754"/>
    <w:rsid w:val="00856598"/>
    <w:rsid w:val="008623C3"/>
    <w:rsid w:val="008626EB"/>
    <w:rsid w:val="00872807"/>
    <w:rsid w:val="00882AB5"/>
    <w:rsid w:val="0088421F"/>
    <w:rsid w:val="008962E0"/>
    <w:rsid w:val="008B19EA"/>
    <w:rsid w:val="008C11F0"/>
    <w:rsid w:val="008C33CA"/>
    <w:rsid w:val="008D2441"/>
    <w:rsid w:val="008E72AA"/>
    <w:rsid w:val="008F1221"/>
    <w:rsid w:val="008F2FAA"/>
    <w:rsid w:val="009132FB"/>
    <w:rsid w:val="00913D4D"/>
    <w:rsid w:val="00940852"/>
    <w:rsid w:val="00946FA0"/>
    <w:rsid w:val="00967652"/>
    <w:rsid w:val="009877E6"/>
    <w:rsid w:val="00991A79"/>
    <w:rsid w:val="00994F84"/>
    <w:rsid w:val="009A3D8D"/>
    <w:rsid w:val="009B1719"/>
    <w:rsid w:val="009B6162"/>
    <w:rsid w:val="009B63B8"/>
    <w:rsid w:val="009C1FF6"/>
    <w:rsid w:val="009C38A3"/>
    <w:rsid w:val="009D7A04"/>
    <w:rsid w:val="009F3767"/>
    <w:rsid w:val="00A01124"/>
    <w:rsid w:val="00A06B07"/>
    <w:rsid w:val="00A12DD0"/>
    <w:rsid w:val="00A25F54"/>
    <w:rsid w:val="00A2696A"/>
    <w:rsid w:val="00A367E5"/>
    <w:rsid w:val="00A41A51"/>
    <w:rsid w:val="00A42C4C"/>
    <w:rsid w:val="00A7180D"/>
    <w:rsid w:val="00A82360"/>
    <w:rsid w:val="00A8380E"/>
    <w:rsid w:val="00A909F0"/>
    <w:rsid w:val="00A976DA"/>
    <w:rsid w:val="00AB01FB"/>
    <w:rsid w:val="00AB3FFF"/>
    <w:rsid w:val="00AB4941"/>
    <w:rsid w:val="00AB583E"/>
    <w:rsid w:val="00AC43BB"/>
    <w:rsid w:val="00AC7C3A"/>
    <w:rsid w:val="00AD071F"/>
    <w:rsid w:val="00AD62EA"/>
    <w:rsid w:val="00AE3E7E"/>
    <w:rsid w:val="00AF0FD5"/>
    <w:rsid w:val="00AF5EAF"/>
    <w:rsid w:val="00B000D4"/>
    <w:rsid w:val="00B12FB7"/>
    <w:rsid w:val="00B21D63"/>
    <w:rsid w:val="00B25101"/>
    <w:rsid w:val="00B305E8"/>
    <w:rsid w:val="00B31A52"/>
    <w:rsid w:val="00B41EF3"/>
    <w:rsid w:val="00B46176"/>
    <w:rsid w:val="00B50714"/>
    <w:rsid w:val="00B6067C"/>
    <w:rsid w:val="00B674F0"/>
    <w:rsid w:val="00B93631"/>
    <w:rsid w:val="00B95F40"/>
    <w:rsid w:val="00BA68FD"/>
    <w:rsid w:val="00BB0CB9"/>
    <w:rsid w:val="00BC2867"/>
    <w:rsid w:val="00BE0EAB"/>
    <w:rsid w:val="00C00013"/>
    <w:rsid w:val="00C03278"/>
    <w:rsid w:val="00C17E3C"/>
    <w:rsid w:val="00C25DAF"/>
    <w:rsid w:val="00C35DCA"/>
    <w:rsid w:val="00C4763B"/>
    <w:rsid w:val="00C532C1"/>
    <w:rsid w:val="00C54E18"/>
    <w:rsid w:val="00C66953"/>
    <w:rsid w:val="00C669C2"/>
    <w:rsid w:val="00C7000D"/>
    <w:rsid w:val="00C72083"/>
    <w:rsid w:val="00CA1ECB"/>
    <w:rsid w:val="00CA7FE1"/>
    <w:rsid w:val="00CD231B"/>
    <w:rsid w:val="00CE1D5D"/>
    <w:rsid w:val="00CE2377"/>
    <w:rsid w:val="00CE3474"/>
    <w:rsid w:val="00CE3D66"/>
    <w:rsid w:val="00D01319"/>
    <w:rsid w:val="00D0321B"/>
    <w:rsid w:val="00D06B91"/>
    <w:rsid w:val="00D1407E"/>
    <w:rsid w:val="00D3505A"/>
    <w:rsid w:val="00D47112"/>
    <w:rsid w:val="00D535D6"/>
    <w:rsid w:val="00D54AC4"/>
    <w:rsid w:val="00D652B7"/>
    <w:rsid w:val="00D822E0"/>
    <w:rsid w:val="00D82E17"/>
    <w:rsid w:val="00D90FCF"/>
    <w:rsid w:val="00D9167B"/>
    <w:rsid w:val="00DB066D"/>
    <w:rsid w:val="00DB63DB"/>
    <w:rsid w:val="00DC25C6"/>
    <w:rsid w:val="00DC394C"/>
    <w:rsid w:val="00DE4046"/>
    <w:rsid w:val="00E15049"/>
    <w:rsid w:val="00E241D8"/>
    <w:rsid w:val="00E26121"/>
    <w:rsid w:val="00E42526"/>
    <w:rsid w:val="00E562E3"/>
    <w:rsid w:val="00E73CA6"/>
    <w:rsid w:val="00E73DC2"/>
    <w:rsid w:val="00E80063"/>
    <w:rsid w:val="00E8208A"/>
    <w:rsid w:val="00EA0883"/>
    <w:rsid w:val="00EA1269"/>
    <w:rsid w:val="00EA4860"/>
    <w:rsid w:val="00EC1083"/>
    <w:rsid w:val="00ED0B15"/>
    <w:rsid w:val="00ED0E28"/>
    <w:rsid w:val="00ED247E"/>
    <w:rsid w:val="00ED27A6"/>
    <w:rsid w:val="00ED38D2"/>
    <w:rsid w:val="00ED4716"/>
    <w:rsid w:val="00ED513F"/>
    <w:rsid w:val="00ED7BDF"/>
    <w:rsid w:val="00EE2363"/>
    <w:rsid w:val="00EE30D0"/>
    <w:rsid w:val="00F01416"/>
    <w:rsid w:val="00F10FB2"/>
    <w:rsid w:val="00F2095A"/>
    <w:rsid w:val="00F223D6"/>
    <w:rsid w:val="00F22CCC"/>
    <w:rsid w:val="00F2543B"/>
    <w:rsid w:val="00F27CB5"/>
    <w:rsid w:val="00F27EDB"/>
    <w:rsid w:val="00F3007C"/>
    <w:rsid w:val="00F54311"/>
    <w:rsid w:val="00F82A77"/>
    <w:rsid w:val="00F938C7"/>
    <w:rsid w:val="00FA0DCE"/>
    <w:rsid w:val="00FA636B"/>
    <w:rsid w:val="00FA7031"/>
    <w:rsid w:val="00FB3C45"/>
    <w:rsid w:val="00FC6B75"/>
    <w:rsid w:val="00FC7EFF"/>
    <w:rsid w:val="00FD0055"/>
    <w:rsid w:val="00FD543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0B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5433"/>
    <w:pPr>
      <w:keepNext/>
      <w:keepLines/>
      <w:pageBreakBefore/>
      <w:spacing w:before="240"/>
      <w:outlineLvl w:val="0"/>
    </w:pPr>
    <w:rPr>
      <w:rFonts w:ascii="Times New Roman" w:eastAsiaTheme="majorEastAsia" w:hAnsi="Times New Roman"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ascii="Times New Roman" w:eastAsiaTheme="majorEastAsia" w:hAnsi="Times New Roman" w:cstheme="majorBidi"/>
      <w:b/>
      <w:color w:val="000000" w:themeColor="text1"/>
      <w:szCs w:val="26"/>
    </w:rPr>
  </w:style>
  <w:style w:type="paragraph" w:styleId="Ttulo3">
    <w:name w:val="heading 3"/>
    <w:basedOn w:val="Normal"/>
    <w:next w:val="Normal"/>
    <w:link w:val="Ttulo3Car"/>
    <w:uiPriority w:val="9"/>
    <w:unhideWhenUsed/>
    <w:qFormat/>
    <w:rsid w:val="00A909F0"/>
    <w:pPr>
      <w:keepNext/>
      <w:keepLines/>
      <w:spacing w:before="40"/>
      <w:outlineLvl w:val="2"/>
    </w:pPr>
    <w:rPr>
      <w:rFonts w:ascii="Times New Roman" w:eastAsiaTheme="majorEastAsia" w:hAnsi="Times New Roman" w:cstheme="majorBidi"/>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ascii="Times New Roman" w:eastAsiaTheme="majorEastAsia" w:hAnsi="Times New Roman"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styleId="Tabladecuadrcula4-nfasis1">
    <w:name w:val="Grid Table 4 Accent 1"/>
    <w:basedOn w:val="Tablanormal"/>
    <w:uiPriority w:val="49"/>
    <w:rsid w:val="00161D0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A909F0"/>
    <w:rPr>
      <w:rFonts w:ascii="Times New Roman" w:eastAsiaTheme="majorEastAsia" w:hAnsi="Times New Roman" w:cstheme="majorBidi"/>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2">
    <w:name w:val="Grid Table 4 Accent 2"/>
    <w:basedOn w:val="Tablanormal"/>
    <w:uiPriority w:val="49"/>
    <w:rsid w:val="004769F3"/>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2570</TotalTime>
  <Pages>46</Pages>
  <Words>18224</Words>
  <Characters>100237</Characters>
  <Application>Microsoft Macintosh Word</Application>
  <DocSecurity>0</DocSecurity>
  <Lines>835</Lines>
  <Paragraphs>236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118225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54</cp:revision>
  <cp:lastPrinted>2018-01-23T22:58:00Z</cp:lastPrinted>
  <dcterms:created xsi:type="dcterms:W3CDTF">2017-12-05T16:12:00Z</dcterms:created>
  <dcterms:modified xsi:type="dcterms:W3CDTF">2018-01-31T03:58:00Z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